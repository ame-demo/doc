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bookmarkStart w:id="0" w:name="_Toc536186795"/>
      <w:bookmarkStart w:id="1" w:name="_Toc180378486"/>
      <w:bookmarkStart w:id="2" w:name="_Toc301790412"/>
      <w:bookmarkStart w:id="3" w:name="_Toc301785683"/>
    </w:p>
    <w:p w:rsidR="00F36D96" w:rsidRDefault="00864008">
      <w:pPr>
        <w:ind w:firstLine="720"/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 xml:space="preserve">Parameters: </w:t>
      </w:r>
    </w:p>
    <w:tbl>
      <w:tblPr>
        <w:tblW w:w="9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1130"/>
        <w:gridCol w:w="1520"/>
        <w:gridCol w:w="4870"/>
      </w:tblGrid>
      <w:tr w:rsidR="00F36D96">
        <w:trPr>
          <w:trHeight w:val="433"/>
          <w:jc w:val="center"/>
        </w:trPr>
        <w:tc>
          <w:tcPr>
            <w:tcW w:w="1793" w:type="dxa"/>
            <w:tcBorders>
              <w:bottom w:val="single" w:sz="4" w:space="0" w:color="auto"/>
            </w:tcBorders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Parameter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Data Type</w:t>
            </w:r>
          </w:p>
        </w:tc>
        <w:tc>
          <w:tcPr>
            <w:tcW w:w="1520" w:type="dxa"/>
            <w:tcBorders>
              <w:bottom w:val="single" w:sz="4" w:space="0" w:color="auto"/>
            </w:tcBorders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Requirement</w:t>
            </w:r>
          </w:p>
        </w:tc>
        <w:tc>
          <w:tcPr>
            <w:tcW w:w="4870" w:type="dxa"/>
            <w:tcBorders>
              <w:bottom w:val="single" w:sz="4" w:space="0" w:color="auto"/>
            </w:tcBorders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Description</w:t>
            </w:r>
          </w:p>
        </w:tc>
      </w:tr>
      <w:tr w:rsidR="00F36D96">
        <w:trPr>
          <w:jc w:val="center"/>
        </w:trPr>
        <w:tc>
          <w:tcPr>
            <w:tcW w:w="1793" w:type="dxa"/>
            <w:shd w:val="clear" w:color="auto" w:fill="FFFFFF" w:themeFill="background1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reportData</w:t>
            </w:r>
            <w:proofErr w:type="spellEnd"/>
          </w:p>
        </w:tc>
        <w:tc>
          <w:tcPr>
            <w:tcW w:w="1130" w:type="dxa"/>
            <w:shd w:val="clear" w:color="auto" w:fill="FFFFFF" w:themeFill="background1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20" w:type="dxa"/>
            <w:shd w:val="clear" w:color="auto" w:fill="FFFFFF" w:themeFill="background1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70" w:type="dxa"/>
            <w:shd w:val="clear" w:color="auto" w:fill="FFFFFF" w:themeFill="background1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上报数据</w:t>
            </w:r>
          </w:p>
        </w:tc>
      </w:tr>
    </w:tbl>
    <w:p w:rsidR="00F36D96" w:rsidRDefault="00864008">
      <w:pPr>
        <w:ind w:firstLine="720"/>
        <w:rPr>
          <w:rFonts w:ascii="楷体" w:eastAsia="楷体" w:hAnsi="楷体"/>
          <w:color w:val="FF0000"/>
          <w:sz w:val="22"/>
          <w:szCs w:val="22"/>
          <w:lang w:eastAsia="zh-CN"/>
        </w:rPr>
      </w:pP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注:</w:t>
      </w:r>
      <w:proofErr w:type="spellStart"/>
      <w:r>
        <w:rPr>
          <w:rFonts w:ascii="楷体" w:eastAsia="楷体" w:hAnsi="楷体" w:hint="eastAsia"/>
          <w:color w:val="FF0000"/>
          <w:sz w:val="22"/>
          <w:szCs w:val="22"/>
          <w:lang w:eastAsia="zh-CN"/>
        </w:rPr>
        <w:t>reportData</w:t>
      </w:r>
      <w:proofErr w:type="spellEnd"/>
      <w:r>
        <w:rPr>
          <w:rFonts w:ascii="楷体" w:eastAsia="楷体" w:hAnsi="楷体" w:hint="eastAsia"/>
          <w:color w:val="FF0000"/>
          <w:sz w:val="22"/>
          <w:szCs w:val="22"/>
          <w:lang w:eastAsia="zh-CN"/>
        </w:rPr>
        <w:t>为客户端压缩后的上报数据进行16进制转换的字符串数据</w:t>
      </w:r>
    </w:p>
    <w:p w:rsidR="00F36D96" w:rsidRDefault="00864008">
      <w:pPr>
        <w:ind w:firstLineChars="300" w:firstLine="660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压缩说明，请查看</w:t>
      </w:r>
      <w:r>
        <w:rPr>
          <w:rFonts w:hint="eastAsia"/>
        </w:rPr>
        <w:fldChar w:fldCharType="begin"/>
      </w:r>
      <w:r>
        <w:rPr>
          <w:lang w:eastAsia="zh-CN"/>
        </w:rPr>
        <w:instrText xml:space="preserve"> HYPERLINK \l "_APPENDIX" </w:instrText>
      </w:r>
      <w:r>
        <w:rPr>
          <w:rFonts w:hint="eastAsia"/>
        </w:rPr>
        <w:fldChar w:fldCharType="separate"/>
      </w:r>
      <w:r>
        <w:rPr>
          <w:rStyle w:val="af5"/>
          <w:rFonts w:ascii="楷体" w:eastAsia="楷体" w:hAnsi="楷体" w:hint="eastAsia"/>
          <w:sz w:val="22"/>
          <w:szCs w:val="22"/>
          <w:lang w:eastAsia="zh-CN"/>
        </w:rPr>
        <w:t>附录1</w:t>
      </w:r>
      <w:r>
        <w:rPr>
          <w:rStyle w:val="af5"/>
          <w:rFonts w:ascii="楷体" w:eastAsia="楷体" w:hAnsi="楷体" w:hint="eastAsia"/>
          <w:sz w:val="22"/>
          <w:szCs w:val="22"/>
          <w:lang w:eastAsia="zh-CN"/>
        </w:rPr>
        <w:fldChar w:fldCharType="end"/>
      </w: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，附有代码。</w:t>
      </w:r>
    </w:p>
    <w:p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:rsidR="00F36D96" w:rsidRDefault="00864008">
      <w:pPr>
        <w:ind w:firstLine="720"/>
        <w:jc w:val="both"/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reportData</w:t>
      </w:r>
      <w:proofErr w:type="spellEnd"/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由两部分数据组成：</w:t>
      </w:r>
    </w:p>
    <w:p w:rsidR="00F36D96" w:rsidRDefault="00864008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ab/>
      </w: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1）</w:t>
      </w:r>
      <w:proofErr w:type="spellStart"/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>report_type</w:t>
      </w:r>
      <w:proofErr w:type="spellEnd"/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（上报类型）</w:t>
      </w:r>
    </w:p>
    <w:p w:rsidR="00F36D96" w:rsidRDefault="00864008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ab/>
      </w: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2）data（歌曲上报数据）</w:t>
      </w:r>
    </w:p>
    <w:p w:rsidR="00F36D96" w:rsidRDefault="00864008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ab/>
      </w: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不同的</w:t>
      </w:r>
      <w:proofErr w:type="spellStart"/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>report_type</w:t>
      </w:r>
      <w:proofErr w:type="spellEnd"/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对应的data数据结构不一样。</w:t>
      </w:r>
    </w:p>
    <w:p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:rsidR="00F36D96" w:rsidRDefault="00864008">
      <w:pP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ab/>
      </w:r>
      <w:proofErr w:type="spellStart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report_type</w:t>
      </w:r>
      <w:proofErr w:type="spellEnd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(</w:t>
      </w:r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根据实际场景选择</w:t>
      </w:r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):</w:t>
      </w:r>
    </w:p>
    <w:tbl>
      <w:tblPr>
        <w:tblW w:w="9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991"/>
        <w:gridCol w:w="1449"/>
        <w:gridCol w:w="5421"/>
      </w:tblGrid>
      <w:tr w:rsidR="00F36D96">
        <w:trPr>
          <w:trHeight w:val="433"/>
          <w:jc w:val="center"/>
        </w:trPr>
        <w:tc>
          <w:tcPr>
            <w:tcW w:w="2072" w:type="dxa"/>
            <w:tcBorders>
              <w:bottom w:val="single" w:sz="4" w:space="0" w:color="auto"/>
            </w:tcBorders>
          </w:tcPr>
          <w:p w:rsidR="00F36D96" w:rsidRDefault="00864008">
            <w:pP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2"/>
                <w:szCs w:val="22"/>
                <w:lang w:eastAsia="zh-CN"/>
              </w:rPr>
              <w:t>v</w:t>
            </w:r>
            <w: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  <w:t>alue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F36D96" w:rsidRDefault="00864008">
            <w:pP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  <w:t>Data Type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F36D96" w:rsidRDefault="00864008">
            <w:pP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  <w:t>Requirement</w:t>
            </w:r>
          </w:p>
        </w:tc>
        <w:tc>
          <w:tcPr>
            <w:tcW w:w="5421" w:type="dxa"/>
            <w:tcBorders>
              <w:bottom w:val="single" w:sz="4" w:space="0" w:color="auto"/>
            </w:tcBorders>
          </w:tcPr>
          <w:p w:rsidR="00F36D96" w:rsidRDefault="00864008">
            <w:pP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  <w:t>Description</w:t>
            </w:r>
          </w:p>
        </w:tc>
      </w:tr>
      <w:tr w:rsidR="00F36D96">
        <w:trPr>
          <w:jc w:val="center"/>
        </w:trPr>
        <w:tc>
          <w:tcPr>
            <w:tcW w:w="2072" w:type="dxa"/>
            <w:shd w:val="clear" w:color="auto" w:fill="FFFFFF" w:themeFill="background1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800100</w:t>
            </w:r>
          </w:p>
        </w:tc>
        <w:tc>
          <w:tcPr>
            <w:tcW w:w="991" w:type="dxa"/>
            <w:shd w:val="clear" w:color="auto" w:fill="FFFFFF" w:themeFill="background1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449" w:type="dxa"/>
            <w:shd w:val="clear" w:color="auto" w:fill="FFFFFF" w:themeFill="background1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5421" w:type="dxa"/>
            <w:shd w:val="clear" w:color="auto" w:fill="FFFFFF" w:themeFill="background1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用户听歌数据上报</w:t>
            </w:r>
          </w:p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触发时间：</w:t>
            </w:r>
          </w:p>
          <w:p w:rsidR="00F36D96" w:rsidRDefault="00864008">
            <w:pPr>
              <w:numPr>
                <w:ilvl w:val="0"/>
                <w:numId w:val="11"/>
              </w:num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非循环播放：歌曲自然播完或人为切歌，上报数据</w:t>
            </w:r>
          </w:p>
          <w:p w:rsidR="00F36D96" w:rsidRDefault="00864008">
            <w:pPr>
              <w:numPr>
                <w:ilvl w:val="0"/>
                <w:numId w:val="11"/>
              </w:num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循环播放：用户一次试听过程结束后上报。</w:t>
            </w:r>
          </w:p>
        </w:tc>
      </w:tr>
      <w:tr w:rsidR="00F36D96">
        <w:trPr>
          <w:trHeight w:val="90"/>
          <w:jc w:val="center"/>
        </w:trPr>
        <w:tc>
          <w:tcPr>
            <w:tcW w:w="2072" w:type="dxa"/>
            <w:shd w:val="clear" w:color="auto" w:fill="FFFFFF" w:themeFill="background1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800200</w:t>
            </w:r>
          </w:p>
        </w:tc>
        <w:tc>
          <w:tcPr>
            <w:tcW w:w="991" w:type="dxa"/>
            <w:shd w:val="clear" w:color="auto" w:fill="FFFFFF" w:themeFill="background1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449" w:type="dxa"/>
            <w:shd w:val="clear" w:color="auto" w:fill="FFFFFF" w:themeFill="background1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5421" w:type="dxa"/>
            <w:shd w:val="clear" w:color="auto" w:fill="FFFFFF" w:themeFill="background1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用户操作行为上报</w:t>
            </w:r>
          </w:p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触发时间：</w:t>
            </w:r>
          </w:p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操作行为发生后</w:t>
            </w:r>
          </w:p>
        </w:tc>
      </w:tr>
      <w:tr w:rsidR="00F36D96">
        <w:trPr>
          <w:jc w:val="center"/>
        </w:trPr>
        <w:tc>
          <w:tcPr>
            <w:tcW w:w="2072" w:type="dxa"/>
            <w:shd w:val="clear" w:color="auto" w:fill="FFFFFF" w:themeFill="background1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800300</w:t>
            </w:r>
          </w:p>
        </w:tc>
        <w:tc>
          <w:tcPr>
            <w:tcW w:w="991" w:type="dxa"/>
            <w:shd w:val="clear" w:color="auto" w:fill="FFFFFF" w:themeFill="background1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449" w:type="dxa"/>
            <w:shd w:val="clear" w:color="auto" w:fill="FFFFFF" w:themeFill="background1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5421" w:type="dxa"/>
            <w:shd w:val="clear" w:color="auto" w:fill="FFFFFF" w:themeFill="background1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站外听歌&amp;站外行为数据上报</w:t>
            </w:r>
          </w:p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(指用户使用爱听音乐与视频/照片/资讯等合成后的文件(不带</w:t>
            </w: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url</w:t>
            </w:r>
            <w:proofErr w:type="spellEnd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的文件)，分享到第三方平台播放)</w:t>
            </w:r>
          </w:p>
        </w:tc>
      </w:tr>
      <w:tr w:rsidR="00F36D96">
        <w:trPr>
          <w:jc w:val="center"/>
        </w:trPr>
        <w:tc>
          <w:tcPr>
            <w:tcW w:w="2072" w:type="dxa"/>
            <w:shd w:val="clear" w:color="auto" w:fill="FFFFFF" w:themeFill="background1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其他上报类型待定</w:t>
            </w:r>
          </w:p>
        </w:tc>
        <w:tc>
          <w:tcPr>
            <w:tcW w:w="991" w:type="dxa"/>
            <w:shd w:val="clear" w:color="auto" w:fill="FFFFFF" w:themeFill="background1"/>
          </w:tcPr>
          <w:p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  <w:p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</w:tbl>
    <w:p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:rsidR="00F36D96" w:rsidRDefault="00864008">
      <w:pP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ab/>
      </w:r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data（</w:t>
      </w:r>
      <w:proofErr w:type="spellStart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report_type</w:t>
      </w:r>
      <w:proofErr w:type="spellEnd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=</w:t>
      </w:r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800100）</w:t>
      </w:r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:</w:t>
      </w:r>
    </w:p>
    <w:tbl>
      <w:tblPr>
        <w:tblStyle w:val="af2"/>
        <w:tblW w:w="9955" w:type="dxa"/>
        <w:tblInd w:w="485" w:type="dxa"/>
        <w:tblLayout w:type="fixed"/>
        <w:tblLook w:val="04A0" w:firstRow="1" w:lastRow="0" w:firstColumn="1" w:lastColumn="0" w:noHBand="0" w:noVBand="1"/>
      </w:tblPr>
      <w:tblGrid>
        <w:gridCol w:w="1920"/>
        <w:gridCol w:w="1120"/>
        <w:gridCol w:w="1570"/>
        <w:gridCol w:w="3190"/>
        <w:gridCol w:w="2155"/>
      </w:tblGrid>
      <w:tr w:rsidR="00F36D96">
        <w:trPr>
          <w:trHeight w:val="235"/>
        </w:trPr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Field</w:t>
            </w:r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Data Type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Requirement</w:t>
            </w:r>
          </w:p>
        </w:tc>
        <w:tc>
          <w:tcPr>
            <w:tcW w:w="319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Description</w:t>
            </w:r>
          </w:p>
        </w:tc>
        <w:tc>
          <w:tcPr>
            <w:tcW w:w="2155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F36D96"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from_source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 xml:space="preserve">数据上报来源  </w:t>
            </w:r>
          </w:p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0:厂商；1:爱听</w:t>
            </w:r>
          </w:p>
        </w:tc>
        <w:tc>
          <w:tcPr>
            <w:tcW w:w="2155" w:type="dxa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36D96"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user_id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用户id</w:t>
            </w:r>
          </w:p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000000"/>
                <w:sz w:val="18"/>
                <w:szCs w:val="18"/>
                <w:lang w:eastAsia="zh-CN" w:bidi="ar"/>
              </w:rPr>
              <w:t>对应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000000"/>
                <w:sz w:val="18"/>
                <w:szCs w:val="18"/>
                <w:lang w:eastAsia="zh-CN" w:bidi="ar"/>
              </w:rPr>
              <w:t>musicURL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000000"/>
                <w:sz w:val="18"/>
                <w:szCs w:val="18"/>
                <w:lang w:eastAsia="zh-CN" w:bidi="ar"/>
              </w:rPr>
              <w:t xml:space="preserve"> API的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000000"/>
                <w:sz w:val="18"/>
                <w:szCs w:val="18"/>
                <w:lang w:eastAsia="zh-CN" w:bidi="ar"/>
              </w:rPr>
              <w:t>identityid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000000"/>
                <w:sz w:val="18"/>
                <w:szCs w:val="18"/>
                <w:lang w:eastAsia="zh-CN" w:bidi="ar"/>
              </w:rPr>
              <w:t>(</w:t>
            </w:r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FF0000"/>
                <w:sz w:val="18"/>
                <w:szCs w:val="18"/>
                <w:lang w:eastAsia="zh-CN" w:bidi="ar"/>
              </w:rPr>
              <w:t>传参</w:t>
            </w:r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000000"/>
                <w:sz w:val="18"/>
                <w:szCs w:val="18"/>
                <w:lang w:eastAsia="zh-CN" w:bidi="ar"/>
              </w:rPr>
              <w:t>)</w:t>
            </w:r>
          </w:p>
        </w:tc>
        <w:tc>
          <w:tcPr>
            <w:tcW w:w="2155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可识别唯一用户的id，如：登录id、或根据一定规则生成de用户id</w:t>
            </w:r>
          </w:p>
        </w:tc>
      </w:tr>
      <w:tr w:rsidR="00F36D96">
        <w:trPr>
          <w:trHeight w:val="845"/>
        </w:trPr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song_id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  <w:tcBorders>
              <w:right w:val="single" w:sz="4" w:space="0" w:color="auto"/>
            </w:tcBorders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歌曲id;</w:t>
            </w:r>
          </w:p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对应item API的</w:t>
            </w:r>
            <w:proofErr w:type="spellStart"/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itemID</w:t>
            </w:r>
            <w:proofErr w:type="spellEnd"/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楷体" w:eastAsia="楷体" w:hAnsi="楷体" w:cs="楷体" w:hint="eastAsia"/>
                <w:b/>
                <w:i/>
                <w:color w:val="FF0000"/>
                <w:sz w:val="22"/>
                <w:szCs w:val="22"/>
                <w:lang w:eastAsia="zh-CN" w:bidi="ar"/>
              </w:rPr>
              <w:t>返回</w:t>
            </w:r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2155" w:type="dxa"/>
            <w:tcBorders>
              <w:left w:val="single" w:sz="4" w:space="0" w:color="auto"/>
            </w:tcBorders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36D96">
        <w:trPr>
          <w:trHeight w:val="1415"/>
        </w:trPr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song_list_id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歌单id；</w:t>
            </w:r>
          </w:p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a.使用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KVStation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或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KVItem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接口,填写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MCCode</w:t>
            </w:r>
            <w:proofErr w:type="spellEnd"/>
          </w:p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b.使用Station接口，填写接口返回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CategoryID</w:t>
            </w:r>
            <w:proofErr w:type="spellEnd"/>
          </w:p>
        </w:tc>
        <w:tc>
          <w:tcPr>
            <w:tcW w:w="2155" w:type="dxa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36D96"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播放结束时间(年-月-日 时:分:秒)，格式：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yyyy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 xml:space="preserve">-MM-dd 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lastRenderedPageBreak/>
              <w:t>HH:mm:ss</w:t>
            </w:r>
            <w:proofErr w:type="spellEnd"/>
          </w:p>
        </w:tc>
        <w:tc>
          <w:tcPr>
            <w:tcW w:w="2155" w:type="dxa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36D96">
        <w:trPr>
          <w:trHeight w:val="2361"/>
        </w:trPr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bitrate</w:t>
            </w:r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0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传对应服务端接口中区分全曲和片段的参数</w:t>
            </w:r>
          </w:p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a.MusicURL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 xml:space="preserve"> API-&gt;Request Elements-&gt; </w:t>
            </w:r>
            <w:proofErr w:type="spellStart"/>
            <w:r>
              <w:rPr>
                <w:rFonts w:ascii="楷体" w:eastAsia="楷体" w:hAnsi="楷体" w:cs="楷体" w:hint="eastAsia"/>
                <w:b/>
                <w:color w:val="000000"/>
                <w:sz w:val="20"/>
                <w:lang w:eastAsia="zh-CN" w:bidi="ar"/>
              </w:rPr>
              <w:t>subitemtype</w:t>
            </w:r>
            <w:proofErr w:type="spellEnd"/>
          </w:p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枚举值：MP3-64K-FTD-P、MP3-128K-FTD</w:t>
            </w:r>
          </w:p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b.requestMusicUrl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-&gt;Parameter API-&gt;</w:t>
            </w:r>
            <w:proofErr w:type="spellStart"/>
            <w:r>
              <w:rPr>
                <w:rFonts w:ascii="楷体" w:eastAsia="楷体" w:hAnsi="楷体" w:cs="楷体" w:hint="eastAsia"/>
                <w:b/>
                <w:color w:val="000000"/>
                <w:sz w:val="20"/>
                <w:lang w:eastAsia="zh-CN" w:bidi="ar"/>
              </w:rPr>
              <w:t>apimode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 xml:space="preserve"> 值</w:t>
            </w:r>
          </w:p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枚举值：1,2,3</w:t>
            </w:r>
          </w:p>
        </w:tc>
        <w:tc>
          <w:tcPr>
            <w:tcW w:w="2155" w:type="dxa"/>
            <w:vMerge w:val="restart"/>
          </w:tcPr>
          <w:p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36D96">
        <w:trPr>
          <w:trHeight w:val="616"/>
        </w:trPr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is_online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0:离线(非</w:t>
            </w:r>
            <w:r>
              <w:rPr>
                <w:rFonts w:ascii="楷体" w:eastAsia="楷体" w:hAnsi="楷体" w:cs="楷体" w:hint="eastAsia"/>
                <w:color w:val="FF0000"/>
                <w:sz w:val="22"/>
                <w:szCs w:val="22"/>
                <w:lang w:eastAsia="zh-CN" w:bidi="ar"/>
              </w:rPr>
              <w:t>爱听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cdn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地址播放)</w:t>
            </w:r>
          </w:p>
          <w:p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1:在线(</w:t>
            </w:r>
            <w:r>
              <w:rPr>
                <w:rFonts w:ascii="楷体" w:eastAsia="楷体" w:hAnsi="楷体" w:cs="楷体" w:hint="eastAsia"/>
                <w:color w:val="FF0000"/>
                <w:sz w:val="22"/>
                <w:szCs w:val="22"/>
                <w:lang w:eastAsia="zh-CN" w:bidi="ar"/>
              </w:rPr>
              <w:t>爱听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cdn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地址播放)</w:t>
            </w:r>
          </w:p>
        </w:tc>
        <w:tc>
          <w:tcPr>
            <w:tcW w:w="2155" w:type="dxa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36D96">
        <w:trPr>
          <w:trHeight w:val="2930"/>
        </w:trPr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device_type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1:PC电脑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2:平板电脑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3:手机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4:车载电视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5:智能音响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6:机顶盒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7:MPEG4播放器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8:航空器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9:电视机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10:智能电视</w:t>
            </w:r>
          </w:p>
        </w:tc>
        <w:tc>
          <w:tcPr>
            <w:tcW w:w="2155" w:type="dxa"/>
          </w:tcPr>
          <w:p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>
        <w:trPr>
          <w:trHeight w:val="1645"/>
        </w:trPr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duration_of_play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音乐单次播放时长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(试听音乐源文件、或试听剪辑过的音乐素材)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例如：1次播放过程，音乐实际时长30s，播放50s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duration_of_play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=30</w:t>
            </w:r>
          </w:p>
        </w:tc>
        <w:tc>
          <w:tcPr>
            <w:tcW w:w="2155" w:type="dxa"/>
            <w:vMerge w:val="restart"/>
            <w:vAlign w:val="center"/>
          </w:tcPr>
          <w:p w:rsidR="00F36D96" w:rsidRDefault="00F36D96">
            <w:pPr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</w:p>
          <w:p w:rsidR="00F36D96" w:rsidRDefault="00F36D96">
            <w:pPr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</w:p>
          <w:p w:rsidR="00F36D96" w:rsidRDefault="00F36D96">
            <w:pPr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</w:p>
          <w:p w:rsidR="00F36D96" w:rsidRDefault="00F36D96">
            <w:pPr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</w:p>
          <w:p w:rsidR="00F36D96" w:rsidRDefault="00864008">
            <w:pPr>
              <w:jc w:val="center"/>
              <w:textAlignment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具体参考听歌数据上报场景</w:t>
            </w: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 xml:space="preserve"> </w:t>
            </w:r>
          </w:p>
        </w:tc>
      </w:tr>
      <w:tr w:rsidR="00F36D96">
        <w:trPr>
          <w:trHeight w:val="1693"/>
        </w:trPr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song_duration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0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音频/视频文件实际时长</w:t>
            </w: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(单位:秒)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a.音乐mp3状态播放：音频实际时长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b.音乐mp4状态播放：拍摄视频实际时长</w:t>
            </w:r>
          </w:p>
        </w:tc>
        <w:tc>
          <w:tcPr>
            <w:tcW w:w="2155" w:type="dxa"/>
            <w:vMerge/>
            <w:vAlign w:val="center"/>
          </w:tcPr>
          <w:p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>
        <w:trPr>
          <w:trHeight w:val="1406"/>
        </w:trPr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play_count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0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音乐播放次数(不足一次按一次算)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例如：1次播放过程，音乐实际时长30s，播放50s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play_count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=2</w:t>
            </w:r>
          </w:p>
        </w:tc>
        <w:tc>
          <w:tcPr>
            <w:tcW w:w="2155" w:type="dxa"/>
            <w:vMerge/>
            <w:vAlign w:val="center"/>
          </w:tcPr>
          <w:p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>
        <w:trPr>
          <w:trHeight w:val="3450"/>
        </w:trPr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entrance</w:t>
            </w:r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0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1：音乐选材前的试听(音乐与视频/资讯/故事/H5等合成前的试听)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2：音乐被选材后的播放(音乐与视频/资讯/故事/H5等确认合成后的播放)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注：1、2 指音乐有选材属性的播放，1为音乐被选材前试听，2为音乐被选材后的播放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3：听音乐(没有选材过程，仅听音乐)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比如：直接获取音乐列表，播放音乐。没有用户选材环节</w:t>
            </w:r>
          </w:p>
        </w:tc>
        <w:tc>
          <w:tcPr>
            <w:tcW w:w="2155" w:type="dxa"/>
            <w:vMerge/>
            <w:vAlign w:val="center"/>
          </w:tcPr>
          <w:p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>
        <w:trPr>
          <w:trHeight w:val="628"/>
        </w:trPr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is_share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0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是否通过分享听歌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0：否；1：是</w:t>
            </w:r>
          </w:p>
        </w:tc>
        <w:tc>
          <w:tcPr>
            <w:tcW w:w="2155" w:type="dxa"/>
            <w:vMerge/>
            <w:vAlign w:val="center"/>
          </w:tcPr>
          <w:p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>
        <w:trPr>
          <w:trHeight w:val="1140"/>
        </w:trPr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ip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Optional/Mandatory</w:t>
            </w:r>
          </w:p>
        </w:tc>
        <w:tc>
          <w:tcPr>
            <w:tcW w:w="319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用户请求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ip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地址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（客户端选传/服务端必传）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*若有抓不到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ip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的情况，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ip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填 "-"</w:t>
            </w:r>
          </w:p>
        </w:tc>
        <w:tc>
          <w:tcPr>
            <w:tcW w:w="2155" w:type="dxa"/>
          </w:tcPr>
          <w:p w:rsidR="00F36D96" w:rsidRDefault="00F36D96">
            <w:pPr>
              <w:jc w:val="center"/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</w:p>
          <w:p w:rsidR="00F36D96" w:rsidRDefault="00864008">
            <w:pPr>
              <w:jc w:val="center"/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device_id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9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设备id(设备唯一id)</w:t>
            </w:r>
          </w:p>
        </w:tc>
        <w:tc>
          <w:tcPr>
            <w:tcW w:w="2155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>
        <w:trPr>
          <w:trHeight w:val="885"/>
        </w:trPr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action</w:t>
            </w:r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通过何种方式结束当前歌曲播放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color w:val="FF0000"/>
                <w:sz w:val="22"/>
                <w:szCs w:val="22"/>
                <w:highlight w:val="yellow"/>
                <w:lang w:eastAsia="zh-CN" w:bidi="ar"/>
              </w:rPr>
              <w:t>0: 未知(默认值，不区分结束方式)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1：点上一首;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2：点下一首;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3：片段切全曲；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4：全曲切片段；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5：点其他歌曲;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6: 歌曲自然播放完毕进入下一首；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7：未切歌结束(用户终止音乐播放)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8：关闭按钮</w:t>
            </w:r>
          </w:p>
        </w:tc>
        <w:tc>
          <w:tcPr>
            <w:tcW w:w="2155" w:type="dxa"/>
            <w:vMerge w:val="restart"/>
            <w:vAlign w:val="center"/>
          </w:tcPr>
          <w:p w:rsidR="00F36D96" w:rsidRDefault="00864008">
            <w:pPr>
              <w:jc w:val="center"/>
              <w:textAlignment w:val="center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color w:val="FF0000"/>
                <w:sz w:val="22"/>
                <w:szCs w:val="22"/>
                <w:highlight w:val="yellow"/>
                <w:lang w:eastAsia="zh-CN" w:bidi="ar"/>
              </w:rPr>
              <w:t>默认不区分，填0</w:t>
            </w: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；</w:t>
            </w: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br/>
            </w:r>
            <w:r>
              <w:rPr>
                <w:rFonts w:ascii="楷体" w:eastAsia="楷体" w:hAnsi="楷体" w:cs="楷体" w:hint="eastAsia"/>
                <w:b/>
                <w:color w:val="000000"/>
                <w:sz w:val="22"/>
                <w:szCs w:val="22"/>
                <w:highlight w:val="yellow"/>
                <w:lang w:eastAsia="zh-CN" w:bidi="ar"/>
              </w:rPr>
              <w:t>若个别厂商需要区分，请按照action或action_1的枚举值埋点</w:t>
            </w:r>
          </w:p>
        </w:tc>
      </w:tr>
      <w:tr w:rsidR="00F36D96">
        <w:trPr>
          <w:trHeight w:val="5216"/>
        </w:trPr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action_1</w:t>
            </w:r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Mandatory</w:t>
            </w:r>
          </w:p>
        </w:tc>
        <w:tc>
          <w:tcPr>
            <w:tcW w:w="3190" w:type="dxa"/>
            <w:vAlign w:val="bottom"/>
          </w:tcPr>
          <w:p w:rsidR="00F36D96" w:rsidRDefault="00864008">
            <w:pPr>
              <w:textAlignment w:val="bottom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播放过程中动作.支持多种动作组合，用英文逗号“,”分隔。如：1,3</w:t>
            </w:r>
          </w:p>
          <w:p w:rsidR="00F36D96" w:rsidRDefault="00864008">
            <w:pPr>
              <w:textAlignment w:val="bottom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color w:val="FF0000"/>
                <w:sz w:val="22"/>
                <w:szCs w:val="22"/>
                <w:highlight w:val="yellow"/>
                <w:lang w:eastAsia="zh-CN" w:bidi="ar"/>
              </w:rPr>
              <w:t>0: 未知(默认值，不区分播放过程中动作)</w:t>
            </w:r>
          </w:p>
          <w:p w:rsidR="00F36D96" w:rsidRDefault="00864008">
            <w:pPr>
              <w:textAlignment w:val="bottom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1：播放中没有按暂停键；</w:t>
            </w:r>
          </w:p>
          <w:p w:rsidR="00F36D96" w:rsidRDefault="00864008">
            <w:pPr>
              <w:textAlignment w:val="bottom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2：播放中按了暂停键；</w:t>
            </w:r>
          </w:p>
          <w:p w:rsidR="00F36D96" w:rsidRDefault="00864008">
            <w:pPr>
              <w:textAlignment w:val="bottom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3：播放中按了歌词键；</w:t>
            </w:r>
          </w:p>
          <w:p w:rsidR="00F36D96" w:rsidRDefault="00864008">
            <w:pPr>
              <w:textAlignment w:val="bottom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4：播放中没有按歌词按键</w:t>
            </w:r>
          </w:p>
          <w:p w:rsidR="00F36D96" w:rsidRDefault="00864008">
            <w:pPr>
              <w:textAlignment w:val="bottom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5：单曲循环(点击单曲循环或者其他重复播放某首歌曲的场景，</w:t>
            </w:r>
            <w:r>
              <w:rPr>
                <w:rFonts w:ascii="楷体" w:eastAsia="楷体" w:hAnsi="楷体" w:cs="楷体" w:hint="eastAsia"/>
                <w:b/>
                <w:color w:val="000000"/>
                <w:sz w:val="22"/>
                <w:szCs w:val="22"/>
                <w:highlight w:val="yellow"/>
                <w:lang w:eastAsia="zh-CN" w:bidi="ar"/>
              </w:rPr>
              <w:t>此类只上报一次</w:t>
            </w: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)</w:t>
            </w:r>
          </w:p>
          <w:p w:rsidR="00F36D96" w:rsidRDefault="00864008">
            <w:pPr>
              <w:textAlignment w:val="bottom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6：自动暂停后无续播(背景音乐跳转--&gt;H5页面--&gt;退出)</w:t>
            </w:r>
          </w:p>
          <w:p w:rsidR="00F36D96" w:rsidRDefault="00864008">
            <w:pPr>
              <w:textAlignment w:val="bottom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7: 自动暂停后续播(背景音乐跳转--&gt;H5页面--&gt;返回背景音乐继续听该首歌曲)</w:t>
            </w:r>
          </w:p>
          <w:p w:rsidR="00F36D96" w:rsidRDefault="00864008">
            <w:pPr>
              <w:textAlignment w:val="bottom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8:播放过程中，按了静音；</w:t>
            </w:r>
          </w:p>
        </w:tc>
        <w:tc>
          <w:tcPr>
            <w:tcW w:w="2155" w:type="dxa"/>
            <w:vMerge/>
            <w:vAlign w:val="center"/>
          </w:tcPr>
          <w:p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</w:p>
        </w:tc>
      </w:tr>
      <w:tr w:rsidR="00F36D96">
        <w:trPr>
          <w:trHeight w:val="570"/>
        </w:trPr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city_code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Optional/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城市编码，如:110105(朝阳区)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默认值："-"</w:t>
            </w:r>
          </w:p>
        </w:tc>
        <w:tc>
          <w:tcPr>
            <w:tcW w:w="2155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errcode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9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请求CDN厂商时的状态码：http 响应码，如200 403,404,500,503等</w:t>
            </w:r>
          </w:p>
        </w:tc>
        <w:tc>
          <w:tcPr>
            <w:tcW w:w="2155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>
        <w:trPr>
          <w:trHeight w:val="570"/>
        </w:trPr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ua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9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机型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默认："-"</w:t>
            </w:r>
          </w:p>
        </w:tc>
        <w:tc>
          <w:tcPr>
            <w:tcW w:w="2155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>
        <w:trPr>
          <w:trHeight w:val="570"/>
        </w:trPr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AB</w:t>
            </w:r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9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测试类型，比如：A、B等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默认："-"</w:t>
            </w:r>
          </w:p>
        </w:tc>
        <w:tc>
          <w:tcPr>
            <w:tcW w:w="2155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默认不区分，填:"-"</w:t>
            </w:r>
          </w:p>
        </w:tc>
      </w:tr>
      <w:tr w:rsidR="00F36D96">
        <w:trPr>
          <w:trHeight w:val="580"/>
        </w:trPr>
        <w:tc>
          <w:tcPr>
            <w:tcW w:w="19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stay_duration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9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页面停留时长(单位:秒)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默认值:0</w:t>
            </w:r>
          </w:p>
        </w:tc>
        <w:tc>
          <w:tcPr>
            <w:tcW w:w="2155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默认不区分，填:0</w:t>
            </w:r>
          </w:p>
        </w:tc>
      </w:tr>
    </w:tbl>
    <w:p w:rsidR="00F36D96" w:rsidRDefault="00F36D96">
      <w:pPr>
        <w:ind w:left="1260" w:firstLine="180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:rsidR="00F36D96" w:rsidRDefault="00864008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ab/>
      </w:r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data（</w:t>
      </w:r>
      <w:proofErr w:type="spellStart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report_type</w:t>
      </w:r>
      <w:proofErr w:type="spellEnd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=</w:t>
      </w:r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800200）</w:t>
      </w:r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:</w:t>
      </w:r>
    </w:p>
    <w:tbl>
      <w:tblPr>
        <w:tblStyle w:val="af2"/>
        <w:tblW w:w="9965" w:type="dxa"/>
        <w:tblInd w:w="475" w:type="dxa"/>
        <w:tblLayout w:type="fixed"/>
        <w:tblLook w:val="04A0" w:firstRow="1" w:lastRow="0" w:firstColumn="1" w:lastColumn="0" w:noHBand="0" w:noVBand="1"/>
      </w:tblPr>
      <w:tblGrid>
        <w:gridCol w:w="1940"/>
        <w:gridCol w:w="1120"/>
        <w:gridCol w:w="1570"/>
        <w:gridCol w:w="3170"/>
        <w:gridCol w:w="2165"/>
      </w:tblGrid>
      <w:tr w:rsidR="00F36D96">
        <w:tc>
          <w:tcPr>
            <w:tcW w:w="194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Field</w:t>
            </w:r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Data Type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Requirement</w:t>
            </w:r>
          </w:p>
        </w:tc>
        <w:tc>
          <w:tcPr>
            <w:tcW w:w="31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Description</w:t>
            </w:r>
          </w:p>
        </w:tc>
        <w:tc>
          <w:tcPr>
            <w:tcW w:w="2165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F36D96">
        <w:tc>
          <w:tcPr>
            <w:tcW w:w="194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from_source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数据来源  0:三方；1:爱听</w:t>
            </w:r>
          </w:p>
        </w:tc>
        <w:tc>
          <w:tcPr>
            <w:tcW w:w="2165" w:type="dxa"/>
          </w:tcPr>
          <w:p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>
        <w:trPr>
          <w:trHeight w:val="685"/>
        </w:trPr>
        <w:tc>
          <w:tcPr>
            <w:tcW w:w="194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device_id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Optional</w:t>
            </w:r>
          </w:p>
        </w:tc>
        <w:tc>
          <w:tcPr>
            <w:tcW w:w="317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设备id(设备唯一id)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默认值："-"</w:t>
            </w:r>
          </w:p>
        </w:tc>
        <w:tc>
          <w:tcPr>
            <w:tcW w:w="2165" w:type="dxa"/>
          </w:tcPr>
          <w:p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>
        <w:trPr>
          <w:trHeight w:val="1115"/>
        </w:trPr>
        <w:tc>
          <w:tcPr>
            <w:tcW w:w="194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ip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Optional/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用户请求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ip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地址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（客户端选传/服务端必传）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*若有抓不到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ip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的情况，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ip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填 "-"</w:t>
            </w:r>
          </w:p>
        </w:tc>
        <w:tc>
          <w:tcPr>
            <w:tcW w:w="2165" w:type="dxa"/>
          </w:tcPr>
          <w:p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>
        <w:trPr>
          <w:trHeight w:val="815"/>
        </w:trPr>
        <w:tc>
          <w:tcPr>
            <w:tcW w:w="194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用户id。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对应</w:t>
            </w:r>
            <w:proofErr w:type="spellStart"/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musicURL</w:t>
            </w:r>
            <w:proofErr w:type="spellEnd"/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 xml:space="preserve"> API的</w:t>
            </w:r>
            <w:proofErr w:type="spellStart"/>
            <w:r>
              <w:rPr>
                <w:rFonts w:ascii="楷体" w:eastAsia="楷体" w:hAnsi="楷体" w:cs="楷体" w:hint="eastAsia"/>
                <w:b/>
                <w:i/>
                <w:color w:val="000000"/>
                <w:sz w:val="20"/>
                <w:lang w:eastAsia="zh-CN" w:bidi="ar"/>
              </w:rPr>
              <w:t>identityid</w:t>
            </w:r>
            <w:proofErr w:type="spellEnd"/>
            <w:r>
              <w:rPr>
                <w:rFonts w:ascii="楷体" w:eastAsia="楷体" w:hAnsi="楷体" w:cs="楷体" w:hint="eastAsia"/>
                <w:b/>
                <w:i/>
                <w:color w:val="000000"/>
                <w:sz w:val="20"/>
                <w:lang w:eastAsia="zh-CN" w:bidi="ar"/>
              </w:rPr>
              <w:t>(</w:t>
            </w:r>
            <w:r>
              <w:rPr>
                <w:rFonts w:ascii="楷体" w:eastAsia="楷体" w:hAnsi="楷体" w:cs="楷体" w:hint="eastAsia"/>
                <w:b/>
                <w:i/>
                <w:color w:val="FF0000"/>
                <w:sz w:val="20"/>
                <w:lang w:eastAsia="zh-CN" w:bidi="ar"/>
              </w:rPr>
              <w:t>传参</w:t>
            </w:r>
            <w:r>
              <w:rPr>
                <w:rFonts w:ascii="楷体" w:eastAsia="楷体" w:hAnsi="楷体" w:cs="楷体" w:hint="eastAsia"/>
                <w:b/>
                <w:i/>
                <w:color w:val="000000"/>
                <w:sz w:val="20"/>
                <w:lang w:eastAsia="zh-CN" w:bidi="ar"/>
              </w:rPr>
              <w:t>)</w:t>
            </w:r>
          </w:p>
        </w:tc>
        <w:tc>
          <w:tcPr>
            <w:tcW w:w="2165" w:type="dxa"/>
          </w:tcPr>
          <w:p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>
        <w:trPr>
          <w:trHeight w:val="1375"/>
        </w:trPr>
        <w:tc>
          <w:tcPr>
            <w:tcW w:w="194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object_id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 xml:space="preserve">歌曲id或歌单id 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对应item API的</w:t>
            </w:r>
            <w:proofErr w:type="spellStart"/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itemID</w:t>
            </w:r>
            <w:proofErr w:type="spellEnd"/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楷体" w:eastAsia="楷体" w:hAnsi="楷体" w:cs="楷体" w:hint="eastAsia"/>
                <w:b/>
                <w:i/>
                <w:color w:val="FF0000"/>
                <w:sz w:val="22"/>
                <w:szCs w:val="22"/>
                <w:lang w:eastAsia="zh-CN" w:bidi="ar"/>
              </w:rPr>
              <w:t>返回</w:t>
            </w:r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)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对应station API的</w:t>
            </w:r>
            <w:proofErr w:type="spellStart"/>
            <w:r>
              <w:rPr>
                <w:rFonts w:ascii="楷体" w:eastAsia="楷体" w:hAnsi="楷体" w:cs="楷体" w:hint="eastAsia"/>
                <w:b/>
                <w:i/>
                <w:color w:val="000000"/>
                <w:sz w:val="20"/>
                <w:lang w:eastAsia="zh-CN" w:bidi="ar"/>
              </w:rPr>
              <w:t>categoryID</w:t>
            </w:r>
            <w:proofErr w:type="spellEnd"/>
            <w:r>
              <w:rPr>
                <w:rFonts w:ascii="楷体" w:eastAsia="楷体" w:hAnsi="楷体" w:cs="楷体" w:hint="eastAsia"/>
                <w:b/>
                <w:i/>
                <w:color w:val="000000"/>
                <w:sz w:val="20"/>
                <w:lang w:eastAsia="zh-CN" w:bidi="ar"/>
              </w:rPr>
              <w:t>(</w:t>
            </w:r>
            <w:r>
              <w:rPr>
                <w:rFonts w:ascii="楷体" w:eastAsia="楷体" w:hAnsi="楷体" w:cs="楷体" w:hint="eastAsia"/>
                <w:b/>
                <w:i/>
                <w:color w:val="FF0000"/>
                <w:sz w:val="20"/>
                <w:lang w:eastAsia="zh-CN" w:bidi="ar"/>
              </w:rPr>
              <w:t>返回</w:t>
            </w:r>
            <w:r>
              <w:rPr>
                <w:rFonts w:ascii="楷体" w:eastAsia="楷体" w:hAnsi="楷体" w:cs="楷体" w:hint="eastAsia"/>
                <w:b/>
                <w:i/>
                <w:color w:val="000000"/>
                <w:sz w:val="20"/>
                <w:lang w:eastAsia="zh-CN" w:bidi="ar"/>
              </w:rPr>
              <w:t>)</w:t>
            </w:r>
          </w:p>
        </w:tc>
        <w:tc>
          <w:tcPr>
            <w:tcW w:w="2165" w:type="dxa"/>
          </w:tcPr>
          <w:p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>
        <w:tc>
          <w:tcPr>
            <w:tcW w:w="194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object_type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1：歌曲；2：歌单；3.带链接视频/H5页面/小程序等；4.不带链接视频(MP4文件)</w:t>
            </w:r>
          </w:p>
        </w:tc>
        <w:tc>
          <w:tcPr>
            <w:tcW w:w="2165" w:type="dxa"/>
            <w:vMerge w:val="restart"/>
          </w:tcPr>
          <w:p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>
        <w:tc>
          <w:tcPr>
            <w:tcW w:w="194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事件发生时间(年-月-日 时:分:秒)，格式：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yyyy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 xml:space="preserve">-MM-dd 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HH:mm:ss</w:t>
            </w:r>
            <w:proofErr w:type="spellEnd"/>
          </w:p>
        </w:tc>
        <w:tc>
          <w:tcPr>
            <w:tcW w:w="2165" w:type="dxa"/>
            <w:vMerge/>
          </w:tcPr>
          <w:p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>
        <w:trPr>
          <w:trHeight w:val="2750"/>
        </w:trPr>
        <w:tc>
          <w:tcPr>
            <w:tcW w:w="194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device_type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1:PC电脑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2:平板电脑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3:手机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4:车载电视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5:智能音响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6:机顶盒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7:MPEG4播放器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8:航空器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9:电视机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10:智能电视</w:t>
            </w:r>
          </w:p>
        </w:tc>
        <w:tc>
          <w:tcPr>
            <w:tcW w:w="2165" w:type="dxa"/>
          </w:tcPr>
          <w:p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>
        <w:trPr>
          <w:trHeight w:val="1375"/>
        </w:trPr>
        <w:tc>
          <w:tcPr>
            <w:tcW w:w="194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action</w:t>
            </w:r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1.分享；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2.收藏，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3.取消收藏，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4.选材（歌曲被选做素材）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5.跳转到歌曲播放详情页</w:t>
            </w:r>
          </w:p>
        </w:tc>
        <w:tc>
          <w:tcPr>
            <w:tcW w:w="2165" w:type="dxa"/>
          </w:tcPr>
          <w:p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>
        <w:trPr>
          <w:trHeight w:val="3828"/>
        </w:trPr>
        <w:tc>
          <w:tcPr>
            <w:tcW w:w="194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entrance</w:t>
            </w:r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0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entrance 枚举值定义更新,音乐使用场景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1：音乐选材前的试听(音乐与视频/资讯/故事/H5等合成前的试听)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2：音乐被选材后的播放(音乐与视频/资讯/故事/H5等确认合成后的播放)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注：1、2 指音乐有选材属性的播放，1为音乐被选材前试听，2为音乐被选材后的播放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3：听音乐(没有选材过程，仅听音乐)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比如：直接获取音乐列表，播放音乐。没有用户选材环节</w:t>
            </w:r>
          </w:p>
        </w:tc>
        <w:tc>
          <w:tcPr>
            <w:tcW w:w="2165" w:type="dxa"/>
          </w:tcPr>
          <w:p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>
        <w:trPr>
          <w:trHeight w:val="553"/>
        </w:trPr>
        <w:tc>
          <w:tcPr>
            <w:tcW w:w="194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bitrate</w:t>
            </w:r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7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0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>传对应服务端接口中区分全曲和片段的参数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>a.MusicURL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 xml:space="preserve"> API-&gt;Request Elements-&gt; </w:t>
            </w:r>
            <w:proofErr w:type="spellStart"/>
            <w:r>
              <w:rPr>
                <w:rFonts w:ascii="楷体" w:eastAsia="楷体" w:hAnsi="楷体" w:cs="楷体" w:hint="eastAsia"/>
                <w:b/>
                <w:color w:val="000000"/>
                <w:sz w:val="20"/>
                <w:highlight w:val="yellow"/>
                <w:lang w:eastAsia="zh-CN" w:bidi="ar"/>
              </w:rPr>
              <w:t>subitemtype</w:t>
            </w:r>
            <w:proofErr w:type="spellEnd"/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>枚举值：MP3-64K-FTD-P、MP3-128K-FTD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>b.requestMusicUrl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>-&gt;Parameter API-&gt;</w:t>
            </w:r>
            <w:proofErr w:type="spellStart"/>
            <w:r>
              <w:rPr>
                <w:rFonts w:ascii="楷体" w:eastAsia="楷体" w:hAnsi="楷体" w:cs="楷体" w:hint="eastAsia"/>
                <w:b/>
                <w:color w:val="000000"/>
                <w:sz w:val="20"/>
                <w:highlight w:val="yellow"/>
                <w:lang w:eastAsia="zh-CN" w:bidi="ar"/>
              </w:rPr>
              <w:t>apimode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 xml:space="preserve"> 值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>枚举值：1,2,3</w:t>
            </w:r>
          </w:p>
        </w:tc>
        <w:tc>
          <w:tcPr>
            <w:tcW w:w="2165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>
        <w:trPr>
          <w:trHeight w:val="825"/>
        </w:trPr>
        <w:tc>
          <w:tcPr>
            <w:tcW w:w="194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city_code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城市编码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例如：110105(朝阳区)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默认值："-"</w:t>
            </w:r>
          </w:p>
        </w:tc>
        <w:tc>
          <w:tcPr>
            <w:tcW w:w="2165" w:type="dxa"/>
            <w:vMerge w:val="restart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>
        <w:trPr>
          <w:trHeight w:val="550"/>
        </w:trPr>
        <w:tc>
          <w:tcPr>
            <w:tcW w:w="194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ua</w:t>
            </w:r>
            <w:proofErr w:type="spellEnd"/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7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机型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默认："-"</w:t>
            </w:r>
          </w:p>
        </w:tc>
        <w:tc>
          <w:tcPr>
            <w:tcW w:w="2165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>
        <w:trPr>
          <w:trHeight w:val="645"/>
        </w:trPr>
        <w:tc>
          <w:tcPr>
            <w:tcW w:w="194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AB</w:t>
            </w:r>
          </w:p>
        </w:tc>
        <w:tc>
          <w:tcPr>
            <w:tcW w:w="112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70" w:type="dxa"/>
          </w:tcPr>
          <w:p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测试类型，比如：A、B等</w:t>
            </w:r>
          </w:p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默认："-"</w:t>
            </w:r>
          </w:p>
        </w:tc>
        <w:tc>
          <w:tcPr>
            <w:tcW w:w="2165" w:type="dxa"/>
          </w:tcPr>
          <w:p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默认不区分，填:"-"</w:t>
            </w:r>
          </w:p>
        </w:tc>
      </w:tr>
    </w:tbl>
    <w:p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:rsidR="00F36D96" w:rsidRDefault="00864008">
      <w:pPr>
        <w:ind w:firstLineChars="300" w:firstLine="663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data（</w:t>
      </w:r>
      <w:proofErr w:type="spellStart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report_type</w:t>
      </w:r>
      <w:proofErr w:type="spellEnd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=</w:t>
      </w:r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800300）</w:t>
      </w:r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:</w:t>
      </w:r>
    </w:p>
    <w:tbl>
      <w:tblPr>
        <w:tblW w:w="9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1123"/>
        <w:gridCol w:w="1510"/>
        <w:gridCol w:w="4884"/>
      </w:tblGrid>
      <w:tr w:rsidR="00F36D96">
        <w:trPr>
          <w:jc w:val="center"/>
        </w:trPr>
        <w:tc>
          <w:tcPr>
            <w:tcW w:w="1921" w:type="dxa"/>
          </w:tcPr>
          <w:p w:rsidR="00F36D96" w:rsidRDefault="00864008">
            <w:pP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2"/>
                <w:szCs w:val="22"/>
                <w:lang w:eastAsia="zh-CN"/>
              </w:rPr>
              <w:t>field</w:t>
            </w:r>
          </w:p>
        </w:tc>
        <w:tc>
          <w:tcPr>
            <w:tcW w:w="1123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Data Type</w:t>
            </w:r>
          </w:p>
        </w:tc>
        <w:tc>
          <w:tcPr>
            <w:tcW w:w="1510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Requirement</w:t>
            </w:r>
          </w:p>
        </w:tc>
        <w:tc>
          <w:tcPr>
            <w:tcW w:w="4884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Description</w:t>
            </w:r>
          </w:p>
        </w:tc>
      </w:tr>
      <w:tr w:rsidR="00F36D96">
        <w:trPr>
          <w:jc w:val="center"/>
        </w:trPr>
        <w:tc>
          <w:tcPr>
            <w:tcW w:w="1921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data_frequency</w:t>
            </w:r>
            <w:proofErr w:type="spellEnd"/>
          </w:p>
        </w:tc>
        <w:tc>
          <w:tcPr>
            <w:tcW w:w="1123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510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1:每天上报</w:t>
            </w:r>
          </w:p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2:每周上报</w:t>
            </w:r>
          </w:p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3:每月上报</w:t>
            </w:r>
          </w:p>
        </w:tc>
      </w:tr>
      <w:tr w:rsidR="00F36D96">
        <w:trPr>
          <w:jc w:val="center"/>
        </w:trPr>
        <w:tc>
          <w:tcPr>
            <w:tcW w:w="1921" w:type="dxa"/>
          </w:tcPr>
          <w:p w:rsidR="00F36D96" w:rsidRDefault="00864008">
            <w:pP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timestamp</w:t>
            </w:r>
          </w:p>
        </w:tc>
        <w:tc>
          <w:tcPr>
            <w:tcW w:w="1123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10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时间(年-月-日 时:分:秒)，格式：</w:t>
            </w:r>
            <w:proofErr w:type="spellStart"/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yyyy</w:t>
            </w:r>
            <w:proofErr w:type="spellEnd"/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-MM-dd</w:t>
            </w:r>
          </w:p>
        </w:tc>
      </w:tr>
      <w:tr w:rsidR="00F36D96">
        <w:trPr>
          <w:jc w:val="center"/>
        </w:trPr>
        <w:tc>
          <w:tcPr>
            <w:tcW w:w="1921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share_channel_name</w:t>
            </w:r>
            <w:proofErr w:type="spellEnd"/>
          </w:p>
        </w:tc>
        <w:tc>
          <w:tcPr>
            <w:tcW w:w="1123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10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 xml:space="preserve">分享平台 </w:t>
            </w:r>
          </w:p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比如：抖音、快手等</w:t>
            </w:r>
          </w:p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默认值："-"</w:t>
            </w:r>
          </w:p>
        </w:tc>
      </w:tr>
      <w:tr w:rsidR="00F36D96">
        <w:trPr>
          <w:jc w:val="center"/>
        </w:trPr>
        <w:tc>
          <w:tcPr>
            <w:tcW w:w="1921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song_id</w:t>
            </w:r>
            <w:proofErr w:type="spellEnd"/>
          </w:p>
        </w:tc>
        <w:tc>
          <w:tcPr>
            <w:tcW w:w="1123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10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歌曲id</w:t>
            </w:r>
          </w:p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默认值："-"</w:t>
            </w:r>
          </w:p>
        </w:tc>
      </w:tr>
      <w:tr w:rsidR="00F36D96">
        <w:trPr>
          <w:trHeight w:val="352"/>
          <w:jc w:val="center"/>
        </w:trPr>
        <w:tc>
          <w:tcPr>
            <w:tcW w:w="1921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song_name</w:t>
            </w:r>
            <w:proofErr w:type="spellEnd"/>
          </w:p>
        </w:tc>
        <w:tc>
          <w:tcPr>
            <w:tcW w:w="1123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10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歌曲名称</w:t>
            </w:r>
          </w:p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默认值："-"</w:t>
            </w:r>
          </w:p>
        </w:tc>
      </w:tr>
      <w:tr w:rsidR="00F36D96">
        <w:trPr>
          <w:jc w:val="center"/>
        </w:trPr>
        <w:tc>
          <w:tcPr>
            <w:tcW w:w="1921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compose_id</w:t>
            </w:r>
            <w:proofErr w:type="spellEnd"/>
          </w:p>
        </w:tc>
        <w:tc>
          <w:tcPr>
            <w:tcW w:w="1123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10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合成id</w:t>
            </w:r>
          </w:p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默认值："-"</w:t>
            </w:r>
          </w:p>
        </w:tc>
      </w:tr>
      <w:tr w:rsidR="00F36D96">
        <w:trPr>
          <w:jc w:val="center"/>
        </w:trPr>
        <w:tc>
          <w:tcPr>
            <w:tcW w:w="1921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compose_name</w:t>
            </w:r>
            <w:proofErr w:type="spellEnd"/>
          </w:p>
        </w:tc>
        <w:tc>
          <w:tcPr>
            <w:tcW w:w="1123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10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合成名称</w:t>
            </w:r>
          </w:p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默认值："-"</w:t>
            </w:r>
          </w:p>
        </w:tc>
      </w:tr>
      <w:tr w:rsidR="00F36D96">
        <w:trPr>
          <w:jc w:val="center"/>
        </w:trPr>
        <w:tc>
          <w:tcPr>
            <w:tcW w:w="1921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compose_url</w:t>
            </w:r>
            <w:proofErr w:type="spellEnd"/>
          </w:p>
        </w:tc>
        <w:tc>
          <w:tcPr>
            <w:tcW w:w="1123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10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合成后的</w:t>
            </w: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url</w:t>
            </w:r>
            <w:proofErr w:type="spellEnd"/>
          </w:p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默认值："-"</w:t>
            </w:r>
          </w:p>
        </w:tc>
      </w:tr>
      <w:tr w:rsidR="00F36D96">
        <w:trPr>
          <w:jc w:val="center"/>
        </w:trPr>
        <w:tc>
          <w:tcPr>
            <w:tcW w:w="1921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play_count</w:t>
            </w:r>
            <w:proofErr w:type="spellEnd"/>
          </w:p>
          <w:p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123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510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播放量</w:t>
            </w:r>
          </w:p>
        </w:tc>
      </w:tr>
      <w:tr w:rsidR="00F36D96">
        <w:trPr>
          <w:jc w:val="center"/>
        </w:trPr>
        <w:tc>
          <w:tcPr>
            <w:tcW w:w="1921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play_</w:t>
            </w: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coefficient</w:t>
            </w:r>
            <w:proofErr w:type="spellEnd"/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1123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float</w:t>
            </w:r>
          </w:p>
        </w:tc>
        <w:tc>
          <w:tcPr>
            <w:tcW w:w="1510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播放量系数</w:t>
            </w:r>
          </w:p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默认值为1.00,各厂商根据实际播放量系数填，要求保留小数点后2位数</w:t>
            </w:r>
          </w:p>
        </w:tc>
      </w:tr>
      <w:tr w:rsidR="00F36D96">
        <w:trPr>
          <w:trHeight w:val="90"/>
          <w:jc w:val="center"/>
        </w:trPr>
        <w:tc>
          <w:tcPr>
            <w:tcW w:w="1921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play_user</w:t>
            </w:r>
            <w:proofErr w:type="spellEnd"/>
          </w:p>
        </w:tc>
        <w:tc>
          <w:tcPr>
            <w:tcW w:w="1123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510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播放人数</w:t>
            </w:r>
          </w:p>
        </w:tc>
      </w:tr>
      <w:tr w:rsidR="00F36D96">
        <w:trPr>
          <w:jc w:val="center"/>
        </w:trPr>
        <w:tc>
          <w:tcPr>
            <w:tcW w:w="1921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song_duration</w:t>
            </w:r>
            <w:proofErr w:type="spellEnd"/>
          </w:p>
        </w:tc>
        <w:tc>
          <w:tcPr>
            <w:tcW w:w="1123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510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播放时长</w:t>
            </w:r>
          </w:p>
        </w:tc>
      </w:tr>
      <w:tr w:rsidR="00F36D96">
        <w:trPr>
          <w:trHeight w:val="459"/>
          <w:jc w:val="center"/>
        </w:trPr>
        <w:tc>
          <w:tcPr>
            <w:tcW w:w="1921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collect_count</w:t>
            </w:r>
            <w:proofErr w:type="spellEnd"/>
          </w:p>
        </w:tc>
        <w:tc>
          <w:tcPr>
            <w:tcW w:w="1123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510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收藏次数</w:t>
            </w:r>
          </w:p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默认：0</w:t>
            </w:r>
          </w:p>
        </w:tc>
      </w:tr>
      <w:tr w:rsidR="00F36D96">
        <w:trPr>
          <w:jc w:val="center"/>
        </w:trPr>
        <w:tc>
          <w:tcPr>
            <w:tcW w:w="1921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share_count</w:t>
            </w:r>
            <w:proofErr w:type="spellEnd"/>
          </w:p>
        </w:tc>
        <w:tc>
          <w:tcPr>
            <w:tcW w:w="1123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510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分享次数</w:t>
            </w:r>
          </w:p>
          <w:p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默认：0</w:t>
            </w:r>
          </w:p>
        </w:tc>
      </w:tr>
    </w:tbl>
    <w:p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:rsidR="00F36D96" w:rsidRDefault="00491274" w:rsidP="00491274">
      <w:pPr>
        <w:rPr>
          <w:rFonts w:ascii="Consolas" w:eastAsiaTheme="minorEastAsia" w:hAnsi="Consolas" w:cs="Consolas"/>
          <w:b/>
          <w:color w:val="000000"/>
          <w:sz w:val="24"/>
          <w:szCs w:val="24"/>
          <w:lang w:eastAsia="zh-TW"/>
        </w:rPr>
      </w:pPr>
      <w:r>
        <w:rPr>
          <w:rFonts w:ascii="Consolas" w:eastAsiaTheme="minorEastAsia" w:hAnsi="Consolas" w:cs="Consolas" w:hint="eastAsia"/>
          <w:b/>
          <w:color w:val="000000"/>
          <w:sz w:val="24"/>
          <w:szCs w:val="24"/>
          <w:lang w:eastAsia="zh-CN"/>
        </w:rPr>
        <w:t>原始数据</w:t>
      </w:r>
      <w:r w:rsidR="00864008">
        <w:rPr>
          <w:rFonts w:ascii="Consolas" w:eastAsiaTheme="minorEastAsia" w:hAnsi="Consolas" w:cs="Consolas"/>
          <w:b/>
          <w:color w:val="000000"/>
          <w:sz w:val="24"/>
          <w:szCs w:val="24"/>
          <w:lang w:eastAsia="zh-TW"/>
        </w:rPr>
        <w:t>: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{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"report_type":800100,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"data":{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"from_source":0,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"device_id":"</w:t>
      </w:r>
      <w:proofErr w:type="spellStart"/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abc</w:t>
      </w:r>
      <w:proofErr w:type="spellEnd"/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",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"user_id":"0001",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"duration_of_play":25,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"song_list_id":"753AAB78CDF4984D",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"song_id":"753AAB78CDF4984D",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"timestamp":"2019-04-26 14:58:01",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"action":6,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"action_1":0,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"stay_duration":15,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"bitrate":64,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"errcode":200,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</w:t>
      </w:r>
      <w:proofErr w:type="spellStart"/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ua</w:t>
      </w:r>
      <w:proofErr w:type="spellEnd"/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":"</w:t>
      </w:r>
      <w:proofErr w:type="spellStart"/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vivo_vivo</w:t>
      </w:r>
      <w:proofErr w:type="spellEnd"/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 xml:space="preserve"> X21A",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"is_online":1,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"device_type":1,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 w:hint="eastAsia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 w:hint="eastAsia"/>
          <w:color w:val="000000"/>
          <w:sz w:val="21"/>
          <w:szCs w:val="21"/>
          <w:lang w:eastAsia="zh-TW"/>
        </w:rPr>
        <w:tab/>
        <w:t>"entrance":"</w:t>
      </w:r>
      <w:r>
        <w:rPr>
          <w:rFonts w:ascii="Consolas" w:eastAsiaTheme="minorEastAsia" w:hAnsi="Consolas" w:cs="Consolas" w:hint="eastAsia"/>
          <w:color w:val="000000"/>
          <w:sz w:val="21"/>
          <w:szCs w:val="21"/>
          <w:lang w:eastAsia="zh-CN"/>
        </w:rPr>
        <w:t>1</w:t>
      </w:r>
      <w:r>
        <w:rPr>
          <w:rFonts w:ascii="Consolas" w:eastAsiaTheme="minorEastAsia" w:hAnsi="Consolas" w:cs="Consolas" w:hint="eastAsia"/>
          <w:color w:val="000000"/>
          <w:sz w:val="21"/>
          <w:szCs w:val="21"/>
          <w:lang w:eastAsia="zh-TW"/>
        </w:rPr>
        <w:t>",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CN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"song_duration":1</w:t>
      </w:r>
      <w:r>
        <w:rPr>
          <w:rFonts w:ascii="Consolas" w:eastAsiaTheme="minorEastAsia" w:hAnsi="Consolas" w:cs="Consolas" w:hint="eastAsia"/>
          <w:color w:val="000000"/>
          <w:sz w:val="21"/>
          <w:szCs w:val="21"/>
          <w:lang w:eastAsia="zh-CN"/>
        </w:rPr>
        <w:t>,</w:t>
      </w:r>
    </w:p>
    <w:p w:rsidR="00F36D96" w:rsidRDefault="00864008">
      <w:pPr>
        <w:ind w:firstLineChars="700" w:firstLine="1470"/>
        <w:rPr>
          <w:rFonts w:ascii="Consolas" w:eastAsiaTheme="minorEastAsia" w:hAnsi="Consolas" w:cs="Consolas"/>
          <w:color w:val="000000"/>
          <w:sz w:val="21"/>
          <w:szCs w:val="21"/>
          <w:lang w:eastAsia="zh-CN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</w:t>
      </w:r>
      <w:r>
        <w:rPr>
          <w:rFonts w:ascii="Consolas" w:eastAsiaTheme="minorEastAsia" w:hAnsi="Consolas" w:cs="Consolas" w:hint="eastAsia"/>
          <w:color w:val="000000"/>
          <w:sz w:val="21"/>
          <w:szCs w:val="21"/>
          <w:lang w:eastAsia="zh-CN"/>
        </w:rPr>
        <w:t>is_share</w:t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</w:t>
      </w:r>
      <w:r>
        <w:rPr>
          <w:rFonts w:ascii="Consolas" w:eastAsiaTheme="minorEastAsia" w:hAnsi="Consolas" w:cs="Consolas" w:hint="eastAsia"/>
          <w:color w:val="000000"/>
          <w:sz w:val="21"/>
          <w:szCs w:val="21"/>
          <w:lang w:eastAsia="zh-CN"/>
        </w:rPr>
        <w:t>1,</w:t>
      </w:r>
    </w:p>
    <w:p w:rsidR="00F36D96" w:rsidRDefault="00864008">
      <w:pPr>
        <w:ind w:firstLineChars="700" w:firstLine="1470"/>
        <w:rPr>
          <w:rFonts w:ascii="Consolas" w:eastAsiaTheme="minorEastAsia" w:hAnsi="Consolas" w:cs="Consolas"/>
          <w:color w:val="000000"/>
          <w:sz w:val="21"/>
          <w:szCs w:val="21"/>
          <w:lang w:eastAsia="zh-CN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</w:t>
      </w:r>
      <w:r>
        <w:rPr>
          <w:rFonts w:ascii="Consolas" w:eastAsiaTheme="minorEastAsia" w:hAnsi="Consolas" w:cs="Consolas" w:hint="eastAsia"/>
          <w:color w:val="000000"/>
          <w:sz w:val="21"/>
          <w:szCs w:val="21"/>
          <w:lang w:eastAsia="zh-CN"/>
        </w:rPr>
        <w:t>city_code</w:t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":"</w:t>
      </w:r>
      <w:r>
        <w:rPr>
          <w:rFonts w:ascii="Consolas" w:eastAsiaTheme="minorEastAsia" w:hAnsi="Consolas" w:cs="Consolas" w:hint="eastAsia"/>
          <w:color w:val="000000"/>
          <w:sz w:val="21"/>
          <w:szCs w:val="21"/>
          <w:lang w:eastAsia="zh-CN"/>
        </w:rPr>
        <w:t>110105</w:t>
      </w: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}</w:t>
      </w:r>
    </w:p>
    <w:p w:rsidR="00F36D96" w:rsidRDefault="00864008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 xml:space="preserve">} </w:t>
      </w:r>
    </w:p>
    <w:p w:rsidR="00F36D96" w:rsidRDefault="00D55FC4">
      <w:pPr>
        <w:rPr>
          <w:rFonts w:ascii="Consolas" w:eastAsiaTheme="minorEastAsia" w:hAnsi="Consolas" w:cs="Consolas"/>
          <w:b/>
          <w:color w:val="000000"/>
          <w:sz w:val="24"/>
          <w:szCs w:val="24"/>
          <w:lang w:eastAsia="zh-TW"/>
        </w:rPr>
      </w:pPr>
      <w:r>
        <w:rPr>
          <w:rFonts w:ascii="Consolas" w:eastAsiaTheme="minorEastAsia" w:hAnsi="Consolas" w:cs="Consolas" w:hint="eastAsia"/>
          <w:b/>
          <w:color w:val="000000"/>
          <w:sz w:val="24"/>
          <w:szCs w:val="24"/>
          <w:lang w:eastAsia="zh-CN"/>
        </w:rPr>
        <w:t>压缩后数据</w:t>
      </w:r>
      <w:bookmarkStart w:id="4" w:name="_GoBack"/>
      <w:bookmarkEnd w:id="4"/>
      <w:r w:rsidR="00864008">
        <w:rPr>
          <w:rFonts w:ascii="Consolas" w:eastAsiaTheme="minorEastAsia" w:hAnsi="Consolas" w:cs="Consolas"/>
          <w:b/>
          <w:color w:val="000000"/>
          <w:sz w:val="24"/>
          <w:szCs w:val="24"/>
          <w:lang w:eastAsia="zh-TW"/>
        </w:rPr>
        <w:t xml:space="preserve">: </w:t>
      </w:r>
    </w:p>
    <w:p w:rsidR="00F36D96" w:rsidRDefault="00864008">
      <w:pPr>
        <w:rPr>
          <w:rFonts w:asciiTheme="minorEastAsia" w:hAnsiTheme="minorEastAsia" w:cs="Tahoma"/>
          <w:color w:val="000000" w:themeColor="text1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</w:t>
      </w:r>
    </w:p>
    <w:bookmarkEnd w:id="0"/>
    <w:bookmarkEnd w:id="1"/>
    <w:bookmarkEnd w:id="2"/>
    <w:bookmarkEnd w:id="3"/>
    <w:p w:rsidR="00F36D96" w:rsidRDefault="00F36D96">
      <w:pPr>
        <w:rPr>
          <w:rFonts w:eastAsiaTheme="minorEastAsia"/>
          <w:lang w:eastAsia="zh-CN"/>
        </w:rPr>
      </w:pPr>
    </w:p>
    <w:p w:rsidR="00F36D96" w:rsidRDefault="00864008">
      <w:pPr>
        <w:pStyle w:val="1"/>
        <w:rPr>
          <w:rFonts w:ascii="楷体" w:eastAsia="楷体" w:hAnsi="楷体" w:cs="Tahoma"/>
          <w:color w:val="000000" w:themeColor="text1"/>
          <w:lang w:eastAsia="zh-CN"/>
        </w:rPr>
      </w:pPr>
      <w:bookmarkStart w:id="5" w:name="_APPENDIX"/>
      <w:bookmarkStart w:id="6" w:name="_Toc8322050"/>
      <w:bookmarkEnd w:id="5"/>
      <w:r>
        <w:rPr>
          <w:rFonts w:ascii="楷体" w:eastAsia="楷体" w:hAnsi="楷体" w:cs="Tahoma" w:hint="eastAsia"/>
          <w:color w:val="000000" w:themeColor="text1"/>
          <w:lang w:eastAsia="zh-CN"/>
        </w:rPr>
        <w:t>APPENDIX</w:t>
      </w:r>
      <w:bookmarkEnd w:id="6"/>
    </w:p>
    <w:p w:rsidR="00F36D96" w:rsidRDefault="00864008">
      <w:pPr>
        <w:pStyle w:val="Numberedlist22"/>
        <w:ind w:left="425" w:firstLine="0"/>
        <w:rPr>
          <w:rFonts w:ascii="楷体" w:eastAsia="楷体" w:hAnsi="楷体" w:cs="Tahoma"/>
          <w:color w:val="000000" w:themeColor="text1"/>
          <w:lang w:val="en-US" w:eastAsia="zh-CN"/>
        </w:rPr>
      </w:pPr>
      <w:bookmarkStart w:id="7" w:name="_Toc8322051"/>
      <w:r>
        <w:rPr>
          <w:rFonts w:ascii="楷体" w:eastAsia="楷体" w:hAnsi="楷体" w:cs="Tahoma"/>
          <w:color w:val="000000" w:themeColor="text1"/>
          <w:lang w:val="en-US" w:eastAsia="zh-CN"/>
        </w:rPr>
        <w:t xml:space="preserve">1 </w:t>
      </w:r>
      <w:r>
        <w:rPr>
          <w:rFonts w:ascii="楷体" w:eastAsia="楷体" w:hAnsi="楷体" w:cs="Tahoma" w:hint="eastAsia"/>
          <w:color w:val="000000" w:themeColor="text1"/>
          <w:lang w:val="en-US" w:eastAsia="zh-CN"/>
        </w:rPr>
        <w:t>压缩说明：</w:t>
      </w:r>
      <w:bookmarkEnd w:id="7"/>
    </w:p>
    <w:p w:rsidR="00F36D96" w:rsidRDefault="00864008">
      <w:pPr>
        <w:ind w:left="725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 xml:space="preserve">a) </w:t>
      </w: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上报的</w:t>
      </w: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>json</w:t>
      </w: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格式字符串通过流的转换（</w:t>
      </w:r>
      <w:proofErr w:type="spellStart"/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>ByteArrayInputStream</w:t>
      </w:r>
      <w:proofErr w:type="spellEnd"/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>java.util.zip.GZIPOutputStream</w:t>
      </w:r>
      <w:proofErr w:type="spellEnd"/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），获取到压缩后的字节数组。</w:t>
      </w:r>
    </w:p>
    <w:p w:rsidR="00F36D96" w:rsidRDefault="00864008">
      <w:pPr>
        <w:ind w:left="725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b</w:t>
      </w: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 xml:space="preserve">) </w:t>
      </w: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将压缩后的字节数组转成16进制字符串。</w:t>
      </w:r>
    </w:p>
    <w:p w:rsidR="00F36D96" w:rsidRDefault="00864008">
      <w:pPr>
        <w:ind w:left="725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附代码：</w:t>
      </w: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>AndroidZipUtil</w:t>
      </w:r>
      <w:proofErr w:type="spellEnd"/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获取json串压缩后的字节数组。</w:t>
      </w:r>
    </w:p>
    <w:p w:rsidR="00F36D96" w:rsidRDefault="009E3E0F">
      <w:pPr>
        <w:ind w:firstLine="720"/>
      </w:pPr>
      <w:r>
        <w:rPr>
          <w:noProof/>
        </w:rPr>
        <w:object w:dxaOrig="1524" w:dyaOrig="1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3pt;height:51.95pt;mso-width-percent:0;mso-height-percent:0;mso-width-percent:0;mso-height-percent:0" o:ole="">
            <v:imagedata r:id="rId9" o:title=""/>
          </v:shape>
          <o:OLEObject Type="Embed" ProgID="Package" ShapeID="_x0000_i1025" DrawAspect="Icon" ObjectID="_1639837545" r:id="rId10"/>
        </w:object>
      </w:r>
    </w:p>
    <w:p w:rsidR="00F36D96" w:rsidRDefault="00F36D96">
      <w:pPr>
        <w:ind w:firstLine="720"/>
      </w:pPr>
    </w:p>
    <w:tbl>
      <w:tblPr>
        <w:tblW w:w="10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"/>
        <w:gridCol w:w="2040"/>
        <w:gridCol w:w="1187"/>
        <w:gridCol w:w="920"/>
        <w:gridCol w:w="1410"/>
        <w:gridCol w:w="980"/>
        <w:gridCol w:w="740"/>
        <w:gridCol w:w="1140"/>
        <w:gridCol w:w="1093"/>
      </w:tblGrid>
      <w:tr w:rsidR="00F36D96">
        <w:trPr>
          <w:trHeight w:val="280"/>
        </w:trPr>
        <w:tc>
          <w:tcPr>
            <w:tcW w:w="44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:rsidR="00F36D96" w:rsidRDefault="009E3E0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hyperlink w:anchor="数据上报字段说明!A1" w:history="1">
              <w:r w:rsidR="00864008">
                <w:rPr>
                  <w:rStyle w:val="af5"/>
                  <w:rFonts w:ascii="宋体" w:eastAsia="宋体" w:hAnsi="宋体" w:cs="宋体" w:hint="eastAsia"/>
                  <w:sz w:val="22"/>
                  <w:szCs w:val="22"/>
                </w:rPr>
                <w:t xml:space="preserve">听歌数据上报场景    </w:t>
              </w:r>
            </w:hyperlink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:rsidR="00F36D96" w:rsidRDefault="00F36D9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:rsidR="00F36D96" w:rsidRDefault="00F36D9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:rsidR="00F36D96" w:rsidRDefault="00F36D9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:rsidR="00F36D96" w:rsidRDefault="00F36D9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:rsidR="00F36D96" w:rsidRDefault="00F36D9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:rsidR="00F36D96" w:rsidRDefault="00F36D9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F36D96">
        <w:trPr>
          <w:trHeight w:val="290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数据上报场景</w:t>
            </w:r>
          </w:p>
        </w:tc>
        <w:tc>
          <w:tcPr>
            <w:tcW w:w="5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数据上报字段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指标算法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备注</w:t>
            </w:r>
          </w:p>
        </w:tc>
      </w:tr>
      <w:tr w:rsidR="00F36D96">
        <w:trPr>
          <w:trHeight w:val="290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场景模块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场景细分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duration_of_play</w:t>
            </w:r>
            <w:proofErr w:type="spellEnd"/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play_count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song_duration</w:t>
            </w:r>
            <w:proofErr w:type="spellEnd"/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entrance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is_share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</w:p>
        </w:tc>
      </w:tr>
      <w:tr w:rsidR="00F36D96">
        <w:trPr>
          <w:trHeight w:val="580"/>
        </w:trPr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一、音乐试听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20"/>
                <w:lang w:eastAsia="zh-CN" w:bidi="ar"/>
              </w:rPr>
              <w:t>(选材时试听音乐)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1.歌曲未完播,音乐实际时长 30s，音乐播放10s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0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play_count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=音乐播放时长/音乐实际时长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br/>
            </w:r>
            <w:proofErr w:type="spellStart"/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  <w:lang w:eastAsia="zh-CN" w:bidi="ar"/>
              </w:rPr>
              <w:t>play_count</w:t>
            </w:r>
            <w:proofErr w:type="spellEnd"/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  <w:lang w:eastAsia="zh-CN" w:bidi="ar"/>
              </w:rPr>
              <w:t xml:space="preserve"> 向上取整</w:t>
            </w:r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1.有把音乐选材为背景音乐的试听即选材属性的试听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br/>
              <w:t>2.确认合成视频前的试听音乐播放都算音乐试听</w:t>
            </w:r>
          </w:p>
        </w:tc>
      </w:tr>
      <w:tr w:rsidR="00F36D96">
        <w:trPr>
          <w:trHeight w:val="58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2.歌曲完播,音乐实际时长 30s，音乐播放30s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>
        <w:trPr>
          <w:trHeight w:val="58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3.歌曲完播,音乐实际时长 30s，音乐播放40s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>
        <w:trPr>
          <w:trHeight w:val="1130"/>
        </w:trPr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二、音乐试听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20"/>
                <w:lang w:eastAsia="zh-CN" w:bidi="ar"/>
              </w:rPr>
              <w:t>(音乐与视频/资讯/故事/照片/H5等合成后的预览)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1.歌曲未完播,音频30s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 xml:space="preserve">(音频指音乐源文件时长或音乐被截取的时长) 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，音乐播放10s，视频时长60s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0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play_count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=音乐播放时长/音频时长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br/>
            </w:r>
            <w:proofErr w:type="spellStart"/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  <w:lang w:eastAsia="zh-CN" w:bidi="ar"/>
              </w:rPr>
              <w:t>play_count</w:t>
            </w:r>
            <w:proofErr w:type="spellEnd"/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  <w:lang w:eastAsia="zh-CN" w:bidi="ar"/>
              </w:rPr>
              <w:t xml:space="preserve"> 向上取整</w:t>
            </w: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>
        <w:trPr>
          <w:trHeight w:val="113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2.歌曲完播,音频 30s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>(音频指音乐源文件时长或音乐被截取的时长)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 xml:space="preserve"> ，音乐播放30s，视频时长60s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>
        <w:trPr>
          <w:trHeight w:val="113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3.歌曲完播,音频30s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>(音频指音乐源文件时长或音乐被截取的时长)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 xml:space="preserve"> ，音乐播放40s，视频时长60s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>
        <w:trPr>
          <w:trHeight w:val="1450"/>
        </w:trPr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三、音乐与视频/文章/资讯/故事/H5等合成后的播放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1.音乐与视频/文章/资讯/故事/H5等合成后的播放--&gt;音频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>(音频指音乐源文件时长或音乐被截取的时长)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，音频30s,播了20s，视频50s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50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0或1</w:t>
            </w: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播放合成后的音乐，包括：本地播放、分享到社区、分享到三方平台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br/>
              <w:t xml:space="preserve">(通过分享带来的播放量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is_share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=1;本地播放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is_share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=0)</w:t>
            </w:r>
          </w:p>
        </w:tc>
      </w:tr>
      <w:tr w:rsidR="00F36D96">
        <w:trPr>
          <w:trHeight w:val="116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2.音乐与视频合成后--&gt;音频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>(音乐源文件时长或音乐被截取的时长)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，音频30s,播了30s，视频50s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50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>
        <w:trPr>
          <w:trHeight w:val="116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3.音乐与视频合成后--&gt;音频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>(音乐源文件时长或音乐被截取的时长)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，音频30s,播了40s，视频50s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50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>
        <w:trPr>
          <w:trHeight w:val="580"/>
        </w:trPr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四、听音乐</w:t>
            </w:r>
            <w:r>
              <w:rPr>
                <w:rStyle w:val="font01"/>
                <w:rFonts w:hint="default"/>
                <w:lang w:eastAsia="zh-CN" w:bidi="ar"/>
              </w:rPr>
              <w:t>(没有选材属性的听歌，指直接获取爱听音乐列表听歌，用户不能选择歌曲)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1.歌曲未完播,音乐实际时长 30s，听了10s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0或1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play_count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=音乐播放时长/音乐实际时长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br/>
            </w:r>
            <w:proofErr w:type="spellStart"/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  <w:lang w:eastAsia="zh-CN" w:bidi="ar"/>
              </w:rPr>
              <w:t>play_count</w:t>
            </w:r>
            <w:proofErr w:type="spellEnd"/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  <w:lang w:eastAsia="zh-CN" w:bidi="ar"/>
              </w:rPr>
              <w:t xml:space="preserve"> 向上取整</w:t>
            </w:r>
          </w:p>
        </w:tc>
        <w:tc>
          <w:tcPr>
            <w:tcW w:w="10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播放音乐，包括：本地播放音乐、社区中播放音乐(只是播放音乐，音乐没有与其他素材合成)、音乐分享到三方平台带来的播放量</w:t>
            </w:r>
          </w:p>
        </w:tc>
      </w:tr>
      <w:tr w:rsidR="00F36D96">
        <w:trPr>
          <w:trHeight w:val="58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2.歌曲完播,音乐实际时长 30s，听了30s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>
        <w:trPr>
          <w:trHeight w:val="58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3.歌曲完播,音乐实际时长 30s，听了40s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</w:tbl>
    <w:p w:rsidR="00F36D96" w:rsidRDefault="00F36D96"/>
    <w:p w:rsidR="00F36D96" w:rsidRDefault="00F36D96">
      <w:pPr>
        <w:rPr>
          <w:rFonts w:ascii="微软雅黑" w:eastAsia="微软雅黑" w:hAnsi="微软雅黑" w:cs="微软雅黑"/>
          <w:sz w:val="21"/>
          <w:szCs w:val="21"/>
          <w:lang w:eastAsia="zh-CN"/>
        </w:rPr>
      </w:pPr>
    </w:p>
    <w:tbl>
      <w:tblPr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1680"/>
        <w:gridCol w:w="740"/>
        <w:gridCol w:w="1243"/>
        <w:gridCol w:w="4700"/>
      </w:tblGrid>
      <w:tr w:rsidR="00F36D96">
        <w:trPr>
          <w:trHeight w:val="290"/>
        </w:trPr>
        <w:tc>
          <w:tcPr>
            <w:tcW w:w="10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:rsidR="00F36D96" w:rsidRDefault="00864008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操作数据上报场景</w:t>
            </w:r>
          </w:p>
        </w:tc>
      </w:tr>
      <w:tr w:rsidR="00F36D96">
        <w:trPr>
          <w:trHeight w:val="290"/>
        </w:trPr>
        <w:tc>
          <w:tcPr>
            <w:tcW w:w="3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数据上报场景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数据上报字段</w:t>
            </w:r>
          </w:p>
        </w:tc>
        <w:tc>
          <w:tcPr>
            <w:tcW w:w="4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备注</w:t>
            </w:r>
          </w:p>
        </w:tc>
      </w:tr>
      <w:tr w:rsidR="00F36D96">
        <w:trPr>
          <w:trHeight w:val="290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场景模块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场景细分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action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entrance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</w:p>
        </w:tc>
      </w:tr>
      <w:tr w:rsidR="00F36D96">
        <w:trPr>
          <w:trHeight w:val="290"/>
        </w:trPr>
        <w:tc>
          <w:tcPr>
            <w:tcW w:w="207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一、音乐试听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>(选材时试听音乐)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收藏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歌曲的收藏</w:t>
            </w:r>
          </w:p>
        </w:tc>
      </w:tr>
      <w:tr w:rsidR="00F36D96">
        <w:trPr>
          <w:trHeight w:val="290"/>
        </w:trPr>
        <w:tc>
          <w:tcPr>
            <w:tcW w:w="207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取消收藏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歌曲的取消收藏</w:t>
            </w:r>
          </w:p>
        </w:tc>
      </w:tr>
      <w:tr w:rsidR="00F36D96">
        <w:trPr>
          <w:trHeight w:val="290"/>
        </w:trPr>
        <w:tc>
          <w:tcPr>
            <w:tcW w:w="207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选材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音乐与视频/文章/资讯/故事/H5等确认合成的点位</w:t>
            </w:r>
          </w:p>
        </w:tc>
      </w:tr>
      <w:tr w:rsidR="00F36D96">
        <w:trPr>
          <w:trHeight w:val="290"/>
        </w:trPr>
        <w:tc>
          <w:tcPr>
            <w:tcW w:w="2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二、音乐与照片/文章/资讯/故事/H5等合成后的播放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分享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音乐与视频/文章/资讯/故事/H5等合成后的分享行为</w:t>
            </w:r>
          </w:p>
        </w:tc>
      </w:tr>
      <w:tr w:rsidR="00F36D96">
        <w:trPr>
          <w:trHeight w:val="290"/>
        </w:trPr>
        <w:tc>
          <w:tcPr>
            <w:tcW w:w="2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收藏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音乐与视频/文章/资讯/故事/H5等合成后的收藏行为</w:t>
            </w:r>
          </w:p>
        </w:tc>
      </w:tr>
      <w:tr w:rsidR="00F36D96">
        <w:trPr>
          <w:trHeight w:val="290"/>
        </w:trPr>
        <w:tc>
          <w:tcPr>
            <w:tcW w:w="2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取消收藏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音乐与视频/文章/资讯/故事/H5等合成后的取消收藏行为</w:t>
            </w:r>
          </w:p>
        </w:tc>
      </w:tr>
      <w:tr w:rsidR="00F36D96">
        <w:trPr>
          <w:trHeight w:val="290"/>
        </w:trPr>
        <w:tc>
          <w:tcPr>
            <w:tcW w:w="2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三、听音乐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>(没有选材属性的听歌，指直接获取爱听音乐列表听歌，用户不能选择歌曲)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分享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分享歌曲</w:t>
            </w:r>
          </w:p>
        </w:tc>
      </w:tr>
      <w:tr w:rsidR="00F36D96">
        <w:trPr>
          <w:trHeight w:val="290"/>
        </w:trPr>
        <w:tc>
          <w:tcPr>
            <w:tcW w:w="2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收藏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收藏歌曲</w:t>
            </w:r>
          </w:p>
        </w:tc>
      </w:tr>
      <w:tr w:rsidR="00F36D96">
        <w:trPr>
          <w:trHeight w:val="290"/>
        </w:trPr>
        <w:tc>
          <w:tcPr>
            <w:tcW w:w="2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取消收藏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取消收藏歌曲</w:t>
            </w:r>
          </w:p>
        </w:tc>
      </w:tr>
      <w:tr w:rsidR="00F36D96">
        <w:trPr>
          <w:trHeight w:val="290"/>
        </w:trPr>
        <w:tc>
          <w:tcPr>
            <w:tcW w:w="2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跳转到歌曲详情页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听歌(没有选材过程的听歌)--&gt;点击歌曲--&gt;进入到歌曲播放详情页</w:t>
            </w:r>
          </w:p>
        </w:tc>
      </w:tr>
    </w:tbl>
    <w:p w:rsidR="00F36D96" w:rsidRDefault="00F36D96">
      <w:pPr>
        <w:rPr>
          <w:rFonts w:ascii="微软雅黑" w:eastAsia="微软雅黑" w:hAnsi="微软雅黑" w:cs="微软雅黑"/>
          <w:sz w:val="21"/>
          <w:szCs w:val="21"/>
          <w:lang w:eastAsia="zh-CN"/>
        </w:rPr>
      </w:pPr>
    </w:p>
    <w:sectPr w:rsidR="00F36D96">
      <w:headerReference w:type="default" r:id="rId11"/>
      <w:footerReference w:type="default" r:id="rId12"/>
      <w:headerReference w:type="first" r:id="rId13"/>
      <w:type w:val="continuous"/>
      <w:pgSz w:w="12240" w:h="15840"/>
      <w:pgMar w:top="1008" w:right="1008" w:bottom="1008" w:left="1008" w:header="720" w:footer="720" w:gutter="0"/>
      <w:pgNumType w:chapStyle="1" w:chapSep="emDash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E0F" w:rsidRDefault="009E3E0F">
      <w:r>
        <w:separator/>
      </w:r>
    </w:p>
  </w:endnote>
  <w:endnote w:type="continuationSeparator" w:id="0">
    <w:p w:rsidR="009E3E0F" w:rsidRDefault="009E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00000001" w:usb1="0808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altName w:val="Segoe Print"/>
    <w:panose1 w:val="02040602050305030304"/>
    <w:charset w:val="00"/>
    <w:family w:val="roman"/>
    <w:pitch w:val="variable"/>
    <w:sig w:usb0="00000003" w:usb1="00000000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00000001" w:usb1="08080000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00000001" w:usb1="08070000" w:usb2="0000003F" w:usb3="00000000" w:csb0="003F01FF" w:csb1="00000000"/>
  </w:font>
  <w:font w:name="Arial Bold">
    <w:altName w:val="Arial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D96" w:rsidRDefault="00F36D96">
    <w:pPr>
      <w:pStyle w:val="ab"/>
      <w:ind w:right="380"/>
      <w:jc w:val="right"/>
      <w:rPr>
        <w:rFonts w:eastAsiaTheme="minorEastAsia"/>
        <w:sz w:val="15"/>
        <w:szCs w:val="15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E0F" w:rsidRDefault="009E3E0F">
      <w:r>
        <w:separator/>
      </w:r>
    </w:p>
  </w:footnote>
  <w:footnote w:type="continuationSeparator" w:id="0">
    <w:p w:rsidR="009E3E0F" w:rsidRDefault="009E3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D96" w:rsidRDefault="00864008">
    <w:pPr>
      <w:pStyle w:val="HeaderUnderline"/>
    </w:pPr>
    <w:r>
      <w:rPr>
        <w:rFonts w:eastAsiaTheme="minorEastAsia" w:hint="eastAsia"/>
        <w:lang w:eastAsia="zh-CN"/>
      </w:rPr>
      <w:t>数据上报</w:t>
    </w:r>
    <w:r>
      <w:rPr>
        <w:rFonts w:ascii="宋体" w:eastAsia="宋体" w:hAnsi="宋体" w:cs="宋体" w:hint="eastAsia"/>
        <w:lang w:val="en-US" w:eastAsia="zh-CN"/>
      </w:rPr>
      <w:t>接口说明</w:t>
    </w:r>
    <w:r>
      <w:rPr>
        <w:lang w:val="en-US"/>
      </w:rPr>
      <w:fldChar w:fldCharType="begin"/>
    </w:r>
    <w:r>
      <w:rPr>
        <w:lang w:val="en-US"/>
      </w:rPr>
      <w:instrText xml:space="preserve"> IF </w:instrText>
    </w:r>
    <w:r>
      <w:rPr>
        <w:lang w:val="en-US"/>
      </w:rPr>
      <w:fldChar w:fldCharType="begin"/>
    </w:r>
    <w:r>
      <w:rPr>
        <w:lang w:val="en-US"/>
      </w:rPr>
      <w:instrText xml:space="preserve"> DOCPROPERTY  Confidential  \* MERGEFORMAT </w:instrText>
    </w:r>
    <w:r>
      <w:rPr>
        <w:lang w:val="en-US"/>
      </w:rPr>
      <w:fldChar w:fldCharType="separate"/>
    </w:r>
    <w:r>
      <w:rPr>
        <w:lang w:val="en-US"/>
      </w:rPr>
      <w:instrText>0</w:instrText>
    </w:r>
    <w:r>
      <w:rPr>
        <w:lang w:val="en-US"/>
      </w:rPr>
      <w:fldChar w:fldCharType="end"/>
    </w:r>
    <w:r>
      <w:rPr>
        <w:lang w:val="en-US"/>
      </w:rPr>
      <w:instrText xml:space="preserve"> &lt;&gt; 0 " Confidential" "" \* MERGEFORMAT </w:instrText>
    </w:r>
    <w:r w:rsidR="00D55FC4">
      <w:rPr>
        <w:lang w:val="en-US"/>
      </w:rPr>
      <w:fldChar w:fldCharType="separate"/>
    </w:r>
    <w:r>
      <w:rPr>
        <w:lang w:val="en-US"/>
      </w:rPr>
      <w:fldChar w:fldCharType="end"/>
    </w:r>
  </w:p>
  <w:p w:rsidR="00F36D96" w:rsidRDefault="00F36D96">
    <w:pPr>
      <w:pStyle w:val="ad"/>
      <w:rPr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D96" w:rsidRDefault="00F36D96">
    <w:pPr>
      <w:pStyle w:val="ad"/>
      <w:jc w:val="center"/>
      <w:rPr>
        <w:rFonts w:eastAsia="宋体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4DF263"/>
    <w:multiLevelType w:val="singleLevel"/>
    <w:tmpl w:val="B34DF26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C247B48"/>
    <w:multiLevelType w:val="singleLevel"/>
    <w:tmpl w:val="CC247B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BE435BC"/>
    <w:multiLevelType w:val="multilevel"/>
    <w:tmpl w:val="1BE43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576A6A"/>
    <w:multiLevelType w:val="multilevel"/>
    <w:tmpl w:val="32576A6A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4" w15:restartNumberingAfterBreak="0">
    <w:nsid w:val="3746462F"/>
    <w:multiLevelType w:val="multilevel"/>
    <w:tmpl w:val="3746462F"/>
    <w:lvl w:ilvl="0">
      <w:start w:val="1"/>
      <w:numFmt w:val="decimal"/>
      <w:pStyle w:val="Numberedlist3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left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left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left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left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left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left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left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left" w:pos="3240"/>
        </w:tabs>
        <w:ind w:left="3240" w:hanging="360"/>
      </w:pPr>
    </w:lvl>
  </w:abstractNum>
  <w:abstractNum w:abstractNumId="5" w15:restartNumberingAfterBreak="0">
    <w:nsid w:val="3A0C1E2E"/>
    <w:multiLevelType w:val="multilevel"/>
    <w:tmpl w:val="3A0C1E2E"/>
    <w:lvl w:ilvl="0">
      <w:start w:val="1"/>
      <w:numFmt w:val="bullet"/>
      <w:lvlText w:val=""/>
      <w:lvlJc w:val="left"/>
      <w:pPr>
        <w:ind w:left="900" w:hanging="360"/>
      </w:pPr>
      <w:rPr>
        <w:rFonts w:ascii="Wingdings" w:eastAsia="PMingLiU" w:hAnsi="Wingdings" w:cs="Tahoma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7" w15:restartNumberingAfterBreak="0">
    <w:nsid w:val="582F4130"/>
    <w:multiLevelType w:val="singleLevel"/>
    <w:tmpl w:val="582F4130"/>
    <w:lvl w:ilvl="0">
      <w:start w:val="1"/>
      <w:numFmt w:val="bullet"/>
      <w:pStyle w:val="Bulletwithtext1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8" w15:restartNumberingAfterBreak="0">
    <w:nsid w:val="657C0401"/>
    <w:multiLevelType w:val="multilevel"/>
    <w:tmpl w:val="657C040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6A17684"/>
    <w:multiLevelType w:val="multilevel"/>
    <w:tmpl w:val="66A176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0A4016"/>
    <w:multiLevelType w:val="multilevel"/>
    <w:tmpl w:val="6E0A4016"/>
    <w:lvl w:ilvl="0">
      <w:start w:val="1"/>
      <w:numFmt w:val="bullet"/>
      <w:pStyle w:val="ActionItems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B43A3D"/>
    <w:multiLevelType w:val="singleLevel"/>
    <w:tmpl w:val="72B43A3D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bordersDoNotSurroundHeader/>
  <w:bordersDoNotSurroundFooter/>
  <w:hideSpellingErrors/>
  <w:proofState w:spelling="clean"/>
  <w:attachedTemplate r:id="rId1"/>
  <w:defaultTabStop w:val="720"/>
  <w:noPunctuationKerning/>
  <w:characterSpacingControl w:val="doNotCompress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631"/>
    <w:rsid w:val="0000089F"/>
    <w:rsid w:val="00003DB5"/>
    <w:rsid w:val="00004128"/>
    <w:rsid w:val="00004581"/>
    <w:rsid w:val="00004854"/>
    <w:rsid w:val="00004895"/>
    <w:rsid w:val="0000494D"/>
    <w:rsid w:val="000057B5"/>
    <w:rsid w:val="00005ADA"/>
    <w:rsid w:val="00005C03"/>
    <w:rsid w:val="00005DF5"/>
    <w:rsid w:val="00006076"/>
    <w:rsid w:val="00006272"/>
    <w:rsid w:val="0000677B"/>
    <w:rsid w:val="00006A67"/>
    <w:rsid w:val="000070DF"/>
    <w:rsid w:val="00007509"/>
    <w:rsid w:val="00010736"/>
    <w:rsid w:val="00010B3E"/>
    <w:rsid w:val="0001184B"/>
    <w:rsid w:val="00012458"/>
    <w:rsid w:val="00013357"/>
    <w:rsid w:val="00013790"/>
    <w:rsid w:val="00013A43"/>
    <w:rsid w:val="00014CB1"/>
    <w:rsid w:val="00014CEE"/>
    <w:rsid w:val="00015211"/>
    <w:rsid w:val="00015245"/>
    <w:rsid w:val="000159E3"/>
    <w:rsid w:val="00015E8B"/>
    <w:rsid w:val="000162D2"/>
    <w:rsid w:val="00016533"/>
    <w:rsid w:val="00016785"/>
    <w:rsid w:val="000167AA"/>
    <w:rsid w:val="0001695D"/>
    <w:rsid w:val="00016B2E"/>
    <w:rsid w:val="00016D53"/>
    <w:rsid w:val="00016FBD"/>
    <w:rsid w:val="000174C6"/>
    <w:rsid w:val="00017E06"/>
    <w:rsid w:val="00017E59"/>
    <w:rsid w:val="00020146"/>
    <w:rsid w:val="00020548"/>
    <w:rsid w:val="000211A1"/>
    <w:rsid w:val="000219E4"/>
    <w:rsid w:val="00021DC9"/>
    <w:rsid w:val="00022BB8"/>
    <w:rsid w:val="00022E1D"/>
    <w:rsid w:val="00022E9B"/>
    <w:rsid w:val="00022FE6"/>
    <w:rsid w:val="00023028"/>
    <w:rsid w:val="000240A9"/>
    <w:rsid w:val="00024CEA"/>
    <w:rsid w:val="00025217"/>
    <w:rsid w:val="000252CE"/>
    <w:rsid w:val="00025343"/>
    <w:rsid w:val="00025E0D"/>
    <w:rsid w:val="000265FF"/>
    <w:rsid w:val="00026B6C"/>
    <w:rsid w:val="0002707B"/>
    <w:rsid w:val="0002784D"/>
    <w:rsid w:val="00031004"/>
    <w:rsid w:val="000310E1"/>
    <w:rsid w:val="00031285"/>
    <w:rsid w:val="0003197B"/>
    <w:rsid w:val="000326C8"/>
    <w:rsid w:val="000327F5"/>
    <w:rsid w:val="00032871"/>
    <w:rsid w:val="00032D54"/>
    <w:rsid w:val="00033F04"/>
    <w:rsid w:val="00034665"/>
    <w:rsid w:val="00034E67"/>
    <w:rsid w:val="00034EEA"/>
    <w:rsid w:val="000354D0"/>
    <w:rsid w:val="000356CA"/>
    <w:rsid w:val="00036415"/>
    <w:rsid w:val="000369C6"/>
    <w:rsid w:val="00036A90"/>
    <w:rsid w:val="00037470"/>
    <w:rsid w:val="00040031"/>
    <w:rsid w:val="00040278"/>
    <w:rsid w:val="00040AD5"/>
    <w:rsid w:val="00040C04"/>
    <w:rsid w:val="00040CAF"/>
    <w:rsid w:val="00041274"/>
    <w:rsid w:val="000417EA"/>
    <w:rsid w:val="00042642"/>
    <w:rsid w:val="00042999"/>
    <w:rsid w:val="00042A6E"/>
    <w:rsid w:val="00042F15"/>
    <w:rsid w:val="000433CE"/>
    <w:rsid w:val="00043487"/>
    <w:rsid w:val="00043738"/>
    <w:rsid w:val="000437BB"/>
    <w:rsid w:val="00043DCD"/>
    <w:rsid w:val="0004459C"/>
    <w:rsid w:val="0004466A"/>
    <w:rsid w:val="00044C92"/>
    <w:rsid w:val="00046056"/>
    <w:rsid w:val="000469B1"/>
    <w:rsid w:val="00046C2D"/>
    <w:rsid w:val="000472C8"/>
    <w:rsid w:val="00047C6F"/>
    <w:rsid w:val="00047D6C"/>
    <w:rsid w:val="00050017"/>
    <w:rsid w:val="000504DC"/>
    <w:rsid w:val="000516F0"/>
    <w:rsid w:val="00052BAF"/>
    <w:rsid w:val="00053271"/>
    <w:rsid w:val="00053B98"/>
    <w:rsid w:val="00053D4B"/>
    <w:rsid w:val="000543E1"/>
    <w:rsid w:val="00054FE4"/>
    <w:rsid w:val="0005582B"/>
    <w:rsid w:val="00055D48"/>
    <w:rsid w:val="00055D72"/>
    <w:rsid w:val="0005647F"/>
    <w:rsid w:val="000571BF"/>
    <w:rsid w:val="000577E3"/>
    <w:rsid w:val="00057A5F"/>
    <w:rsid w:val="00057C8A"/>
    <w:rsid w:val="00060FAE"/>
    <w:rsid w:val="00061C82"/>
    <w:rsid w:val="000625CB"/>
    <w:rsid w:val="00062D64"/>
    <w:rsid w:val="00062E97"/>
    <w:rsid w:val="00063CBA"/>
    <w:rsid w:val="00063E66"/>
    <w:rsid w:val="000641E2"/>
    <w:rsid w:val="00065629"/>
    <w:rsid w:val="00065A5D"/>
    <w:rsid w:val="00065DEE"/>
    <w:rsid w:val="00066441"/>
    <w:rsid w:val="00066526"/>
    <w:rsid w:val="00066B04"/>
    <w:rsid w:val="00066E1E"/>
    <w:rsid w:val="00066E7D"/>
    <w:rsid w:val="00066F56"/>
    <w:rsid w:val="00067053"/>
    <w:rsid w:val="00067522"/>
    <w:rsid w:val="00067E42"/>
    <w:rsid w:val="00070491"/>
    <w:rsid w:val="00070759"/>
    <w:rsid w:val="000718FB"/>
    <w:rsid w:val="0007223D"/>
    <w:rsid w:val="0007274D"/>
    <w:rsid w:val="00072BFE"/>
    <w:rsid w:val="0007387A"/>
    <w:rsid w:val="00073B6E"/>
    <w:rsid w:val="00073E83"/>
    <w:rsid w:val="00075748"/>
    <w:rsid w:val="00076B87"/>
    <w:rsid w:val="00076E63"/>
    <w:rsid w:val="000775B7"/>
    <w:rsid w:val="00080135"/>
    <w:rsid w:val="000804A9"/>
    <w:rsid w:val="000807D2"/>
    <w:rsid w:val="0008109C"/>
    <w:rsid w:val="00081BCF"/>
    <w:rsid w:val="00082242"/>
    <w:rsid w:val="0008258F"/>
    <w:rsid w:val="00082798"/>
    <w:rsid w:val="000832C8"/>
    <w:rsid w:val="0008343A"/>
    <w:rsid w:val="0008372F"/>
    <w:rsid w:val="0008378A"/>
    <w:rsid w:val="00083CB0"/>
    <w:rsid w:val="00083FC8"/>
    <w:rsid w:val="00084135"/>
    <w:rsid w:val="000841CA"/>
    <w:rsid w:val="00084F87"/>
    <w:rsid w:val="00086194"/>
    <w:rsid w:val="00086592"/>
    <w:rsid w:val="00086F00"/>
    <w:rsid w:val="00086F78"/>
    <w:rsid w:val="0008702E"/>
    <w:rsid w:val="000901EA"/>
    <w:rsid w:val="000905BC"/>
    <w:rsid w:val="00090966"/>
    <w:rsid w:val="00090AA1"/>
    <w:rsid w:val="00090D03"/>
    <w:rsid w:val="000912D3"/>
    <w:rsid w:val="00091DEE"/>
    <w:rsid w:val="00091EDF"/>
    <w:rsid w:val="0009202E"/>
    <w:rsid w:val="00092584"/>
    <w:rsid w:val="00092CB6"/>
    <w:rsid w:val="00093579"/>
    <w:rsid w:val="00094455"/>
    <w:rsid w:val="0009463E"/>
    <w:rsid w:val="00094CD2"/>
    <w:rsid w:val="00095ED0"/>
    <w:rsid w:val="00096074"/>
    <w:rsid w:val="00097292"/>
    <w:rsid w:val="0009762D"/>
    <w:rsid w:val="000977FB"/>
    <w:rsid w:val="00097C5D"/>
    <w:rsid w:val="000A0D02"/>
    <w:rsid w:val="000A1A95"/>
    <w:rsid w:val="000A1EE2"/>
    <w:rsid w:val="000A212A"/>
    <w:rsid w:val="000A22EE"/>
    <w:rsid w:val="000A236B"/>
    <w:rsid w:val="000A2751"/>
    <w:rsid w:val="000A29D3"/>
    <w:rsid w:val="000A343A"/>
    <w:rsid w:val="000A3454"/>
    <w:rsid w:val="000A35DD"/>
    <w:rsid w:val="000A4572"/>
    <w:rsid w:val="000A5148"/>
    <w:rsid w:val="000A540A"/>
    <w:rsid w:val="000A56E4"/>
    <w:rsid w:val="000A59BA"/>
    <w:rsid w:val="000A5A17"/>
    <w:rsid w:val="000A5B6E"/>
    <w:rsid w:val="000A6211"/>
    <w:rsid w:val="000A6488"/>
    <w:rsid w:val="000A656F"/>
    <w:rsid w:val="000A679F"/>
    <w:rsid w:val="000A7534"/>
    <w:rsid w:val="000A7BBA"/>
    <w:rsid w:val="000A7D8F"/>
    <w:rsid w:val="000B0202"/>
    <w:rsid w:val="000B0661"/>
    <w:rsid w:val="000B0DC4"/>
    <w:rsid w:val="000B1933"/>
    <w:rsid w:val="000B1E45"/>
    <w:rsid w:val="000B2816"/>
    <w:rsid w:val="000B2E2B"/>
    <w:rsid w:val="000B37FB"/>
    <w:rsid w:val="000B46A3"/>
    <w:rsid w:val="000B4A59"/>
    <w:rsid w:val="000B5BA6"/>
    <w:rsid w:val="000B70D2"/>
    <w:rsid w:val="000B7351"/>
    <w:rsid w:val="000B78A3"/>
    <w:rsid w:val="000B7CC7"/>
    <w:rsid w:val="000B7D17"/>
    <w:rsid w:val="000C1320"/>
    <w:rsid w:val="000C22D4"/>
    <w:rsid w:val="000C2366"/>
    <w:rsid w:val="000C2424"/>
    <w:rsid w:val="000C31E4"/>
    <w:rsid w:val="000C3DD1"/>
    <w:rsid w:val="000C4D61"/>
    <w:rsid w:val="000C4DDF"/>
    <w:rsid w:val="000C52AE"/>
    <w:rsid w:val="000C5BE6"/>
    <w:rsid w:val="000C729D"/>
    <w:rsid w:val="000C742D"/>
    <w:rsid w:val="000D05CB"/>
    <w:rsid w:val="000D0CC1"/>
    <w:rsid w:val="000D13F7"/>
    <w:rsid w:val="000D1757"/>
    <w:rsid w:val="000D1B57"/>
    <w:rsid w:val="000D1D19"/>
    <w:rsid w:val="000D1E59"/>
    <w:rsid w:val="000D269A"/>
    <w:rsid w:val="000D280E"/>
    <w:rsid w:val="000D299C"/>
    <w:rsid w:val="000D362B"/>
    <w:rsid w:val="000D36DD"/>
    <w:rsid w:val="000D3906"/>
    <w:rsid w:val="000D3993"/>
    <w:rsid w:val="000D3A85"/>
    <w:rsid w:val="000D4173"/>
    <w:rsid w:val="000D4190"/>
    <w:rsid w:val="000D462F"/>
    <w:rsid w:val="000D4739"/>
    <w:rsid w:val="000D5659"/>
    <w:rsid w:val="000D5834"/>
    <w:rsid w:val="000D5990"/>
    <w:rsid w:val="000D5CDA"/>
    <w:rsid w:val="000D61B6"/>
    <w:rsid w:val="000D716E"/>
    <w:rsid w:val="000D7795"/>
    <w:rsid w:val="000E0FD9"/>
    <w:rsid w:val="000E17F6"/>
    <w:rsid w:val="000E1B57"/>
    <w:rsid w:val="000E23E0"/>
    <w:rsid w:val="000E2907"/>
    <w:rsid w:val="000E3111"/>
    <w:rsid w:val="000E363A"/>
    <w:rsid w:val="000E40AE"/>
    <w:rsid w:val="000E4952"/>
    <w:rsid w:val="000E4F79"/>
    <w:rsid w:val="000E515D"/>
    <w:rsid w:val="000E686C"/>
    <w:rsid w:val="000E6AF1"/>
    <w:rsid w:val="000E6DF1"/>
    <w:rsid w:val="000E7A6E"/>
    <w:rsid w:val="000F0478"/>
    <w:rsid w:val="000F0787"/>
    <w:rsid w:val="000F0893"/>
    <w:rsid w:val="000F132A"/>
    <w:rsid w:val="000F16A1"/>
    <w:rsid w:val="000F1813"/>
    <w:rsid w:val="000F199D"/>
    <w:rsid w:val="000F1B06"/>
    <w:rsid w:val="000F2413"/>
    <w:rsid w:val="000F3A02"/>
    <w:rsid w:val="000F3D35"/>
    <w:rsid w:val="000F3E44"/>
    <w:rsid w:val="000F4422"/>
    <w:rsid w:val="000F5543"/>
    <w:rsid w:val="000F5C97"/>
    <w:rsid w:val="000F5DBC"/>
    <w:rsid w:val="000F6163"/>
    <w:rsid w:val="000F637B"/>
    <w:rsid w:val="000F6466"/>
    <w:rsid w:val="000F673F"/>
    <w:rsid w:val="000F6F0A"/>
    <w:rsid w:val="000F6FFC"/>
    <w:rsid w:val="000F73BE"/>
    <w:rsid w:val="000F7EA5"/>
    <w:rsid w:val="001002D8"/>
    <w:rsid w:val="001009AF"/>
    <w:rsid w:val="00100ED6"/>
    <w:rsid w:val="00101832"/>
    <w:rsid w:val="001023AC"/>
    <w:rsid w:val="001025DC"/>
    <w:rsid w:val="001031D4"/>
    <w:rsid w:val="00103CEC"/>
    <w:rsid w:val="00103D77"/>
    <w:rsid w:val="00104128"/>
    <w:rsid w:val="001042AD"/>
    <w:rsid w:val="0010520A"/>
    <w:rsid w:val="00105236"/>
    <w:rsid w:val="00105667"/>
    <w:rsid w:val="0010607D"/>
    <w:rsid w:val="0010608D"/>
    <w:rsid w:val="0010658D"/>
    <w:rsid w:val="00107C4C"/>
    <w:rsid w:val="001107A0"/>
    <w:rsid w:val="00110CBD"/>
    <w:rsid w:val="001113D5"/>
    <w:rsid w:val="0011217A"/>
    <w:rsid w:val="0011227B"/>
    <w:rsid w:val="001126BC"/>
    <w:rsid w:val="00112ACB"/>
    <w:rsid w:val="00112C7E"/>
    <w:rsid w:val="00112F69"/>
    <w:rsid w:val="001135E6"/>
    <w:rsid w:val="00113760"/>
    <w:rsid w:val="001142D7"/>
    <w:rsid w:val="001146D0"/>
    <w:rsid w:val="001146E5"/>
    <w:rsid w:val="00114817"/>
    <w:rsid w:val="00114B7E"/>
    <w:rsid w:val="00114D0A"/>
    <w:rsid w:val="00114E7F"/>
    <w:rsid w:val="00114EE6"/>
    <w:rsid w:val="0011571A"/>
    <w:rsid w:val="00115865"/>
    <w:rsid w:val="0011587D"/>
    <w:rsid w:val="001159CA"/>
    <w:rsid w:val="00115CFE"/>
    <w:rsid w:val="00116672"/>
    <w:rsid w:val="0011713C"/>
    <w:rsid w:val="001171E3"/>
    <w:rsid w:val="001176ED"/>
    <w:rsid w:val="00117743"/>
    <w:rsid w:val="001178D1"/>
    <w:rsid w:val="00120309"/>
    <w:rsid w:val="001203E1"/>
    <w:rsid w:val="0012050A"/>
    <w:rsid w:val="0012052B"/>
    <w:rsid w:val="00120E91"/>
    <w:rsid w:val="00121AB3"/>
    <w:rsid w:val="00121EE1"/>
    <w:rsid w:val="001220F9"/>
    <w:rsid w:val="00122C5B"/>
    <w:rsid w:val="00123017"/>
    <w:rsid w:val="001232C8"/>
    <w:rsid w:val="00123D13"/>
    <w:rsid w:val="00124101"/>
    <w:rsid w:val="001241BB"/>
    <w:rsid w:val="0012503A"/>
    <w:rsid w:val="00125975"/>
    <w:rsid w:val="00125D37"/>
    <w:rsid w:val="001260DD"/>
    <w:rsid w:val="00126160"/>
    <w:rsid w:val="00126664"/>
    <w:rsid w:val="001269F3"/>
    <w:rsid w:val="00126C18"/>
    <w:rsid w:val="0012734B"/>
    <w:rsid w:val="00127555"/>
    <w:rsid w:val="001279EB"/>
    <w:rsid w:val="00130490"/>
    <w:rsid w:val="001314CD"/>
    <w:rsid w:val="0013197E"/>
    <w:rsid w:val="00131A85"/>
    <w:rsid w:val="00131E81"/>
    <w:rsid w:val="00133AFB"/>
    <w:rsid w:val="00133B36"/>
    <w:rsid w:val="001340BE"/>
    <w:rsid w:val="00134B13"/>
    <w:rsid w:val="00134E8F"/>
    <w:rsid w:val="00134F35"/>
    <w:rsid w:val="00135128"/>
    <w:rsid w:val="001352C0"/>
    <w:rsid w:val="00135C92"/>
    <w:rsid w:val="00137BAF"/>
    <w:rsid w:val="001404FF"/>
    <w:rsid w:val="00140E5C"/>
    <w:rsid w:val="001419D4"/>
    <w:rsid w:val="00141BCC"/>
    <w:rsid w:val="00143248"/>
    <w:rsid w:val="00143591"/>
    <w:rsid w:val="0014500A"/>
    <w:rsid w:val="00145041"/>
    <w:rsid w:val="00145EB7"/>
    <w:rsid w:val="0014622B"/>
    <w:rsid w:val="00146348"/>
    <w:rsid w:val="00146881"/>
    <w:rsid w:val="00146A2D"/>
    <w:rsid w:val="00146D7A"/>
    <w:rsid w:val="001475BA"/>
    <w:rsid w:val="00147690"/>
    <w:rsid w:val="00147F4C"/>
    <w:rsid w:val="00147F7B"/>
    <w:rsid w:val="00147FF1"/>
    <w:rsid w:val="001501A9"/>
    <w:rsid w:val="00150ABE"/>
    <w:rsid w:val="00150F4A"/>
    <w:rsid w:val="00151226"/>
    <w:rsid w:val="0015123E"/>
    <w:rsid w:val="0015144C"/>
    <w:rsid w:val="0015171A"/>
    <w:rsid w:val="00151899"/>
    <w:rsid w:val="00151B4E"/>
    <w:rsid w:val="00153141"/>
    <w:rsid w:val="00153FD3"/>
    <w:rsid w:val="0015412A"/>
    <w:rsid w:val="001543E0"/>
    <w:rsid w:val="0015497A"/>
    <w:rsid w:val="00154C29"/>
    <w:rsid w:val="0015500F"/>
    <w:rsid w:val="00155767"/>
    <w:rsid w:val="0015593D"/>
    <w:rsid w:val="00155C74"/>
    <w:rsid w:val="00155F99"/>
    <w:rsid w:val="001561EA"/>
    <w:rsid w:val="0015656D"/>
    <w:rsid w:val="001568A7"/>
    <w:rsid w:val="00156D4B"/>
    <w:rsid w:val="00157196"/>
    <w:rsid w:val="001573AB"/>
    <w:rsid w:val="00157F53"/>
    <w:rsid w:val="00160037"/>
    <w:rsid w:val="001607C8"/>
    <w:rsid w:val="00160845"/>
    <w:rsid w:val="00160B09"/>
    <w:rsid w:val="001615F6"/>
    <w:rsid w:val="00161A24"/>
    <w:rsid w:val="00161CA7"/>
    <w:rsid w:val="001622A3"/>
    <w:rsid w:val="00162591"/>
    <w:rsid w:val="001629D3"/>
    <w:rsid w:val="00162BF2"/>
    <w:rsid w:val="00162D77"/>
    <w:rsid w:val="0016424D"/>
    <w:rsid w:val="0016428F"/>
    <w:rsid w:val="00164360"/>
    <w:rsid w:val="0016512E"/>
    <w:rsid w:val="00165143"/>
    <w:rsid w:val="00165208"/>
    <w:rsid w:val="001652C5"/>
    <w:rsid w:val="00165F2B"/>
    <w:rsid w:val="00166340"/>
    <w:rsid w:val="00166498"/>
    <w:rsid w:val="00166F58"/>
    <w:rsid w:val="00167ABA"/>
    <w:rsid w:val="001708FC"/>
    <w:rsid w:val="00170ADE"/>
    <w:rsid w:val="001714B4"/>
    <w:rsid w:val="001715BC"/>
    <w:rsid w:val="0017235B"/>
    <w:rsid w:val="00172612"/>
    <w:rsid w:val="0017288A"/>
    <w:rsid w:val="00172D32"/>
    <w:rsid w:val="00173563"/>
    <w:rsid w:val="0017363B"/>
    <w:rsid w:val="001739AC"/>
    <w:rsid w:val="00174198"/>
    <w:rsid w:val="00174935"/>
    <w:rsid w:val="0017507D"/>
    <w:rsid w:val="00175255"/>
    <w:rsid w:val="0017526B"/>
    <w:rsid w:val="0017532E"/>
    <w:rsid w:val="00176126"/>
    <w:rsid w:val="00176164"/>
    <w:rsid w:val="00176A7B"/>
    <w:rsid w:val="00176C56"/>
    <w:rsid w:val="00177D47"/>
    <w:rsid w:val="00180154"/>
    <w:rsid w:val="00180199"/>
    <w:rsid w:val="0018045C"/>
    <w:rsid w:val="00180BC7"/>
    <w:rsid w:val="00180BF0"/>
    <w:rsid w:val="001814A2"/>
    <w:rsid w:val="001815F7"/>
    <w:rsid w:val="0018181A"/>
    <w:rsid w:val="001819D1"/>
    <w:rsid w:val="001820C8"/>
    <w:rsid w:val="0018245F"/>
    <w:rsid w:val="00182CCE"/>
    <w:rsid w:val="0018358A"/>
    <w:rsid w:val="0018368C"/>
    <w:rsid w:val="0018392B"/>
    <w:rsid w:val="001852EA"/>
    <w:rsid w:val="001852FF"/>
    <w:rsid w:val="00185324"/>
    <w:rsid w:val="00185B89"/>
    <w:rsid w:val="00185BBB"/>
    <w:rsid w:val="00186DB7"/>
    <w:rsid w:val="00186EEA"/>
    <w:rsid w:val="0018763E"/>
    <w:rsid w:val="00190498"/>
    <w:rsid w:val="00190B0E"/>
    <w:rsid w:val="00190E02"/>
    <w:rsid w:val="001910DA"/>
    <w:rsid w:val="001915E3"/>
    <w:rsid w:val="001925E8"/>
    <w:rsid w:val="00192956"/>
    <w:rsid w:val="001929EA"/>
    <w:rsid w:val="00192FC9"/>
    <w:rsid w:val="0019310B"/>
    <w:rsid w:val="00193962"/>
    <w:rsid w:val="0019546B"/>
    <w:rsid w:val="00195A76"/>
    <w:rsid w:val="00196173"/>
    <w:rsid w:val="001966D2"/>
    <w:rsid w:val="0019687D"/>
    <w:rsid w:val="00196B63"/>
    <w:rsid w:val="001977D2"/>
    <w:rsid w:val="001A0701"/>
    <w:rsid w:val="001A083C"/>
    <w:rsid w:val="001A0CE1"/>
    <w:rsid w:val="001A15D0"/>
    <w:rsid w:val="001A1A20"/>
    <w:rsid w:val="001A257B"/>
    <w:rsid w:val="001A25EF"/>
    <w:rsid w:val="001A29E6"/>
    <w:rsid w:val="001A2A4D"/>
    <w:rsid w:val="001A3828"/>
    <w:rsid w:val="001A3A42"/>
    <w:rsid w:val="001A4260"/>
    <w:rsid w:val="001A5265"/>
    <w:rsid w:val="001A57D9"/>
    <w:rsid w:val="001A69A3"/>
    <w:rsid w:val="001A6A29"/>
    <w:rsid w:val="001A6BC7"/>
    <w:rsid w:val="001A71C7"/>
    <w:rsid w:val="001A7A54"/>
    <w:rsid w:val="001B072F"/>
    <w:rsid w:val="001B08E7"/>
    <w:rsid w:val="001B0B2E"/>
    <w:rsid w:val="001B0C2F"/>
    <w:rsid w:val="001B0E97"/>
    <w:rsid w:val="001B1209"/>
    <w:rsid w:val="001B129C"/>
    <w:rsid w:val="001B15FB"/>
    <w:rsid w:val="001B1806"/>
    <w:rsid w:val="001B24DC"/>
    <w:rsid w:val="001B314B"/>
    <w:rsid w:val="001B31C8"/>
    <w:rsid w:val="001B3400"/>
    <w:rsid w:val="001B368C"/>
    <w:rsid w:val="001B37F2"/>
    <w:rsid w:val="001B405E"/>
    <w:rsid w:val="001B4AC5"/>
    <w:rsid w:val="001B5C1C"/>
    <w:rsid w:val="001B6467"/>
    <w:rsid w:val="001B6BF2"/>
    <w:rsid w:val="001B709B"/>
    <w:rsid w:val="001B7273"/>
    <w:rsid w:val="001B78BA"/>
    <w:rsid w:val="001B7939"/>
    <w:rsid w:val="001B7A86"/>
    <w:rsid w:val="001C0857"/>
    <w:rsid w:val="001C0E40"/>
    <w:rsid w:val="001C1A3D"/>
    <w:rsid w:val="001C1B83"/>
    <w:rsid w:val="001C1EAD"/>
    <w:rsid w:val="001C2084"/>
    <w:rsid w:val="001C29ED"/>
    <w:rsid w:val="001C2C21"/>
    <w:rsid w:val="001C2CBD"/>
    <w:rsid w:val="001C3049"/>
    <w:rsid w:val="001C3281"/>
    <w:rsid w:val="001C3C16"/>
    <w:rsid w:val="001C40D0"/>
    <w:rsid w:val="001C40D1"/>
    <w:rsid w:val="001C4AEB"/>
    <w:rsid w:val="001C4D1D"/>
    <w:rsid w:val="001C4DC4"/>
    <w:rsid w:val="001C68A8"/>
    <w:rsid w:val="001C7D50"/>
    <w:rsid w:val="001C7DB9"/>
    <w:rsid w:val="001D0106"/>
    <w:rsid w:val="001D025C"/>
    <w:rsid w:val="001D090F"/>
    <w:rsid w:val="001D096D"/>
    <w:rsid w:val="001D0CBD"/>
    <w:rsid w:val="001D188D"/>
    <w:rsid w:val="001D223D"/>
    <w:rsid w:val="001D239B"/>
    <w:rsid w:val="001D4D74"/>
    <w:rsid w:val="001D5027"/>
    <w:rsid w:val="001D51F9"/>
    <w:rsid w:val="001D5A11"/>
    <w:rsid w:val="001D5F59"/>
    <w:rsid w:val="001D6AF4"/>
    <w:rsid w:val="001D6B00"/>
    <w:rsid w:val="001D7069"/>
    <w:rsid w:val="001D752B"/>
    <w:rsid w:val="001D7954"/>
    <w:rsid w:val="001D79F2"/>
    <w:rsid w:val="001D7A5E"/>
    <w:rsid w:val="001E09C8"/>
    <w:rsid w:val="001E1E8E"/>
    <w:rsid w:val="001E2063"/>
    <w:rsid w:val="001E218B"/>
    <w:rsid w:val="001E25B3"/>
    <w:rsid w:val="001E2825"/>
    <w:rsid w:val="001E2DFA"/>
    <w:rsid w:val="001E339F"/>
    <w:rsid w:val="001E359E"/>
    <w:rsid w:val="001E3E19"/>
    <w:rsid w:val="001E47B1"/>
    <w:rsid w:val="001E4B3B"/>
    <w:rsid w:val="001E52B1"/>
    <w:rsid w:val="001E5318"/>
    <w:rsid w:val="001E5375"/>
    <w:rsid w:val="001E54B2"/>
    <w:rsid w:val="001E5702"/>
    <w:rsid w:val="001E58D5"/>
    <w:rsid w:val="001E5B27"/>
    <w:rsid w:val="001E5BE6"/>
    <w:rsid w:val="001E614B"/>
    <w:rsid w:val="001E6B9D"/>
    <w:rsid w:val="001E6D7A"/>
    <w:rsid w:val="001E7482"/>
    <w:rsid w:val="001E7688"/>
    <w:rsid w:val="001E7984"/>
    <w:rsid w:val="001E7B3E"/>
    <w:rsid w:val="001F07A3"/>
    <w:rsid w:val="001F0858"/>
    <w:rsid w:val="001F0D1A"/>
    <w:rsid w:val="001F122A"/>
    <w:rsid w:val="001F13DC"/>
    <w:rsid w:val="001F14C9"/>
    <w:rsid w:val="001F14E7"/>
    <w:rsid w:val="001F30F5"/>
    <w:rsid w:val="001F3752"/>
    <w:rsid w:val="001F3C81"/>
    <w:rsid w:val="001F3E59"/>
    <w:rsid w:val="001F3EDE"/>
    <w:rsid w:val="001F3FE7"/>
    <w:rsid w:val="001F48A0"/>
    <w:rsid w:val="001F48F5"/>
    <w:rsid w:val="001F4C16"/>
    <w:rsid w:val="001F5242"/>
    <w:rsid w:val="001F5549"/>
    <w:rsid w:val="001F61A7"/>
    <w:rsid w:val="001F6908"/>
    <w:rsid w:val="002011D8"/>
    <w:rsid w:val="00201B73"/>
    <w:rsid w:val="00201D4E"/>
    <w:rsid w:val="00201F34"/>
    <w:rsid w:val="0020226C"/>
    <w:rsid w:val="00202BA7"/>
    <w:rsid w:val="002031BD"/>
    <w:rsid w:val="00203A5C"/>
    <w:rsid w:val="00204818"/>
    <w:rsid w:val="00205803"/>
    <w:rsid w:val="00205EBA"/>
    <w:rsid w:val="002067B6"/>
    <w:rsid w:val="0020697C"/>
    <w:rsid w:val="00206CCF"/>
    <w:rsid w:val="00206F7D"/>
    <w:rsid w:val="002070F3"/>
    <w:rsid w:val="002075F5"/>
    <w:rsid w:val="0020775D"/>
    <w:rsid w:val="00207A06"/>
    <w:rsid w:val="0021049C"/>
    <w:rsid w:val="002104CC"/>
    <w:rsid w:val="002108BD"/>
    <w:rsid w:val="00210F80"/>
    <w:rsid w:val="002111A2"/>
    <w:rsid w:val="0021127A"/>
    <w:rsid w:val="002119A1"/>
    <w:rsid w:val="00211A78"/>
    <w:rsid w:val="0021262C"/>
    <w:rsid w:val="002126AD"/>
    <w:rsid w:val="00212F6F"/>
    <w:rsid w:val="00212F75"/>
    <w:rsid w:val="00213F78"/>
    <w:rsid w:val="0021472D"/>
    <w:rsid w:val="002151BE"/>
    <w:rsid w:val="00215568"/>
    <w:rsid w:val="002163DE"/>
    <w:rsid w:val="00216BDC"/>
    <w:rsid w:val="00216E0D"/>
    <w:rsid w:val="00217CC7"/>
    <w:rsid w:val="002204E8"/>
    <w:rsid w:val="00220896"/>
    <w:rsid w:val="00220A2E"/>
    <w:rsid w:val="00220EBB"/>
    <w:rsid w:val="0022161D"/>
    <w:rsid w:val="00221639"/>
    <w:rsid w:val="00222804"/>
    <w:rsid w:val="00223157"/>
    <w:rsid w:val="00223C36"/>
    <w:rsid w:val="00223D77"/>
    <w:rsid w:val="00224480"/>
    <w:rsid w:val="00224A6D"/>
    <w:rsid w:val="00225C93"/>
    <w:rsid w:val="00226419"/>
    <w:rsid w:val="00226671"/>
    <w:rsid w:val="002267E2"/>
    <w:rsid w:val="00226EC2"/>
    <w:rsid w:val="00227123"/>
    <w:rsid w:val="00227324"/>
    <w:rsid w:val="002279E3"/>
    <w:rsid w:val="00227FCC"/>
    <w:rsid w:val="00230DA2"/>
    <w:rsid w:val="00231277"/>
    <w:rsid w:val="00231444"/>
    <w:rsid w:val="002315A5"/>
    <w:rsid w:val="00231F3B"/>
    <w:rsid w:val="002335EA"/>
    <w:rsid w:val="00235467"/>
    <w:rsid w:val="00235BEF"/>
    <w:rsid w:val="00236951"/>
    <w:rsid w:val="00236B85"/>
    <w:rsid w:val="0023772A"/>
    <w:rsid w:val="002412D5"/>
    <w:rsid w:val="00241941"/>
    <w:rsid w:val="00242330"/>
    <w:rsid w:val="00242DA8"/>
    <w:rsid w:val="00242EED"/>
    <w:rsid w:val="00243E38"/>
    <w:rsid w:val="00244816"/>
    <w:rsid w:val="00244AEB"/>
    <w:rsid w:val="00244F68"/>
    <w:rsid w:val="002452CA"/>
    <w:rsid w:val="002452DB"/>
    <w:rsid w:val="002454D9"/>
    <w:rsid w:val="002456E0"/>
    <w:rsid w:val="00245A95"/>
    <w:rsid w:val="00245F74"/>
    <w:rsid w:val="00246297"/>
    <w:rsid w:val="0024678D"/>
    <w:rsid w:val="00247103"/>
    <w:rsid w:val="00247310"/>
    <w:rsid w:val="00247AAA"/>
    <w:rsid w:val="002503FD"/>
    <w:rsid w:val="002514E0"/>
    <w:rsid w:val="00252791"/>
    <w:rsid w:val="00252A8A"/>
    <w:rsid w:val="00252DE1"/>
    <w:rsid w:val="00253A76"/>
    <w:rsid w:val="00254323"/>
    <w:rsid w:val="002547BB"/>
    <w:rsid w:val="0025492D"/>
    <w:rsid w:val="00254D25"/>
    <w:rsid w:val="00255975"/>
    <w:rsid w:val="00255B59"/>
    <w:rsid w:val="00255C56"/>
    <w:rsid w:val="00256034"/>
    <w:rsid w:val="00256A69"/>
    <w:rsid w:val="00257D3D"/>
    <w:rsid w:val="0026077A"/>
    <w:rsid w:val="00260C4F"/>
    <w:rsid w:val="00260D0E"/>
    <w:rsid w:val="00261232"/>
    <w:rsid w:val="002628CF"/>
    <w:rsid w:val="00262D9A"/>
    <w:rsid w:val="00263FDE"/>
    <w:rsid w:val="002644B7"/>
    <w:rsid w:val="002647FA"/>
    <w:rsid w:val="0026486A"/>
    <w:rsid w:val="00264EF7"/>
    <w:rsid w:val="00265426"/>
    <w:rsid w:val="00265B6A"/>
    <w:rsid w:val="0026618F"/>
    <w:rsid w:val="00266728"/>
    <w:rsid w:val="0026725A"/>
    <w:rsid w:val="002675F8"/>
    <w:rsid w:val="002678E3"/>
    <w:rsid w:val="00267B0A"/>
    <w:rsid w:val="002709C5"/>
    <w:rsid w:val="002716B9"/>
    <w:rsid w:val="00271A5B"/>
    <w:rsid w:val="00271B32"/>
    <w:rsid w:val="00273068"/>
    <w:rsid w:val="00273107"/>
    <w:rsid w:val="0027318A"/>
    <w:rsid w:val="0027349E"/>
    <w:rsid w:val="002734D2"/>
    <w:rsid w:val="002737F9"/>
    <w:rsid w:val="00273A09"/>
    <w:rsid w:val="00274741"/>
    <w:rsid w:val="00274AB0"/>
    <w:rsid w:val="00274B41"/>
    <w:rsid w:val="00274E52"/>
    <w:rsid w:val="002756B0"/>
    <w:rsid w:val="00275898"/>
    <w:rsid w:val="00275A57"/>
    <w:rsid w:val="00275BC9"/>
    <w:rsid w:val="002764A4"/>
    <w:rsid w:val="0027791F"/>
    <w:rsid w:val="00277D7C"/>
    <w:rsid w:val="002805B9"/>
    <w:rsid w:val="00280A2F"/>
    <w:rsid w:val="00280B1C"/>
    <w:rsid w:val="00281286"/>
    <w:rsid w:val="00281501"/>
    <w:rsid w:val="00281C2F"/>
    <w:rsid w:val="00281D14"/>
    <w:rsid w:val="00281EB5"/>
    <w:rsid w:val="00282228"/>
    <w:rsid w:val="00282B08"/>
    <w:rsid w:val="00282D2D"/>
    <w:rsid w:val="002836B2"/>
    <w:rsid w:val="00283A9C"/>
    <w:rsid w:val="00283E7F"/>
    <w:rsid w:val="002843E6"/>
    <w:rsid w:val="00284BEE"/>
    <w:rsid w:val="002855FD"/>
    <w:rsid w:val="00285778"/>
    <w:rsid w:val="00286446"/>
    <w:rsid w:val="0028687D"/>
    <w:rsid w:val="00286F3D"/>
    <w:rsid w:val="00287233"/>
    <w:rsid w:val="0028744D"/>
    <w:rsid w:val="00287B0E"/>
    <w:rsid w:val="002906E1"/>
    <w:rsid w:val="002907A8"/>
    <w:rsid w:val="00290829"/>
    <w:rsid w:val="002912CB"/>
    <w:rsid w:val="00291503"/>
    <w:rsid w:val="00291511"/>
    <w:rsid w:val="00291B08"/>
    <w:rsid w:val="00291D9B"/>
    <w:rsid w:val="00292356"/>
    <w:rsid w:val="0029323B"/>
    <w:rsid w:val="00293312"/>
    <w:rsid w:val="00294493"/>
    <w:rsid w:val="002949CB"/>
    <w:rsid w:val="00294BB5"/>
    <w:rsid w:val="00294DEF"/>
    <w:rsid w:val="00295470"/>
    <w:rsid w:val="00295B5A"/>
    <w:rsid w:val="00295CA6"/>
    <w:rsid w:val="0029602C"/>
    <w:rsid w:val="002962DB"/>
    <w:rsid w:val="002963CF"/>
    <w:rsid w:val="002966E6"/>
    <w:rsid w:val="0029670C"/>
    <w:rsid w:val="00297AD2"/>
    <w:rsid w:val="00297D3D"/>
    <w:rsid w:val="00297F5D"/>
    <w:rsid w:val="002A061E"/>
    <w:rsid w:val="002A0763"/>
    <w:rsid w:val="002A0790"/>
    <w:rsid w:val="002A0BA9"/>
    <w:rsid w:val="002A112D"/>
    <w:rsid w:val="002A13CA"/>
    <w:rsid w:val="002A18A1"/>
    <w:rsid w:val="002A2E94"/>
    <w:rsid w:val="002A3C17"/>
    <w:rsid w:val="002A3CC0"/>
    <w:rsid w:val="002A3DFF"/>
    <w:rsid w:val="002A490D"/>
    <w:rsid w:val="002A4A24"/>
    <w:rsid w:val="002A544C"/>
    <w:rsid w:val="002A5472"/>
    <w:rsid w:val="002A56F6"/>
    <w:rsid w:val="002A5767"/>
    <w:rsid w:val="002A65D6"/>
    <w:rsid w:val="002A69E5"/>
    <w:rsid w:val="002A6AEE"/>
    <w:rsid w:val="002A6F14"/>
    <w:rsid w:val="002A755D"/>
    <w:rsid w:val="002A75E7"/>
    <w:rsid w:val="002A78C2"/>
    <w:rsid w:val="002A792B"/>
    <w:rsid w:val="002B0B1B"/>
    <w:rsid w:val="002B12B6"/>
    <w:rsid w:val="002B1B56"/>
    <w:rsid w:val="002B27F1"/>
    <w:rsid w:val="002B2D82"/>
    <w:rsid w:val="002B31A0"/>
    <w:rsid w:val="002B5992"/>
    <w:rsid w:val="002B6AD7"/>
    <w:rsid w:val="002B7214"/>
    <w:rsid w:val="002B743C"/>
    <w:rsid w:val="002C00DE"/>
    <w:rsid w:val="002C0229"/>
    <w:rsid w:val="002C0309"/>
    <w:rsid w:val="002C086A"/>
    <w:rsid w:val="002C158C"/>
    <w:rsid w:val="002C229F"/>
    <w:rsid w:val="002C2650"/>
    <w:rsid w:val="002C268D"/>
    <w:rsid w:val="002C28D1"/>
    <w:rsid w:val="002C3429"/>
    <w:rsid w:val="002C3434"/>
    <w:rsid w:val="002C3520"/>
    <w:rsid w:val="002C49A5"/>
    <w:rsid w:val="002C4D7B"/>
    <w:rsid w:val="002C54FA"/>
    <w:rsid w:val="002C554D"/>
    <w:rsid w:val="002C5E67"/>
    <w:rsid w:val="002C67F8"/>
    <w:rsid w:val="002C6DE8"/>
    <w:rsid w:val="002C6F72"/>
    <w:rsid w:val="002C74EE"/>
    <w:rsid w:val="002C75DF"/>
    <w:rsid w:val="002C79E9"/>
    <w:rsid w:val="002D0FBC"/>
    <w:rsid w:val="002D1A35"/>
    <w:rsid w:val="002D3606"/>
    <w:rsid w:val="002D3B05"/>
    <w:rsid w:val="002D3D23"/>
    <w:rsid w:val="002D4BDC"/>
    <w:rsid w:val="002D4FCC"/>
    <w:rsid w:val="002D5DDC"/>
    <w:rsid w:val="002D6497"/>
    <w:rsid w:val="002D652C"/>
    <w:rsid w:val="002D6850"/>
    <w:rsid w:val="002D6F61"/>
    <w:rsid w:val="002E11F2"/>
    <w:rsid w:val="002E1C2E"/>
    <w:rsid w:val="002E1F47"/>
    <w:rsid w:val="002E2051"/>
    <w:rsid w:val="002E23DB"/>
    <w:rsid w:val="002E2F42"/>
    <w:rsid w:val="002E34AF"/>
    <w:rsid w:val="002E4162"/>
    <w:rsid w:val="002E4622"/>
    <w:rsid w:val="002E5028"/>
    <w:rsid w:val="002E5B07"/>
    <w:rsid w:val="002E5B20"/>
    <w:rsid w:val="002E5EDB"/>
    <w:rsid w:val="002E5F19"/>
    <w:rsid w:val="002E61E2"/>
    <w:rsid w:val="002E785A"/>
    <w:rsid w:val="002E7977"/>
    <w:rsid w:val="002E79E7"/>
    <w:rsid w:val="002F03EC"/>
    <w:rsid w:val="002F0930"/>
    <w:rsid w:val="002F0AF2"/>
    <w:rsid w:val="002F0C8A"/>
    <w:rsid w:val="002F2598"/>
    <w:rsid w:val="002F2D39"/>
    <w:rsid w:val="002F3554"/>
    <w:rsid w:val="002F4455"/>
    <w:rsid w:val="002F450A"/>
    <w:rsid w:val="002F4C97"/>
    <w:rsid w:val="002F5571"/>
    <w:rsid w:val="002F58E2"/>
    <w:rsid w:val="002F6C65"/>
    <w:rsid w:val="002F7A38"/>
    <w:rsid w:val="00300200"/>
    <w:rsid w:val="003015F7"/>
    <w:rsid w:val="00301DBD"/>
    <w:rsid w:val="00301DF2"/>
    <w:rsid w:val="003021C0"/>
    <w:rsid w:val="00302EB2"/>
    <w:rsid w:val="00303C38"/>
    <w:rsid w:val="00304667"/>
    <w:rsid w:val="00304E12"/>
    <w:rsid w:val="00304EC5"/>
    <w:rsid w:val="003054EC"/>
    <w:rsid w:val="00305BF9"/>
    <w:rsid w:val="00305C3A"/>
    <w:rsid w:val="00306FBD"/>
    <w:rsid w:val="00307657"/>
    <w:rsid w:val="003122E5"/>
    <w:rsid w:val="003123A0"/>
    <w:rsid w:val="003125F9"/>
    <w:rsid w:val="00312790"/>
    <w:rsid w:val="00312CEB"/>
    <w:rsid w:val="00313C63"/>
    <w:rsid w:val="00313F25"/>
    <w:rsid w:val="0031508F"/>
    <w:rsid w:val="003151DA"/>
    <w:rsid w:val="0031602A"/>
    <w:rsid w:val="003164C9"/>
    <w:rsid w:val="00316517"/>
    <w:rsid w:val="003169F5"/>
    <w:rsid w:val="00316F2C"/>
    <w:rsid w:val="00317343"/>
    <w:rsid w:val="00317756"/>
    <w:rsid w:val="00317A8B"/>
    <w:rsid w:val="00317E2E"/>
    <w:rsid w:val="00320628"/>
    <w:rsid w:val="003207DB"/>
    <w:rsid w:val="003207E1"/>
    <w:rsid w:val="00320BEA"/>
    <w:rsid w:val="00320D24"/>
    <w:rsid w:val="003219EA"/>
    <w:rsid w:val="00322193"/>
    <w:rsid w:val="00322440"/>
    <w:rsid w:val="003224DD"/>
    <w:rsid w:val="0032265F"/>
    <w:rsid w:val="003226AB"/>
    <w:rsid w:val="003232B3"/>
    <w:rsid w:val="00323BC8"/>
    <w:rsid w:val="00323C58"/>
    <w:rsid w:val="00324313"/>
    <w:rsid w:val="003256C2"/>
    <w:rsid w:val="003257A3"/>
    <w:rsid w:val="00325B3A"/>
    <w:rsid w:val="003266C0"/>
    <w:rsid w:val="003270E2"/>
    <w:rsid w:val="00327819"/>
    <w:rsid w:val="00327EE6"/>
    <w:rsid w:val="003306ED"/>
    <w:rsid w:val="00330A96"/>
    <w:rsid w:val="00330CF2"/>
    <w:rsid w:val="00330DEC"/>
    <w:rsid w:val="00331307"/>
    <w:rsid w:val="0033159F"/>
    <w:rsid w:val="003315E6"/>
    <w:rsid w:val="0033309B"/>
    <w:rsid w:val="00333418"/>
    <w:rsid w:val="003346AE"/>
    <w:rsid w:val="003356A7"/>
    <w:rsid w:val="00335E4F"/>
    <w:rsid w:val="003374C4"/>
    <w:rsid w:val="003378F9"/>
    <w:rsid w:val="00337BF2"/>
    <w:rsid w:val="00337FD5"/>
    <w:rsid w:val="00340943"/>
    <w:rsid w:val="0034095B"/>
    <w:rsid w:val="00340E8C"/>
    <w:rsid w:val="003420FC"/>
    <w:rsid w:val="00342279"/>
    <w:rsid w:val="00342806"/>
    <w:rsid w:val="00342BD5"/>
    <w:rsid w:val="00342D91"/>
    <w:rsid w:val="00343381"/>
    <w:rsid w:val="003439D7"/>
    <w:rsid w:val="00343A4D"/>
    <w:rsid w:val="00343B21"/>
    <w:rsid w:val="00344713"/>
    <w:rsid w:val="003448E9"/>
    <w:rsid w:val="0034512C"/>
    <w:rsid w:val="0034525A"/>
    <w:rsid w:val="003457B3"/>
    <w:rsid w:val="00345F72"/>
    <w:rsid w:val="00346E6F"/>
    <w:rsid w:val="0034757D"/>
    <w:rsid w:val="00347662"/>
    <w:rsid w:val="00347B30"/>
    <w:rsid w:val="00347E71"/>
    <w:rsid w:val="00350134"/>
    <w:rsid w:val="00350C5D"/>
    <w:rsid w:val="003511AA"/>
    <w:rsid w:val="00351464"/>
    <w:rsid w:val="00351610"/>
    <w:rsid w:val="00351FBC"/>
    <w:rsid w:val="00352E83"/>
    <w:rsid w:val="003534C9"/>
    <w:rsid w:val="003535B8"/>
    <w:rsid w:val="0035382C"/>
    <w:rsid w:val="003539A3"/>
    <w:rsid w:val="00353F50"/>
    <w:rsid w:val="00354404"/>
    <w:rsid w:val="0035468E"/>
    <w:rsid w:val="00354B61"/>
    <w:rsid w:val="00355442"/>
    <w:rsid w:val="0035576B"/>
    <w:rsid w:val="0035691B"/>
    <w:rsid w:val="00357D65"/>
    <w:rsid w:val="00357F61"/>
    <w:rsid w:val="0036133C"/>
    <w:rsid w:val="00361902"/>
    <w:rsid w:val="0036234A"/>
    <w:rsid w:val="0036339B"/>
    <w:rsid w:val="0036352A"/>
    <w:rsid w:val="00363D22"/>
    <w:rsid w:val="00363E0E"/>
    <w:rsid w:val="00363E7B"/>
    <w:rsid w:val="00363F98"/>
    <w:rsid w:val="00363FF0"/>
    <w:rsid w:val="003641ED"/>
    <w:rsid w:val="00364420"/>
    <w:rsid w:val="003646B4"/>
    <w:rsid w:val="003646B9"/>
    <w:rsid w:val="00364A58"/>
    <w:rsid w:val="00365591"/>
    <w:rsid w:val="00365ED5"/>
    <w:rsid w:val="0036613B"/>
    <w:rsid w:val="00366939"/>
    <w:rsid w:val="00366D13"/>
    <w:rsid w:val="00366DF9"/>
    <w:rsid w:val="0037002A"/>
    <w:rsid w:val="00370CA3"/>
    <w:rsid w:val="003718B5"/>
    <w:rsid w:val="003718D6"/>
    <w:rsid w:val="00371A0A"/>
    <w:rsid w:val="0037233C"/>
    <w:rsid w:val="003725F4"/>
    <w:rsid w:val="00373555"/>
    <w:rsid w:val="00374406"/>
    <w:rsid w:val="00374E16"/>
    <w:rsid w:val="00374E92"/>
    <w:rsid w:val="00375752"/>
    <w:rsid w:val="0037591D"/>
    <w:rsid w:val="00375C68"/>
    <w:rsid w:val="00375D16"/>
    <w:rsid w:val="00375DE3"/>
    <w:rsid w:val="00375F20"/>
    <w:rsid w:val="00376942"/>
    <w:rsid w:val="00377245"/>
    <w:rsid w:val="0037783B"/>
    <w:rsid w:val="00377DBC"/>
    <w:rsid w:val="0038030C"/>
    <w:rsid w:val="00380595"/>
    <w:rsid w:val="003805B8"/>
    <w:rsid w:val="00380C5A"/>
    <w:rsid w:val="003819FF"/>
    <w:rsid w:val="00381ADA"/>
    <w:rsid w:val="00381B11"/>
    <w:rsid w:val="00381D30"/>
    <w:rsid w:val="00381D85"/>
    <w:rsid w:val="0038221E"/>
    <w:rsid w:val="00382475"/>
    <w:rsid w:val="00382891"/>
    <w:rsid w:val="0038290F"/>
    <w:rsid w:val="00383837"/>
    <w:rsid w:val="003848AC"/>
    <w:rsid w:val="00384D78"/>
    <w:rsid w:val="00384E4A"/>
    <w:rsid w:val="00384F8D"/>
    <w:rsid w:val="003857BB"/>
    <w:rsid w:val="0038589F"/>
    <w:rsid w:val="00385E58"/>
    <w:rsid w:val="0038600F"/>
    <w:rsid w:val="003860F3"/>
    <w:rsid w:val="00386CB7"/>
    <w:rsid w:val="00387149"/>
    <w:rsid w:val="0038795A"/>
    <w:rsid w:val="003901E7"/>
    <w:rsid w:val="003904FE"/>
    <w:rsid w:val="00390E46"/>
    <w:rsid w:val="003911B3"/>
    <w:rsid w:val="00391B20"/>
    <w:rsid w:val="0039224F"/>
    <w:rsid w:val="003925FB"/>
    <w:rsid w:val="00392A4B"/>
    <w:rsid w:val="00393384"/>
    <w:rsid w:val="003937D0"/>
    <w:rsid w:val="0039435E"/>
    <w:rsid w:val="00395B11"/>
    <w:rsid w:val="00395C69"/>
    <w:rsid w:val="00396B0D"/>
    <w:rsid w:val="00396BC2"/>
    <w:rsid w:val="00396D4E"/>
    <w:rsid w:val="00396E2D"/>
    <w:rsid w:val="00396E3C"/>
    <w:rsid w:val="00397AB7"/>
    <w:rsid w:val="003A00BF"/>
    <w:rsid w:val="003A026D"/>
    <w:rsid w:val="003A087C"/>
    <w:rsid w:val="003A0E7E"/>
    <w:rsid w:val="003A1FE6"/>
    <w:rsid w:val="003A2164"/>
    <w:rsid w:val="003A246A"/>
    <w:rsid w:val="003A2EA9"/>
    <w:rsid w:val="003A31B5"/>
    <w:rsid w:val="003A3574"/>
    <w:rsid w:val="003A35AE"/>
    <w:rsid w:val="003A3DEB"/>
    <w:rsid w:val="003A4378"/>
    <w:rsid w:val="003A4C36"/>
    <w:rsid w:val="003A4D60"/>
    <w:rsid w:val="003A5D41"/>
    <w:rsid w:val="003A6183"/>
    <w:rsid w:val="003A637E"/>
    <w:rsid w:val="003A6745"/>
    <w:rsid w:val="003A6C7E"/>
    <w:rsid w:val="003A6C91"/>
    <w:rsid w:val="003A7C8F"/>
    <w:rsid w:val="003A7E5F"/>
    <w:rsid w:val="003B04CB"/>
    <w:rsid w:val="003B06E2"/>
    <w:rsid w:val="003B07D2"/>
    <w:rsid w:val="003B08F2"/>
    <w:rsid w:val="003B09DA"/>
    <w:rsid w:val="003B0C8A"/>
    <w:rsid w:val="003B180F"/>
    <w:rsid w:val="003B1B4D"/>
    <w:rsid w:val="003B2A65"/>
    <w:rsid w:val="003B2AD9"/>
    <w:rsid w:val="003B2CE9"/>
    <w:rsid w:val="003B3997"/>
    <w:rsid w:val="003B3FE7"/>
    <w:rsid w:val="003B44BA"/>
    <w:rsid w:val="003B48E4"/>
    <w:rsid w:val="003B4A32"/>
    <w:rsid w:val="003B5786"/>
    <w:rsid w:val="003B6051"/>
    <w:rsid w:val="003B6CF9"/>
    <w:rsid w:val="003C0CA9"/>
    <w:rsid w:val="003C121C"/>
    <w:rsid w:val="003C18F9"/>
    <w:rsid w:val="003C2C33"/>
    <w:rsid w:val="003C2F84"/>
    <w:rsid w:val="003C2FBF"/>
    <w:rsid w:val="003C3338"/>
    <w:rsid w:val="003C355E"/>
    <w:rsid w:val="003C3B4C"/>
    <w:rsid w:val="003C40CA"/>
    <w:rsid w:val="003C4988"/>
    <w:rsid w:val="003C4B00"/>
    <w:rsid w:val="003C4BE8"/>
    <w:rsid w:val="003C5314"/>
    <w:rsid w:val="003C565B"/>
    <w:rsid w:val="003C5E24"/>
    <w:rsid w:val="003C69F9"/>
    <w:rsid w:val="003C709C"/>
    <w:rsid w:val="003C753D"/>
    <w:rsid w:val="003C79BF"/>
    <w:rsid w:val="003C7F74"/>
    <w:rsid w:val="003D033E"/>
    <w:rsid w:val="003D0C22"/>
    <w:rsid w:val="003D3454"/>
    <w:rsid w:val="003D351B"/>
    <w:rsid w:val="003D3863"/>
    <w:rsid w:val="003D390F"/>
    <w:rsid w:val="003D416E"/>
    <w:rsid w:val="003D45E0"/>
    <w:rsid w:val="003D49A3"/>
    <w:rsid w:val="003D4B62"/>
    <w:rsid w:val="003D4F12"/>
    <w:rsid w:val="003D4F5C"/>
    <w:rsid w:val="003D5BB4"/>
    <w:rsid w:val="003D62B3"/>
    <w:rsid w:val="003D64C3"/>
    <w:rsid w:val="003D65EA"/>
    <w:rsid w:val="003D6CA7"/>
    <w:rsid w:val="003D778C"/>
    <w:rsid w:val="003D7BE1"/>
    <w:rsid w:val="003E0023"/>
    <w:rsid w:val="003E0302"/>
    <w:rsid w:val="003E0BA7"/>
    <w:rsid w:val="003E11B5"/>
    <w:rsid w:val="003E22D3"/>
    <w:rsid w:val="003E25D1"/>
    <w:rsid w:val="003E268A"/>
    <w:rsid w:val="003E2C78"/>
    <w:rsid w:val="003E3E8C"/>
    <w:rsid w:val="003E4DEA"/>
    <w:rsid w:val="003E53E3"/>
    <w:rsid w:val="003E59E4"/>
    <w:rsid w:val="003E5DA6"/>
    <w:rsid w:val="003E616B"/>
    <w:rsid w:val="003E624F"/>
    <w:rsid w:val="003E6375"/>
    <w:rsid w:val="003E687E"/>
    <w:rsid w:val="003E691E"/>
    <w:rsid w:val="003E6DB0"/>
    <w:rsid w:val="003E78F8"/>
    <w:rsid w:val="003E7A3C"/>
    <w:rsid w:val="003F07AE"/>
    <w:rsid w:val="003F0DA2"/>
    <w:rsid w:val="003F0F4D"/>
    <w:rsid w:val="003F13DE"/>
    <w:rsid w:val="003F2176"/>
    <w:rsid w:val="003F31B1"/>
    <w:rsid w:val="003F357F"/>
    <w:rsid w:val="003F3721"/>
    <w:rsid w:val="003F4D95"/>
    <w:rsid w:val="003F4DC9"/>
    <w:rsid w:val="003F50FB"/>
    <w:rsid w:val="003F57A0"/>
    <w:rsid w:val="003F5E67"/>
    <w:rsid w:val="003F6586"/>
    <w:rsid w:val="003F6845"/>
    <w:rsid w:val="003F735C"/>
    <w:rsid w:val="003F758C"/>
    <w:rsid w:val="003F7598"/>
    <w:rsid w:val="0040062C"/>
    <w:rsid w:val="00400A45"/>
    <w:rsid w:val="00400E7A"/>
    <w:rsid w:val="00400F67"/>
    <w:rsid w:val="00401673"/>
    <w:rsid w:val="00401EA6"/>
    <w:rsid w:val="0040282A"/>
    <w:rsid w:val="00402ACA"/>
    <w:rsid w:val="00402E31"/>
    <w:rsid w:val="00403325"/>
    <w:rsid w:val="00403B4B"/>
    <w:rsid w:val="00403B9B"/>
    <w:rsid w:val="004040E3"/>
    <w:rsid w:val="00404F1B"/>
    <w:rsid w:val="00405E00"/>
    <w:rsid w:val="00405F25"/>
    <w:rsid w:val="00406F51"/>
    <w:rsid w:val="004071EB"/>
    <w:rsid w:val="00407856"/>
    <w:rsid w:val="00407B32"/>
    <w:rsid w:val="00407D6C"/>
    <w:rsid w:val="00407F62"/>
    <w:rsid w:val="00407FD5"/>
    <w:rsid w:val="00410100"/>
    <w:rsid w:val="00410870"/>
    <w:rsid w:val="00410B99"/>
    <w:rsid w:val="00410BE8"/>
    <w:rsid w:val="00410C78"/>
    <w:rsid w:val="00410F39"/>
    <w:rsid w:val="00411EF7"/>
    <w:rsid w:val="0041208A"/>
    <w:rsid w:val="00412AEA"/>
    <w:rsid w:val="00412EFF"/>
    <w:rsid w:val="00412F2F"/>
    <w:rsid w:val="004134AC"/>
    <w:rsid w:val="00413A7C"/>
    <w:rsid w:val="00413C5E"/>
    <w:rsid w:val="00413EEE"/>
    <w:rsid w:val="004150D6"/>
    <w:rsid w:val="00415AE7"/>
    <w:rsid w:val="00416D79"/>
    <w:rsid w:val="0041721E"/>
    <w:rsid w:val="00417B6E"/>
    <w:rsid w:val="00420871"/>
    <w:rsid w:val="00420DE7"/>
    <w:rsid w:val="00422593"/>
    <w:rsid w:val="004227EE"/>
    <w:rsid w:val="00422826"/>
    <w:rsid w:val="00422B52"/>
    <w:rsid w:val="00422BD8"/>
    <w:rsid w:val="00422F95"/>
    <w:rsid w:val="004238D9"/>
    <w:rsid w:val="00423E6F"/>
    <w:rsid w:val="0042418D"/>
    <w:rsid w:val="004244CB"/>
    <w:rsid w:val="00424A18"/>
    <w:rsid w:val="00424A3C"/>
    <w:rsid w:val="00424DE8"/>
    <w:rsid w:val="00425065"/>
    <w:rsid w:val="00425A6F"/>
    <w:rsid w:val="00425F35"/>
    <w:rsid w:val="00426378"/>
    <w:rsid w:val="00426430"/>
    <w:rsid w:val="0042685F"/>
    <w:rsid w:val="00426FD1"/>
    <w:rsid w:val="0042707A"/>
    <w:rsid w:val="00427781"/>
    <w:rsid w:val="00427E41"/>
    <w:rsid w:val="004303F9"/>
    <w:rsid w:val="00430973"/>
    <w:rsid w:val="00430FB8"/>
    <w:rsid w:val="00431325"/>
    <w:rsid w:val="004317B4"/>
    <w:rsid w:val="0043191B"/>
    <w:rsid w:val="004328ED"/>
    <w:rsid w:val="00432A52"/>
    <w:rsid w:val="00432C8F"/>
    <w:rsid w:val="00432E1B"/>
    <w:rsid w:val="00433216"/>
    <w:rsid w:val="0043416A"/>
    <w:rsid w:val="004341E4"/>
    <w:rsid w:val="004344C4"/>
    <w:rsid w:val="00434CFC"/>
    <w:rsid w:val="00434E00"/>
    <w:rsid w:val="004354FF"/>
    <w:rsid w:val="004369DC"/>
    <w:rsid w:val="00437355"/>
    <w:rsid w:val="00440A79"/>
    <w:rsid w:val="00440C1C"/>
    <w:rsid w:val="00441390"/>
    <w:rsid w:val="004418B2"/>
    <w:rsid w:val="00441F5E"/>
    <w:rsid w:val="0044257E"/>
    <w:rsid w:val="00442820"/>
    <w:rsid w:val="00442A34"/>
    <w:rsid w:val="00442EA5"/>
    <w:rsid w:val="00442EC8"/>
    <w:rsid w:val="00443DDB"/>
    <w:rsid w:val="004444FC"/>
    <w:rsid w:val="00444DD4"/>
    <w:rsid w:val="00444E56"/>
    <w:rsid w:val="00445196"/>
    <w:rsid w:val="00445B9F"/>
    <w:rsid w:val="00445E77"/>
    <w:rsid w:val="004467D2"/>
    <w:rsid w:val="00446843"/>
    <w:rsid w:val="00450295"/>
    <w:rsid w:val="00450BC0"/>
    <w:rsid w:val="00451811"/>
    <w:rsid w:val="00451EEC"/>
    <w:rsid w:val="0045219D"/>
    <w:rsid w:val="0045270E"/>
    <w:rsid w:val="00452B2F"/>
    <w:rsid w:val="00453C30"/>
    <w:rsid w:val="00454765"/>
    <w:rsid w:val="00454771"/>
    <w:rsid w:val="004549F8"/>
    <w:rsid w:val="00454D0B"/>
    <w:rsid w:val="00454ED7"/>
    <w:rsid w:val="0045519D"/>
    <w:rsid w:val="004560EA"/>
    <w:rsid w:val="0045649A"/>
    <w:rsid w:val="00456987"/>
    <w:rsid w:val="004575B6"/>
    <w:rsid w:val="00457B5E"/>
    <w:rsid w:val="00457E9E"/>
    <w:rsid w:val="004602F1"/>
    <w:rsid w:val="00460CBD"/>
    <w:rsid w:val="00460E37"/>
    <w:rsid w:val="00460F6A"/>
    <w:rsid w:val="00461C0C"/>
    <w:rsid w:val="00461C4B"/>
    <w:rsid w:val="00461D75"/>
    <w:rsid w:val="0046216F"/>
    <w:rsid w:val="0046240E"/>
    <w:rsid w:val="00463467"/>
    <w:rsid w:val="00464842"/>
    <w:rsid w:val="00464A0A"/>
    <w:rsid w:val="00465D7E"/>
    <w:rsid w:val="00466E7E"/>
    <w:rsid w:val="004673D6"/>
    <w:rsid w:val="00467DCF"/>
    <w:rsid w:val="004702A0"/>
    <w:rsid w:val="0047057B"/>
    <w:rsid w:val="0047096E"/>
    <w:rsid w:val="00471471"/>
    <w:rsid w:val="004718AC"/>
    <w:rsid w:val="00471BCE"/>
    <w:rsid w:val="00471D57"/>
    <w:rsid w:val="004721C4"/>
    <w:rsid w:val="004721FF"/>
    <w:rsid w:val="004725D0"/>
    <w:rsid w:val="004727F9"/>
    <w:rsid w:val="00472C77"/>
    <w:rsid w:val="00472CF9"/>
    <w:rsid w:val="00472F70"/>
    <w:rsid w:val="004732B3"/>
    <w:rsid w:val="00474FAC"/>
    <w:rsid w:val="00475016"/>
    <w:rsid w:val="004752C7"/>
    <w:rsid w:val="00475ACF"/>
    <w:rsid w:val="00475D6D"/>
    <w:rsid w:val="00476150"/>
    <w:rsid w:val="00476549"/>
    <w:rsid w:val="00476B35"/>
    <w:rsid w:val="00476DF8"/>
    <w:rsid w:val="0047738B"/>
    <w:rsid w:val="00477748"/>
    <w:rsid w:val="0048045C"/>
    <w:rsid w:val="0048049C"/>
    <w:rsid w:val="00480588"/>
    <w:rsid w:val="00480EBC"/>
    <w:rsid w:val="00481AAF"/>
    <w:rsid w:val="00483017"/>
    <w:rsid w:val="0048319F"/>
    <w:rsid w:val="004831FE"/>
    <w:rsid w:val="00483600"/>
    <w:rsid w:val="00483786"/>
    <w:rsid w:val="00484B52"/>
    <w:rsid w:val="00484D05"/>
    <w:rsid w:val="00484D6A"/>
    <w:rsid w:val="00485133"/>
    <w:rsid w:val="00485806"/>
    <w:rsid w:val="0048661E"/>
    <w:rsid w:val="00486654"/>
    <w:rsid w:val="00487489"/>
    <w:rsid w:val="0048762B"/>
    <w:rsid w:val="00487895"/>
    <w:rsid w:val="00487D1E"/>
    <w:rsid w:val="00487EB1"/>
    <w:rsid w:val="004902D2"/>
    <w:rsid w:val="004909EE"/>
    <w:rsid w:val="00491274"/>
    <w:rsid w:val="004916B4"/>
    <w:rsid w:val="004916E6"/>
    <w:rsid w:val="0049300A"/>
    <w:rsid w:val="004938CD"/>
    <w:rsid w:val="00493EF6"/>
    <w:rsid w:val="004952A0"/>
    <w:rsid w:val="004953FB"/>
    <w:rsid w:val="00495B45"/>
    <w:rsid w:val="004960AB"/>
    <w:rsid w:val="00496772"/>
    <w:rsid w:val="00496B03"/>
    <w:rsid w:val="00496EE3"/>
    <w:rsid w:val="004970A3"/>
    <w:rsid w:val="00497A37"/>
    <w:rsid w:val="00497C4F"/>
    <w:rsid w:val="00497D6E"/>
    <w:rsid w:val="004A05BB"/>
    <w:rsid w:val="004A05E4"/>
    <w:rsid w:val="004A08CD"/>
    <w:rsid w:val="004A08CF"/>
    <w:rsid w:val="004A0B58"/>
    <w:rsid w:val="004A0BBE"/>
    <w:rsid w:val="004A1974"/>
    <w:rsid w:val="004A1980"/>
    <w:rsid w:val="004A2CA1"/>
    <w:rsid w:val="004A3216"/>
    <w:rsid w:val="004A3E54"/>
    <w:rsid w:val="004A3EEF"/>
    <w:rsid w:val="004A40F8"/>
    <w:rsid w:val="004A44BF"/>
    <w:rsid w:val="004A45C3"/>
    <w:rsid w:val="004A4C07"/>
    <w:rsid w:val="004A50ED"/>
    <w:rsid w:val="004A512A"/>
    <w:rsid w:val="004A5CE7"/>
    <w:rsid w:val="004A5D28"/>
    <w:rsid w:val="004A6BD9"/>
    <w:rsid w:val="004A6F0C"/>
    <w:rsid w:val="004B006D"/>
    <w:rsid w:val="004B00F2"/>
    <w:rsid w:val="004B053E"/>
    <w:rsid w:val="004B07AE"/>
    <w:rsid w:val="004B164C"/>
    <w:rsid w:val="004B1744"/>
    <w:rsid w:val="004B1831"/>
    <w:rsid w:val="004B1A02"/>
    <w:rsid w:val="004B1BE1"/>
    <w:rsid w:val="004B2701"/>
    <w:rsid w:val="004B2771"/>
    <w:rsid w:val="004B2F92"/>
    <w:rsid w:val="004B3748"/>
    <w:rsid w:val="004B3801"/>
    <w:rsid w:val="004B3F13"/>
    <w:rsid w:val="004B40D1"/>
    <w:rsid w:val="004B425F"/>
    <w:rsid w:val="004B4603"/>
    <w:rsid w:val="004B4666"/>
    <w:rsid w:val="004B4963"/>
    <w:rsid w:val="004B4BFC"/>
    <w:rsid w:val="004B5699"/>
    <w:rsid w:val="004B58B6"/>
    <w:rsid w:val="004B58EE"/>
    <w:rsid w:val="004B5D16"/>
    <w:rsid w:val="004B7442"/>
    <w:rsid w:val="004B75A6"/>
    <w:rsid w:val="004B7B2A"/>
    <w:rsid w:val="004B7D38"/>
    <w:rsid w:val="004B7E31"/>
    <w:rsid w:val="004B7FC9"/>
    <w:rsid w:val="004C0426"/>
    <w:rsid w:val="004C0A11"/>
    <w:rsid w:val="004C0AC8"/>
    <w:rsid w:val="004C2A40"/>
    <w:rsid w:val="004C3427"/>
    <w:rsid w:val="004C3487"/>
    <w:rsid w:val="004C37B6"/>
    <w:rsid w:val="004C42B2"/>
    <w:rsid w:val="004C4B99"/>
    <w:rsid w:val="004C4D17"/>
    <w:rsid w:val="004C52CA"/>
    <w:rsid w:val="004C609C"/>
    <w:rsid w:val="004C733E"/>
    <w:rsid w:val="004D03AC"/>
    <w:rsid w:val="004D0708"/>
    <w:rsid w:val="004D0909"/>
    <w:rsid w:val="004D0CCA"/>
    <w:rsid w:val="004D12C2"/>
    <w:rsid w:val="004D1A92"/>
    <w:rsid w:val="004D1B63"/>
    <w:rsid w:val="004D1E6F"/>
    <w:rsid w:val="004D2003"/>
    <w:rsid w:val="004D2F80"/>
    <w:rsid w:val="004D34E2"/>
    <w:rsid w:val="004D37AE"/>
    <w:rsid w:val="004D393E"/>
    <w:rsid w:val="004D405F"/>
    <w:rsid w:val="004D416D"/>
    <w:rsid w:val="004D488C"/>
    <w:rsid w:val="004D4A87"/>
    <w:rsid w:val="004D4D4F"/>
    <w:rsid w:val="004D5031"/>
    <w:rsid w:val="004D53A0"/>
    <w:rsid w:val="004D589C"/>
    <w:rsid w:val="004D6A9F"/>
    <w:rsid w:val="004D6E6E"/>
    <w:rsid w:val="004D7656"/>
    <w:rsid w:val="004D7DEA"/>
    <w:rsid w:val="004E00E1"/>
    <w:rsid w:val="004E0FA9"/>
    <w:rsid w:val="004E0FF7"/>
    <w:rsid w:val="004E1170"/>
    <w:rsid w:val="004E13E9"/>
    <w:rsid w:val="004E1447"/>
    <w:rsid w:val="004E2030"/>
    <w:rsid w:val="004E21CD"/>
    <w:rsid w:val="004E27AA"/>
    <w:rsid w:val="004E369E"/>
    <w:rsid w:val="004E70EE"/>
    <w:rsid w:val="004E73C6"/>
    <w:rsid w:val="004E761A"/>
    <w:rsid w:val="004E789A"/>
    <w:rsid w:val="004E7F7F"/>
    <w:rsid w:val="004F0430"/>
    <w:rsid w:val="004F04B8"/>
    <w:rsid w:val="004F063A"/>
    <w:rsid w:val="004F073D"/>
    <w:rsid w:val="004F0A64"/>
    <w:rsid w:val="004F1060"/>
    <w:rsid w:val="004F1229"/>
    <w:rsid w:val="004F1995"/>
    <w:rsid w:val="004F2575"/>
    <w:rsid w:val="004F2700"/>
    <w:rsid w:val="004F2BF0"/>
    <w:rsid w:val="004F2D5E"/>
    <w:rsid w:val="004F3359"/>
    <w:rsid w:val="004F42B9"/>
    <w:rsid w:val="004F4A6C"/>
    <w:rsid w:val="004F4DC6"/>
    <w:rsid w:val="004F5035"/>
    <w:rsid w:val="004F546D"/>
    <w:rsid w:val="004F5551"/>
    <w:rsid w:val="004F56CD"/>
    <w:rsid w:val="004F606A"/>
    <w:rsid w:val="004F7261"/>
    <w:rsid w:val="004F7924"/>
    <w:rsid w:val="004F7E13"/>
    <w:rsid w:val="00500110"/>
    <w:rsid w:val="00500219"/>
    <w:rsid w:val="005007C8"/>
    <w:rsid w:val="00500A49"/>
    <w:rsid w:val="00500C5B"/>
    <w:rsid w:val="00501F50"/>
    <w:rsid w:val="00502172"/>
    <w:rsid w:val="00502FFA"/>
    <w:rsid w:val="0050396C"/>
    <w:rsid w:val="00503B12"/>
    <w:rsid w:val="00504369"/>
    <w:rsid w:val="00504D23"/>
    <w:rsid w:val="00505105"/>
    <w:rsid w:val="005052D2"/>
    <w:rsid w:val="00506DC7"/>
    <w:rsid w:val="00506EF9"/>
    <w:rsid w:val="00507378"/>
    <w:rsid w:val="0051031D"/>
    <w:rsid w:val="005105E8"/>
    <w:rsid w:val="00510E9A"/>
    <w:rsid w:val="00510F6E"/>
    <w:rsid w:val="00511852"/>
    <w:rsid w:val="00511EE9"/>
    <w:rsid w:val="00513266"/>
    <w:rsid w:val="005133F7"/>
    <w:rsid w:val="00513E28"/>
    <w:rsid w:val="00513EAA"/>
    <w:rsid w:val="005142FB"/>
    <w:rsid w:val="005147F5"/>
    <w:rsid w:val="005148DA"/>
    <w:rsid w:val="005151BE"/>
    <w:rsid w:val="00515D71"/>
    <w:rsid w:val="00517F82"/>
    <w:rsid w:val="00520B13"/>
    <w:rsid w:val="005212DB"/>
    <w:rsid w:val="00521943"/>
    <w:rsid w:val="00521E54"/>
    <w:rsid w:val="00522A58"/>
    <w:rsid w:val="00522ADE"/>
    <w:rsid w:val="00522BFE"/>
    <w:rsid w:val="00522C18"/>
    <w:rsid w:val="00522D26"/>
    <w:rsid w:val="005230F7"/>
    <w:rsid w:val="00523421"/>
    <w:rsid w:val="0052349E"/>
    <w:rsid w:val="00523624"/>
    <w:rsid w:val="0052450E"/>
    <w:rsid w:val="00524970"/>
    <w:rsid w:val="00525CF6"/>
    <w:rsid w:val="00525EB5"/>
    <w:rsid w:val="00526BE3"/>
    <w:rsid w:val="00530243"/>
    <w:rsid w:val="005309C7"/>
    <w:rsid w:val="00530E0B"/>
    <w:rsid w:val="00531A10"/>
    <w:rsid w:val="00532E39"/>
    <w:rsid w:val="005330FB"/>
    <w:rsid w:val="005334CA"/>
    <w:rsid w:val="005335B8"/>
    <w:rsid w:val="00533C1B"/>
    <w:rsid w:val="00534086"/>
    <w:rsid w:val="005343EF"/>
    <w:rsid w:val="00534789"/>
    <w:rsid w:val="00535426"/>
    <w:rsid w:val="005358FE"/>
    <w:rsid w:val="00535C15"/>
    <w:rsid w:val="00536126"/>
    <w:rsid w:val="00536DD3"/>
    <w:rsid w:val="005379CF"/>
    <w:rsid w:val="0054006A"/>
    <w:rsid w:val="00540155"/>
    <w:rsid w:val="00540793"/>
    <w:rsid w:val="00540922"/>
    <w:rsid w:val="0054152A"/>
    <w:rsid w:val="005415D3"/>
    <w:rsid w:val="00541E82"/>
    <w:rsid w:val="00541FB3"/>
    <w:rsid w:val="00542A70"/>
    <w:rsid w:val="00542B49"/>
    <w:rsid w:val="00543537"/>
    <w:rsid w:val="00544313"/>
    <w:rsid w:val="00544E4C"/>
    <w:rsid w:val="00545AAD"/>
    <w:rsid w:val="00545F10"/>
    <w:rsid w:val="005462FF"/>
    <w:rsid w:val="005468BB"/>
    <w:rsid w:val="00546BF1"/>
    <w:rsid w:val="00547F26"/>
    <w:rsid w:val="00550257"/>
    <w:rsid w:val="005504A8"/>
    <w:rsid w:val="00550AB4"/>
    <w:rsid w:val="00550DC0"/>
    <w:rsid w:val="00551406"/>
    <w:rsid w:val="005528A7"/>
    <w:rsid w:val="005530EC"/>
    <w:rsid w:val="0055310F"/>
    <w:rsid w:val="00553894"/>
    <w:rsid w:val="005541F9"/>
    <w:rsid w:val="00554266"/>
    <w:rsid w:val="005542E9"/>
    <w:rsid w:val="00554DF2"/>
    <w:rsid w:val="005555E5"/>
    <w:rsid w:val="00555614"/>
    <w:rsid w:val="0055570F"/>
    <w:rsid w:val="00555AC2"/>
    <w:rsid w:val="00555D61"/>
    <w:rsid w:val="00557740"/>
    <w:rsid w:val="00557E8B"/>
    <w:rsid w:val="00560702"/>
    <w:rsid w:val="00560727"/>
    <w:rsid w:val="00560A60"/>
    <w:rsid w:val="005625C7"/>
    <w:rsid w:val="0056300B"/>
    <w:rsid w:val="00564B64"/>
    <w:rsid w:val="00565150"/>
    <w:rsid w:val="00565511"/>
    <w:rsid w:val="005658D0"/>
    <w:rsid w:val="00565E6E"/>
    <w:rsid w:val="005660CE"/>
    <w:rsid w:val="005660F4"/>
    <w:rsid w:val="005662F4"/>
    <w:rsid w:val="005669DB"/>
    <w:rsid w:val="00566FE5"/>
    <w:rsid w:val="00567437"/>
    <w:rsid w:val="005678C2"/>
    <w:rsid w:val="00567AF8"/>
    <w:rsid w:val="00567B3D"/>
    <w:rsid w:val="00567D94"/>
    <w:rsid w:val="00570421"/>
    <w:rsid w:val="0057099C"/>
    <w:rsid w:val="00570BDC"/>
    <w:rsid w:val="00570F54"/>
    <w:rsid w:val="00571C03"/>
    <w:rsid w:val="00571D25"/>
    <w:rsid w:val="00572346"/>
    <w:rsid w:val="00572C7E"/>
    <w:rsid w:val="0057461C"/>
    <w:rsid w:val="00574D08"/>
    <w:rsid w:val="005753ED"/>
    <w:rsid w:val="00575416"/>
    <w:rsid w:val="0057574F"/>
    <w:rsid w:val="00575B47"/>
    <w:rsid w:val="0057648E"/>
    <w:rsid w:val="00577126"/>
    <w:rsid w:val="00577D0D"/>
    <w:rsid w:val="00580052"/>
    <w:rsid w:val="00581294"/>
    <w:rsid w:val="00582BBF"/>
    <w:rsid w:val="00582D68"/>
    <w:rsid w:val="00582F64"/>
    <w:rsid w:val="00583D71"/>
    <w:rsid w:val="00583D7A"/>
    <w:rsid w:val="005857F3"/>
    <w:rsid w:val="00585C32"/>
    <w:rsid w:val="00585D28"/>
    <w:rsid w:val="00586BEE"/>
    <w:rsid w:val="00586CC9"/>
    <w:rsid w:val="005878F5"/>
    <w:rsid w:val="00587977"/>
    <w:rsid w:val="00587BC3"/>
    <w:rsid w:val="00590028"/>
    <w:rsid w:val="0059008F"/>
    <w:rsid w:val="0059036A"/>
    <w:rsid w:val="0059055B"/>
    <w:rsid w:val="0059059C"/>
    <w:rsid w:val="005907A9"/>
    <w:rsid w:val="00590E53"/>
    <w:rsid w:val="00591A26"/>
    <w:rsid w:val="00591EE8"/>
    <w:rsid w:val="0059238B"/>
    <w:rsid w:val="00592630"/>
    <w:rsid w:val="00592DFF"/>
    <w:rsid w:val="00593096"/>
    <w:rsid w:val="00593655"/>
    <w:rsid w:val="0059474C"/>
    <w:rsid w:val="00594B57"/>
    <w:rsid w:val="00595DD3"/>
    <w:rsid w:val="0059680B"/>
    <w:rsid w:val="00596B85"/>
    <w:rsid w:val="00597128"/>
    <w:rsid w:val="005972C5"/>
    <w:rsid w:val="005972D6"/>
    <w:rsid w:val="00597A8A"/>
    <w:rsid w:val="005A12FC"/>
    <w:rsid w:val="005A1310"/>
    <w:rsid w:val="005A1429"/>
    <w:rsid w:val="005A2970"/>
    <w:rsid w:val="005A34C3"/>
    <w:rsid w:val="005A3A6E"/>
    <w:rsid w:val="005A3B72"/>
    <w:rsid w:val="005A3CEA"/>
    <w:rsid w:val="005A4811"/>
    <w:rsid w:val="005A4BBE"/>
    <w:rsid w:val="005A52BF"/>
    <w:rsid w:val="005A5E3D"/>
    <w:rsid w:val="005A61E4"/>
    <w:rsid w:val="005A64C0"/>
    <w:rsid w:val="005A6889"/>
    <w:rsid w:val="005A6C80"/>
    <w:rsid w:val="005A6D18"/>
    <w:rsid w:val="005A6E8C"/>
    <w:rsid w:val="005A741C"/>
    <w:rsid w:val="005A7C89"/>
    <w:rsid w:val="005B1139"/>
    <w:rsid w:val="005B1365"/>
    <w:rsid w:val="005B311F"/>
    <w:rsid w:val="005B38B8"/>
    <w:rsid w:val="005B3DD9"/>
    <w:rsid w:val="005B42C5"/>
    <w:rsid w:val="005B4640"/>
    <w:rsid w:val="005B5013"/>
    <w:rsid w:val="005B5186"/>
    <w:rsid w:val="005B52B4"/>
    <w:rsid w:val="005B5C52"/>
    <w:rsid w:val="005B659E"/>
    <w:rsid w:val="005B686C"/>
    <w:rsid w:val="005B6D43"/>
    <w:rsid w:val="005B7477"/>
    <w:rsid w:val="005B761F"/>
    <w:rsid w:val="005B7EC5"/>
    <w:rsid w:val="005C0003"/>
    <w:rsid w:val="005C21FA"/>
    <w:rsid w:val="005C250C"/>
    <w:rsid w:val="005C25E9"/>
    <w:rsid w:val="005C2674"/>
    <w:rsid w:val="005C32A9"/>
    <w:rsid w:val="005C33E7"/>
    <w:rsid w:val="005C3570"/>
    <w:rsid w:val="005C379E"/>
    <w:rsid w:val="005C39F2"/>
    <w:rsid w:val="005C4FAE"/>
    <w:rsid w:val="005C538C"/>
    <w:rsid w:val="005C547A"/>
    <w:rsid w:val="005C6597"/>
    <w:rsid w:val="005C6992"/>
    <w:rsid w:val="005D0013"/>
    <w:rsid w:val="005D04A6"/>
    <w:rsid w:val="005D18DB"/>
    <w:rsid w:val="005D28E3"/>
    <w:rsid w:val="005D4072"/>
    <w:rsid w:val="005D47CF"/>
    <w:rsid w:val="005D4960"/>
    <w:rsid w:val="005D4D4A"/>
    <w:rsid w:val="005D5482"/>
    <w:rsid w:val="005D54AC"/>
    <w:rsid w:val="005D5711"/>
    <w:rsid w:val="005D5F53"/>
    <w:rsid w:val="005D61DD"/>
    <w:rsid w:val="005D62DD"/>
    <w:rsid w:val="005D7CB0"/>
    <w:rsid w:val="005E06A4"/>
    <w:rsid w:val="005E0AC3"/>
    <w:rsid w:val="005E0B43"/>
    <w:rsid w:val="005E19E0"/>
    <w:rsid w:val="005E29AD"/>
    <w:rsid w:val="005E2B67"/>
    <w:rsid w:val="005E2FE3"/>
    <w:rsid w:val="005E324A"/>
    <w:rsid w:val="005E383B"/>
    <w:rsid w:val="005E3E32"/>
    <w:rsid w:val="005E4196"/>
    <w:rsid w:val="005E432B"/>
    <w:rsid w:val="005E4A78"/>
    <w:rsid w:val="005E5693"/>
    <w:rsid w:val="005E60F2"/>
    <w:rsid w:val="005E681F"/>
    <w:rsid w:val="005E6855"/>
    <w:rsid w:val="005E6A1B"/>
    <w:rsid w:val="005E7A23"/>
    <w:rsid w:val="005E7CE6"/>
    <w:rsid w:val="005F04E8"/>
    <w:rsid w:val="005F0C1E"/>
    <w:rsid w:val="005F0E30"/>
    <w:rsid w:val="005F12DB"/>
    <w:rsid w:val="005F13E4"/>
    <w:rsid w:val="005F16B2"/>
    <w:rsid w:val="005F18A4"/>
    <w:rsid w:val="005F19C1"/>
    <w:rsid w:val="005F1BCA"/>
    <w:rsid w:val="005F2AC8"/>
    <w:rsid w:val="005F2EAE"/>
    <w:rsid w:val="005F2F64"/>
    <w:rsid w:val="005F33D8"/>
    <w:rsid w:val="005F35D3"/>
    <w:rsid w:val="005F3B04"/>
    <w:rsid w:val="005F3ECC"/>
    <w:rsid w:val="005F44DB"/>
    <w:rsid w:val="005F48B0"/>
    <w:rsid w:val="005F490C"/>
    <w:rsid w:val="005F4D54"/>
    <w:rsid w:val="005F4D78"/>
    <w:rsid w:val="005F50A5"/>
    <w:rsid w:val="005F5A34"/>
    <w:rsid w:val="005F6470"/>
    <w:rsid w:val="005F7402"/>
    <w:rsid w:val="005F7BC8"/>
    <w:rsid w:val="005F7D4A"/>
    <w:rsid w:val="00600061"/>
    <w:rsid w:val="006000E4"/>
    <w:rsid w:val="00600123"/>
    <w:rsid w:val="006002D9"/>
    <w:rsid w:val="00600308"/>
    <w:rsid w:val="00600611"/>
    <w:rsid w:val="00600BBC"/>
    <w:rsid w:val="00600C7B"/>
    <w:rsid w:val="00600E02"/>
    <w:rsid w:val="00601A72"/>
    <w:rsid w:val="006022F6"/>
    <w:rsid w:val="00602E06"/>
    <w:rsid w:val="006037F0"/>
    <w:rsid w:val="00604AC2"/>
    <w:rsid w:val="00604D75"/>
    <w:rsid w:val="00604F64"/>
    <w:rsid w:val="00604FC0"/>
    <w:rsid w:val="006056EF"/>
    <w:rsid w:val="00606727"/>
    <w:rsid w:val="00607C56"/>
    <w:rsid w:val="00607DA1"/>
    <w:rsid w:val="00610A0E"/>
    <w:rsid w:val="00610BF6"/>
    <w:rsid w:val="00611184"/>
    <w:rsid w:val="00611755"/>
    <w:rsid w:val="00612669"/>
    <w:rsid w:val="006127E1"/>
    <w:rsid w:val="00612B85"/>
    <w:rsid w:val="00612C26"/>
    <w:rsid w:val="006132EE"/>
    <w:rsid w:val="0061358B"/>
    <w:rsid w:val="00614A93"/>
    <w:rsid w:val="006159CB"/>
    <w:rsid w:val="00615FC8"/>
    <w:rsid w:val="00616130"/>
    <w:rsid w:val="0061688C"/>
    <w:rsid w:val="00616927"/>
    <w:rsid w:val="00616B29"/>
    <w:rsid w:val="00616FE9"/>
    <w:rsid w:val="00620666"/>
    <w:rsid w:val="006207FD"/>
    <w:rsid w:val="006213DA"/>
    <w:rsid w:val="00621808"/>
    <w:rsid w:val="00621DA8"/>
    <w:rsid w:val="006221B7"/>
    <w:rsid w:val="00622486"/>
    <w:rsid w:val="00622830"/>
    <w:rsid w:val="00622916"/>
    <w:rsid w:val="00622C1A"/>
    <w:rsid w:val="0062379B"/>
    <w:rsid w:val="00623C85"/>
    <w:rsid w:val="00623F7C"/>
    <w:rsid w:val="00624628"/>
    <w:rsid w:val="00624728"/>
    <w:rsid w:val="00624ACB"/>
    <w:rsid w:val="00625AB9"/>
    <w:rsid w:val="00626208"/>
    <w:rsid w:val="006271E9"/>
    <w:rsid w:val="0062747E"/>
    <w:rsid w:val="00627D95"/>
    <w:rsid w:val="00627DEE"/>
    <w:rsid w:val="00630A29"/>
    <w:rsid w:val="006310A9"/>
    <w:rsid w:val="0063130B"/>
    <w:rsid w:val="0063181E"/>
    <w:rsid w:val="00632054"/>
    <w:rsid w:val="0063264D"/>
    <w:rsid w:val="00632D0D"/>
    <w:rsid w:val="00633036"/>
    <w:rsid w:val="00633317"/>
    <w:rsid w:val="00633439"/>
    <w:rsid w:val="00634084"/>
    <w:rsid w:val="006341C8"/>
    <w:rsid w:val="006343E5"/>
    <w:rsid w:val="00634570"/>
    <w:rsid w:val="0063457D"/>
    <w:rsid w:val="0063466C"/>
    <w:rsid w:val="00634759"/>
    <w:rsid w:val="0063520F"/>
    <w:rsid w:val="00635789"/>
    <w:rsid w:val="006365F5"/>
    <w:rsid w:val="00636756"/>
    <w:rsid w:val="006376C7"/>
    <w:rsid w:val="00637DE1"/>
    <w:rsid w:val="00637EBA"/>
    <w:rsid w:val="0064046D"/>
    <w:rsid w:val="0064072E"/>
    <w:rsid w:val="00640C4B"/>
    <w:rsid w:val="00641190"/>
    <w:rsid w:val="00641468"/>
    <w:rsid w:val="00641673"/>
    <w:rsid w:val="00642828"/>
    <w:rsid w:val="00642CCF"/>
    <w:rsid w:val="00642E85"/>
    <w:rsid w:val="006430E4"/>
    <w:rsid w:val="006431D9"/>
    <w:rsid w:val="00643340"/>
    <w:rsid w:val="006446B0"/>
    <w:rsid w:val="00644732"/>
    <w:rsid w:val="00645490"/>
    <w:rsid w:val="006463CB"/>
    <w:rsid w:val="006464A3"/>
    <w:rsid w:val="00646968"/>
    <w:rsid w:val="00646984"/>
    <w:rsid w:val="00646E81"/>
    <w:rsid w:val="00650125"/>
    <w:rsid w:val="006501DA"/>
    <w:rsid w:val="00650DA8"/>
    <w:rsid w:val="006516F1"/>
    <w:rsid w:val="006518CD"/>
    <w:rsid w:val="00652139"/>
    <w:rsid w:val="0065255D"/>
    <w:rsid w:val="00652B97"/>
    <w:rsid w:val="00652DD8"/>
    <w:rsid w:val="00653F43"/>
    <w:rsid w:val="00655B00"/>
    <w:rsid w:val="00655E31"/>
    <w:rsid w:val="0065660D"/>
    <w:rsid w:val="0065677E"/>
    <w:rsid w:val="006571FF"/>
    <w:rsid w:val="0065729B"/>
    <w:rsid w:val="00657D3A"/>
    <w:rsid w:val="0066076C"/>
    <w:rsid w:val="00660ED3"/>
    <w:rsid w:val="00661395"/>
    <w:rsid w:val="0066185D"/>
    <w:rsid w:val="006619C1"/>
    <w:rsid w:val="00661BE5"/>
    <w:rsid w:val="00662AE5"/>
    <w:rsid w:val="00665EF8"/>
    <w:rsid w:val="006660F5"/>
    <w:rsid w:val="00666345"/>
    <w:rsid w:val="00666D15"/>
    <w:rsid w:val="00666F1D"/>
    <w:rsid w:val="006672E5"/>
    <w:rsid w:val="00667315"/>
    <w:rsid w:val="006707DB"/>
    <w:rsid w:val="00670835"/>
    <w:rsid w:val="00670DA2"/>
    <w:rsid w:val="00670E49"/>
    <w:rsid w:val="00670EF8"/>
    <w:rsid w:val="00671142"/>
    <w:rsid w:val="00671401"/>
    <w:rsid w:val="00671FE7"/>
    <w:rsid w:val="006727B9"/>
    <w:rsid w:val="0067344B"/>
    <w:rsid w:val="00674098"/>
    <w:rsid w:val="00674DDF"/>
    <w:rsid w:val="00675557"/>
    <w:rsid w:val="00675985"/>
    <w:rsid w:val="00675E72"/>
    <w:rsid w:val="00676045"/>
    <w:rsid w:val="00676C77"/>
    <w:rsid w:val="0067708C"/>
    <w:rsid w:val="0067737F"/>
    <w:rsid w:val="00677720"/>
    <w:rsid w:val="00677B28"/>
    <w:rsid w:val="00680294"/>
    <w:rsid w:val="006802B8"/>
    <w:rsid w:val="0068042E"/>
    <w:rsid w:val="00680651"/>
    <w:rsid w:val="00680E02"/>
    <w:rsid w:val="00681003"/>
    <w:rsid w:val="00682688"/>
    <w:rsid w:val="006827D7"/>
    <w:rsid w:val="00682932"/>
    <w:rsid w:val="00683760"/>
    <w:rsid w:val="006838B6"/>
    <w:rsid w:val="00684126"/>
    <w:rsid w:val="00684726"/>
    <w:rsid w:val="006851D3"/>
    <w:rsid w:val="00685349"/>
    <w:rsid w:val="00686017"/>
    <w:rsid w:val="00686116"/>
    <w:rsid w:val="00686CF7"/>
    <w:rsid w:val="00686F99"/>
    <w:rsid w:val="00687158"/>
    <w:rsid w:val="00687969"/>
    <w:rsid w:val="00687B92"/>
    <w:rsid w:val="006902BA"/>
    <w:rsid w:val="0069086F"/>
    <w:rsid w:val="0069099B"/>
    <w:rsid w:val="006910A6"/>
    <w:rsid w:val="0069119A"/>
    <w:rsid w:val="00691544"/>
    <w:rsid w:val="00691B3B"/>
    <w:rsid w:val="006920E2"/>
    <w:rsid w:val="0069263F"/>
    <w:rsid w:val="0069286C"/>
    <w:rsid w:val="00692C65"/>
    <w:rsid w:val="00693A35"/>
    <w:rsid w:val="00693E68"/>
    <w:rsid w:val="00694287"/>
    <w:rsid w:val="006945F5"/>
    <w:rsid w:val="00694728"/>
    <w:rsid w:val="00694C68"/>
    <w:rsid w:val="006956AD"/>
    <w:rsid w:val="00695FDE"/>
    <w:rsid w:val="00696545"/>
    <w:rsid w:val="006967B0"/>
    <w:rsid w:val="00696CE8"/>
    <w:rsid w:val="0069764D"/>
    <w:rsid w:val="00697B50"/>
    <w:rsid w:val="00697F5F"/>
    <w:rsid w:val="006A0738"/>
    <w:rsid w:val="006A0877"/>
    <w:rsid w:val="006A0F42"/>
    <w:rsid w:val="006A146D"/>
    <w:rsid w:val="006A14D7"/>
    <w:rsid w:val="006A158B"/>
    <w:rsid w:val="006A2845"/>
    <w:rsid w:val="006A2B29"/>
    <w:rsid w:val="006A2FCC"/>
    <w:rsid w:val="006A3A4E"/>
    <w:rsid w:val="006A3A5B"/>
    <w:rsid w:val="006A40B3"/>
    <w:rsid w:val="006A4B4D"/>
    <w:rsid w:val="006A4CFC"/>
    <w:rsid w:val="006A51A7"/>
    <w:rsid w:val="006A6389"/>
    <w:rsid w:val="006A63AC"/>
    <w:rsid w:val="006A68EF"/>
    <w:rsid w:val="006A7122"/>
    <w:rsid w:val="006A7AB8"/>
    <w:rsid w:val="006A7B13"/>
    <w:rsid w:val="006A7D73"/>
    <w:rsid w:val="006B0210"/>
    <w:rsid w:val="006B0222"/>
    <w:rsid w:val="006B1885"/>
    <w:rsid w:val="006B2619"/>
    <w:rsid w:val="006B2664"/>
    <w:rsid w:val="006B3026"/>
    <w:rsid w:val="006B3906"/>
    <w:rsid w:val="006B4068"/>
    <w:rsid w:val="006B43B1"/>
    <w:rsid w:val="006B469C"/>
    <w:rsid w:val="006B49B8"/>
    <w:rsid w:val="006B4B36"/>
    <w:rsid w:val="006B4F78"/>
    <w:rsid w:val="006B635F"/>
    <w:rsid w:val="006C0630"/>
    <w:rsid w:val="006C068E"/>
    <w:rsid w:val="006C07BE"/>
    <w:rsid w:val="006C0B02"/>
    <w:rsid w:val="006C0C31"/>
    <w:rsid w:val="006C1090"/>
    <w:rsid w:val="006C11F2"/>
    <w:rsid w:val="006C1A24"/>
    <w:rsid w:val="006C1CC4"/>
    <w:rsid w:val="006C23B2"/>
    <w:rsid w:val="006C2A5D"/>
    <w:rsid w:val="006C32EE"/>
    <w:rsid w:val="006C37E3"/>
    <w:rsid w:val="006C4728"/>
    <w:rsid w:val="006C4A54"/>
    <w:rsid w:val="006C4E97"/>
    <w:rsid w:val="006C54E3"/>
    <w:rsid w:val="006C607C"/>
    <w:rsid w:val="006C699D"/>
    <w:rsid w:val="006C6A7A"/>
    <w:rsid w:val="006C7AA3"/>
    <w:rsid w:val="006C7B87"/>
    <w:rsid w:val="006D0579"/>
    <w:rsid w:val="006D0A86"/>
    <w:rsid w:val="006D0CF9"/>
    <w:rsid w:val="006D16A4"/>
    <w:rsid w:val="006D1A47"/>
    <w:rsid w:val="006D1B88"/>
    <w:rsid w:val="006D2363"/>
    <w:rsid w:val="006D2B01"/>
    <w:rsid w:val="006D2C92"/>
    <w:rsid w:val="006D3EE3"/>
    <w:rsid w:val="006D40D9"/>
    <w:rsid w:val="006D4180"/>
    <w:rsid w:val="006D4725"/>
    <w:rsid w:val="006D47DC"/>
    <w:rsid w:val="006D4C91"/>
    <w:rsid w:val="006D4FB1"/>
    <w:rsid w:val="006D5369"/>
    <w:rsid w:val="006D572F"/>
    <w:rsid w:val="006D5DED"/>
    <w:rsid w:val="006D6574"/>
    <w:rsid w:val="006D74F9"/>
    <w:rsid w:val="006D759A"/>
    <w:rsid w:val="006E018A"/>
    <w:rsid w:val="006E039E"/>
    <w:rsid w:val="006E071D"/>
    <w:rsid w:val="006E09C0"/>
    <w:rsid w:val="006E0EDF"/>
    <w:rsid w:val="006E169B"/>
    <w:rsid w:val="006E18C8"/>
    <w:rsid w:val="006E1AE9"/>
    <w:rsid w:val="006E1DE2"/>
    <w:rsid w:val="006E248B"/>
    <w:rsid w:val="006E3650"/>
    <w:rsid w:val="006E3AD9"/>
    <w:rsid w:val="006E3CCD"/>
    <w:rsid w:val="006E4187"/>
    <w:rsid w:val="006E515B"/>
    <w:rsid w:val="006E56C2"/>
    <w:rsid w:val="006E637F"/>
    <w:rsid w:val="006E6E31"/>
    <w:rsid w:val="006E6F8F"/>
    <w:rsid w:val="006E739D"/>
    <w:rsid w:val="006E73F5"/>
    <w:rsid w:val="006F03AD"/>
    <w:rsid w:val="006F03EE"/>
    <w:rsid w:val="006F0E11"/>
    <w:rsid w:val="006F2280"/>
    <w:rsid w:val="006F2286"/>
    <w:rsid w:val="006F2FC2"/>
    <w:rsid w:val="006F3360"/>
    <w:rsid w:val="006F437D"/>
    <w:rsid w:val="006F5324"/>
    <w:rsid w:val="006F53AC"/>
    <w:rsid w:val="006F54FF"/>
    <w:rsid w:val="006F56BE"/>
    <w:rsid w:val="006F5BEE"/>
    <w:rsid w:val="006F622C"/>
    <w:rsid w:val="006F64CA"/>
    <w:rsid w:val="006F6B7C"/>
    <w:rsid w:val="006F6EE8"/>
    <w:rsid w:val="006F70BA"/>
    <w:rsid w:val="006F70C9"/>
    <w:rsid w:val="006F7EED"/>
    <w:rsid w:val="007000B2"/>
    <w:rsid w:val="00700624"/>
    <w:rsid w:val="00700C0B"/>
    <w:rsid w:val="007018D4"/>
    <w:rsid w:val="00703247"/>
    <w:rsid w:val="00703F49"/>
    <w:rsid w:val="007040BE"/>
    <w:rsid w:val="007047AF"/>
    <w:rsid w:val="00704A45"/>
    <w:rsid w:val="00704ABF"/>
    <w:rsid w:val="00705145"/>
    <w:rsid w:val="0070566A"/>
    <w:rsid w:val="007056CB"/>
    <w:rsid w:val="00707796"/>
    <w:rsid w:val="00707F12"/>
    <w:rsid w:val="0071002D"/>
    <w:rsid w:val="007101B9"/>
    <w:rsid w:val="00710923"/>
    <w:rsid w:val="00710E78"/>
    <w:rsid w:val="0071111D"/>
    <w:rsid w:val="0071146A"/>
    <w:rsid w:val="00711BAA"/>
    <w:rsid w:val="0071208F"/>
    <w:rsid w:val="00712567"/>
    <w:rsid w:val="00713270"/>
    <w:rsid w:val="007137D8"/>
    <w:rsid w:val="0071394B"/>
    <w:rsid w:val="00713D07"/>
    <w:rsid w:val="00714D9A"/>
    <w:rsid w:val="0071658B"/>
    <w:rsid w:val="007173ED"/>
    <w:rsid w:val="007179C6"/>
    <w:rsid w:val="00717C19"/>
    <w:rsid w:val="00717CB0"/>
    <w:rsid w:val="00721072"/>
    <w:rsid w:val="00721E59"/>
    <w:rsid w:val="007220E8"/>
    <w:rsid w:val="00722D77"/>
    <w:rsid w:val="0072466C"/>
    <w:rsid w:val="007253D2"/>
    <w:rsid w:val="0072565E"/>
    <w:rsid w:val="0072569B"/>
    <w:rsid w:val="00725A3B"/>
    <w:rsid w:val="00725F90"/>
    <w:rsid w:val="007263A3"/>
    <w:rsid w:val="00726DBF"/>
    <w:rsid w:val="00726E17"/>
    <w:rsid w:val="00727A4A"/>
    <w:rsid w:val="00727A7C"/>
    <w:rsid w:val="00730E8D"/>
    <w:rsid w:val="00731125"/>
    <w:rsid w:val="00731DD7"/>
    <w:rsid w:val="00733281"/>
    <w:rsid w:val="007333D5"/>
    <w:rsid w:val="0073388A"/>
    <w:rsid w:val="00733D9E"/>
    <w:rsid w:val="007348F9"/>
    <w:rsid w:val="00734A11"/>
    <w:rsid w:val="00734B59"/>
    <w:rsid w:val="00734EBF"/>
    <w:rsid w:val="007351FB"/>
    <w:rsid w:val="00735330"/>
    <w:rsid w:val="0073543C"/>
    <w:rsid w:val="007355FA"/>
    <w:rsid w:val="007360BD"/>
    <w:rsid w:val="007365AA"/>
    <w:rsid w:val="007367D1"/>
    <w:rsid w:val="00736DAF"/>
    <w:rsid w:val="00736DB7"/>
    <w:rsid w:val="00736E1F"/>
    <w:rsid w:val="007371E2"/>
    <w:rsid w:val="00737360"/>
    <w:rsid w:val="00737F00"/>
    <w:rsid w:val="0074005F"/>
    <w:rsid w:val="00740155"/>
    <w:rsid w:val="00740FB4"/>
    <w:rsid w:val="00741B7C"/>
    <w:rsid w:val="00744139"/>
    <w:rsid w:val="00744B64"/>
    <w:rsid w:val="00745714"/>
    <w:rsid w:val="007459FC"/>
    <w:rsid w:val="00745C47"/>
    <w:rsid w:val="00745F7C"/>
    <w:rsid w:val="00746427"/>
    <w:rsid w:val="00747229"/>
    <w:rsid w:val="007472E9"/>
    <w:rsid w:val="00747C3E"/>
    <w:rsid w:val="00747C6E"/>
    <w:rsid w:val="00747C96"/>
    <w:rsid w:val="00750692"/>
    <w:rsid w:val="00750BF3"/>
    <w:rsid w:val="00750F67"/>
    <w:rsid w:val="00750FD6"/>
    <w:rsid w:val="00751A3E"/>
    <w:rsid w:val="00752312"/>
    <w:rsid w:val="00752474"/>
    <w:rsid w:val="00752641"/>
    <w:rsid w:val="007528E5"/>
    <w:rsid w:val="00752D26"/>
    <w:rsid w:val="00752D4B"/>
    <w:rsid w:val="00753C9F"/>
    <w:rsid w:val="00754562"/>
    <w:rsid w:val="007547D9"/>
    <w:rsid w:val="007554A1"/>
    <w:rsid w:val="007555F3"/>
    <w:rsid w:val="007558F1"/>
    <w:rsid w:val="0075633C"/>
    <w:rsid w:val="007612ED"/>
    <w:rsid w:val="00761DA6"/>
    <w:rsid w:val="007620B5"/>
    <w:rsid w:val="007629C8"/>
    <w:rsid w:val="00762B91"/>
    <w:rsid w:val="007633F8"/>
    <w:rsid w:val="0076362A"/>
    <w:rsid w:val="00763A86"/>
    <w:rsid w:val="00763AB2"/>
    <w:rsid w:val="00763E29"/>
    <w:rsid w:val="007640A0"/>
    <w:rsid w:val="00764185"/>
    <w:rsid w:val="00764363"/>
    <w:rsid w:val="0076460D"/>
    <w:rsid w:val="00764883"/>
    <w:rsid w:val="00765123"/>
    <w:rsid w:val="00765646"/>
    <w:rsid w:val="00765EFB"/>
    <w:rsid w:val="0076603A"/>
    <w:rsid w:val="0076614E"/>
    <w:rsid w:val="00766C72"/>
    <w:rsid w:val="00766ED6"/>
    <w:rsid w:val="00766F57"/>
    <w:rsid w:val="00767449"/>
    <w:rsid w:val="0076754D"/>
    <w:rsid w:val="00767A2B"/>
    <w:rsid w:val="00767B7E"/>
    <w:rsid w:val="00770A69"/>
    <w:rsid w:val="00770BBF"/>
    <w:rsid w:val="00770F3C"/>
    <w:rsid w:val="007713A0"/>
    <w:rsid w:val="00771BB6"/>
    <w:rsid w:val="007725D3"/>
    <w:rsid w:val="007727DA"/>
    <w:rsid w:val="00772E8E"/>
    <w:rsid w:val="00773057"/>
    <w:rsid w:val="007732B2"/>
    <w:rsid w:val="007733F7"/>
    <w:rsid w:val="0077394B"/>
    <w:rsid w:val="0077487A"/>
    <w:rsid w:val="00774919"/>
    <w:rsid w:val="00775069"/>
    <w:rsid w:val="00775320"/>
    <w:rsid w:val="00775547"/>
    <w:rsid w:val="00775957"/>
    <w:rsid w:val="00775D32"/>
    <w:rsid w:val="00775EBF"/>
    <w:rsid w:val="0077653F"/>
    <w:rsid w:val="00776A37"/>
    <w:rsid w:val="00776C87"/>
    <w:rsid w:val="00776FFA"/>
    <w:rsid w:val="007773A3"/>
    <w:rsid w:val="007776BE"/>
    <w:rsid w:val="00780BE2"/>
    <w:rsid w:val="00781687"/>
    <w:rsid w:val="00781982"/>
    <w:rsid w:val="00781A46"/>
    <w:rsid w:val="00781AB2"/>
    <w:rsid w:val="0078251E"/>
    <w:rsid w:val="00782A37"/>
    <w:rsid w:val="00782EE3"/>
    <w:rsid w:val="007836E2"/>
    <w:rsid w:val="00784921"/>
    <w:rsid w:val="007859A6"/>
    <w:rsid w:val="00785BD5"/>
    <w:rsid w:val="0078633E"/>
    <w:rsid w:val="0078666C"/>
    <w:rsid w:val="00786803"/>
    <w:rsid w:val="007872BF"/>
    <w:rsid w:val="00787398"/>
    <w:rsid w:val="00790001"/>
    <w:rsid w:val="00790BC6"/>
    <w:rsid w:val="00790F07"/>
    <w:rsid w:val="00791007"/>
    <w:rsid w:val="00791A8B"/>
    <w:rsid w:val="00793B38"/>
    <w:rsid w:val="0079404A"/>
    <w:rsid w:val="00794DDD"/>
    <w:rsid w:val="00795A06"/>
    <w:rsid w:val="00795CBF"/>
    <w:rsid w:val="007967E0"/>
    <w:rsid w:val="00796877"/>
    <w:rsid w:val="00796A8B"/>
    <w:rsid w:val="00796D10"/>
    <w:rsid w:val="00796DC5"/>
    <w:rsid w:val="007A15EE"/>
    <w:rsid w:val="007A1ADA"/>
    <w:rsid w:val="007A22FC"/>
    <w:rsid w:val="007A2DA1"/>
    <w:rsid w:val="007A2F62"/>
    <w:rsid w:val="007A32B5"/>
    <w:rsid w:val="007A3324"/>
    <w:rsid w:val="007A38D2"/>
    <w:rsid w:val="007A3CDD"/>
    <w:rsid w:val="007A3DDE"/>
    <w:rsid w:val="007A4371"/>
    <w:rsid w:val="007A5D9D"/>
    <w:rsid w:val="007A5E53"/>
    <w:rsid w:val="007A5FB3"/>
    <w:rsid w:val="007A60AC"/>
    <w:rsid w:val="007A6153"/>
    <w:rsid w:val="007A6387"/>
    <w:rsid w:val="007A641D"/>
    <w:rsid w:val="007A657E"/>
    <w:rsid w:val="007A6726"/>
    <w:rsid w:val="007A6D24"/>
    <w:rsid w:val="007A6DBE"/>
    <w:rsid w:val="007A718F"/>
    <w:rsid w:val="007A7236"/>
    <w:rsid w:val="007B0323"/>
    <w:rsid w:val="007B0360"/>
    <w:rsid w:val="007B1747"/>
    <w:rsid w:val="007B1D12"/>
    <w:rsid w:val="007B1E62"/>
    <w:rsid w:val="007B23E1"/>
    <w:rsid w:val="007B280A"/>
    <w:rsid w:val="007B29A2"/>
    <w:rsid w:val="007B2C7D"/>
    <w:rsid w:val="007B38A9"/>
    <w:rsid w:val="007B3B2D"/>
    <w:rsid w:val="007B4011"/>
    <w:rsid w:val="007B49F0"/>
    <w:rsid w:val="007B4E37"/>
    <w:rsid w:val="007B5D9E"/>
    <w:rsid w:val="007B62A3"/>
    <w:rsid w:val="007B6438"/>
    <w:rsid w:val="007B6676"/>
    <w:rsid w:val="007B67C6"/>
    <w:rsid w:val="007B6E57"/>
    <w:rsid w:val="007B7528"/>
    <w:rsid w:val="007B77B3"/>
    <w:rsid w:val="007B7949"/>
    <w:rsid w:val="007B7CD1"/>
    <w:rsid w:val="007C012E"/>
    <w:rsid w:val="007C02C3"/>
    <w:rsid w:val="007C069A"/>
    <w:rsid w:val="007C07E8"/>
    <w:rsid w:val="007C0900"/>
    <w:rsid w:val="007C11EF"/>
    <w:rsid w:val="007C1520"/>
    <w:rsid w:val="007C16AF"/>
    <w:rsid w:val="007C16E0"/>
    <w:rsid w:val="007C1A1D"/>
    <w:rsid w:val="007C1B7A"/>
    <w:rsid w:val="007C1BE3"/>
    <w:rsid w:val="007C23F3"/>
    <w:rsid w:val="007C567D"/>
    <w:rsid w:val="007C58F5"/>
    <w:rsid w:val="007C5AF5"/>
    <w:rsid w:val="007C6001"/>
    <w:rsid w:val="007C66FC"/>
    <w:rsid w:val="007C68EF"/>
    <w:rsid w:val="007C74E5"/>
    <w:rsid w:val="007C757C"/>
    <w:rsid w:val="007C7865"/>
    <w:rsid w:val="007D06D8"/>
    <w:rsid w:val="007D07EA"/>
    <w:rsid w:val="007D0B1E"/>
    <w:rsid w:val="007D0D25"/>
    <w:rsid w:val="007D124D"/>
    <w:rsid w:val="007D16F0"/>
    <w:rsid w:val="007D1ACC"/>
    <w:rsid w:val="007D3B39"/>
    <w:rsid w:val="007D4856"/>
    <w:rsid w:val="007D4BC6"/>
    <w:rsid w:val="007D4BFF"/>
    <w:rsid w:val="007D4D75"/>
    <w:rsid w:val="007D54A9"/>
    <w:rsid w:val="007D5666"/>
    <w:rsid w:val="007D612A"/>
    <w:rsid w:val="007D6486"/>
    <w:rsid w:val="007D6DBD"/>
    <w:rsid w:val="007D7988"/>
    <w:rsid w:val="007D7A3C"/>
    <w:rsid w:val="007D7CC3"/>
    <w:rsid w:val="007D7E9C"/>
    <w:rsid w:val="007E0AFF"/>
    <w:rsid w:val="007E0BCA"/>
    <w:rsid w:val="007E1F08"/>
    <w:rsid w:val="007E24AB"/>
    <w:rsid w:val="007E2A1B"/>
    <w:rsid w:val="007E339F"/>
    <w:rsid w:val="007E3B8C"/>
    <w:rsid w:val="007E4EFA"/>
    <w:rsid w:val="007E4FC6"/>
    <w:rsid w:val="007E5A2E"/>
    <w:rsid w:val="007E5ED4"/>
    <w:rsid w:val="007E6013"/>
    <w:rsid w:val="007E62C2"/>
    <w:rsid w:val="007E6C6F"/>
    <w:rsid w:val="007E6D72"/>
    <w:rsid w:val="007E7415"/>
    <w:rsid w:val="007F04EA"/>
    <w:rsid w:val="007F0E2F"/>
    <w:rsid w:val="007F1158"/>
    <w:rsid w:val="007F2183"/>
    <w:rsid w:val="007F25CB"/>
    <w:rsid w:val="007F31BE"/>
    <w:rsid w:val="007F344C"/>
    <w:rsid w:val="007F4AE9"/>
    <w:rsid w:val="007F5003"/>
    <w:rsid w:val="007F5B0B"/>
    <w:rsid w:val="007F5B8B"/>
    <w:rsid w:val="007F5CD2"/>
    <w:rsid w:val="007F5D79"/>
    <w:rsid w:val="007F6750"/>
    <w:rsid w:val="007F766A"/>
    <w:rsid w:val="007F7BE3"/>
    <w:rsid w:val="007F7CA6"/>
    <w:rsid w:val="0080059D"/>
    <w:rsid w:val="008009F0"/>
    <w:rsid w:val="00800FD3"/>
    <w:rsid w:val="008019A0"/>
    <w:rsid w:val="00801A63"/>
    <w:rsid w:val="00801E41"/>
    <w:rsid w:val="00801F2B"/>
    <w:rsid w:val="0080202A"/>
    <w:rsid w:val="0080232B"/>
    <w:rsid w:val="00802F1B"/>
    <w:rsid w:val="00803436"/>
    <w:rsid w:val="0080348C"/>
    <w:rsid w:val="008045FE"/>
    <w:rsid w:val="008053B2"/>
    <w:rsid w:val="008057ED"/>
    <w:rsid w:val="00807427"/>
    <w:rsid w:val="00810460"/>
    <w:rsid w:val="008121B9"/>
    <w:rsid w:val="0081258D"/>
    <w:rsid w:val="00812864"/>
    <w:rsid w:val="00813099"/>
    <w:rsid w:val="0081462C"/>
    <w:rsid w:val="00814B46"/>
    <w:rsid w:val="00814B7A"/>
    <w:rsid w:val="008152E5"/>
    <w:rsid w:val="00815701"/>
    <w:rsid w:val="0081582F"/>
    <w:rsid w:val="00815C8F"/>
    <w:rsid w:val="00816DC1"/>
    <w:rsid w:val="00817843"/>
    <w:rsid w:val="008208F2"/>
    <w:rsid w:val="008217B9"/>
    <w:rsid w:val="00821C3B"/>
    <w:rsid w:val="0082209E"/>
    <w:rsid w:val="00822283"/>
    <w:rsid w:val="00822A39"/>
    <w:rsid w:val="00822C1D"/>
    <w:rsid w:val="00823AE6"/>
    <w:rsid w:val="0082415E"/>
    <w:rsid w:val="00824239"/>
    <w:rsid w:val="008248C9"/>
    <w:rsid w:val="00824FE8"/>
    <w:rsid w:val="00825609"/>
    <w:rsid w:val="008256EE"/>
    <w:rsid w:val="00825D4A"/>
    <w:rsid w:val="0082696C"/>
    <w:rsid w:val="008273F1"/>
    <w:rsid w:val="00827695"/>
    <w:rsid w:val="00827936"/>
    <w:rsid w:val="008279A6"/>
    <w:rsid w:val="00827C74"/>
    <w:rsid w:val="00830081"/>
    <w:rsid w:val="00830488"/>
    <w:rsid w:val="00830573"/>
    <w:rsid w:val="00830C43"/>
    <w:rsid w:val="00830E97"/>
    <w:rsid w:val="00830FCB"/>
    <w:rsid w:val="00831C6E"/>
    <w:rsid w:val="00831CD8"/>
    <w:rsid w:val="008321A0"/>
    <w:rsid w:val="0083240E"/>
    <w:rsid w:val="00832A97"/>
    <w:rsid w:val="008334F4"/>
    <w:rsid w:val="00833527"/>
    <w:rsid w:val="00833579"/>
    <w:rsid w:val="0083515A"/>
    <w:rsid w:val="0083547A"/>
    <w:rsid w:val="008358C0"/>
    <w:rsid w:val="00835A5E"/>
    <w:rsid w:val="00836C31"/>
    <w:rsid w:val="00837119"/>
    <w:rsid w:val="00837E7F"/>
    <w:rsid w:val="00840566"/>
    <w:rsid w:val="00840ADC"/>
    <w:rsid w:val="00841575"/>
    <w:rsid w:val="00841FDE"/>
    <w:rsid w:val="0084299A"/>
    <w:rsid w:val="00842BAA"/>
    <w:rsid w:val="00842CE6"/>
    <w:rsid w:val="00842D57"/>
    <w:rsid w:val="008442AA"/>
    <w:rsid w:val="00844BFC"/>
    <w:rsid w:val="008455B2"/>
    <w:rsid w:val="00845A8F"/>
    <w:rsid w:val="0084664D"/>
    <w:rsid w:val="00847124"/>
    <w:rsid w:val="008473F9"/>
    <w:rsid w:val="00847B5B"/>
    <w:rsid w:val="00847E07"/>
    <w:rsid w:val="00850504"/>
    <w:rsid w:val="00850655"/>
    <w:rsid w:val="00850B65"/>
    <w:rsid w:val="00851156"/>
    <w:rsid w:val="00851D90"/>
    <w:rsid w:val="00852287"/>
    <w:rsid w:val="008525DC"/>
    <w:rsid w:val="00853373"/>
    <w:rsid w:val="00853A3C"/>
    <w:rsid w:val="0085489E"/>
    <w:rsid w:val="00854A31"/>
    <w:rsid w:val="00854C37"/>
    <w:rsid w:val="00854CC7"/>
    <w:rsid w:val="008551F9"/>
    <w:rsid w:val="0085538C"/>
    <w:rsid w:val="0085562A"/>
    <w:rsid w:val="00855795"/>
    <w:rsid w:val="00855892"/>
    <w:rsid w:val="00855DB3"/>
    <w:rsid w:val="00856628"/>
    <w:rsid w:val="008569C4"/>
    <w:rsid w:val="00856ADD"/>
    <w:rsid w:val="00856E3E"/>
    <w:rsid w:val="0085712C"/>
    <w:rsid w:val="00857BD2"/>
    <w:rsid w:val="00857DF7"/>
    <w:rsid w:val="00860962"/>
    <w:rsid w:val="00860B3B"/>
    <w:rsid w:val="0086194E"/>
    <w:rsid w:val="0086198D"/>
    <w:rsid w:val="00861AD0"/>
    <w:rsid w:val="00861D3E"/>
    <w:rsid w:val="00862114"/>
    <w:rsid w:val="008622C2"/>
    <w:rsid w:val="008622ED"/>
    <w:rsid w:val="00864008"/>
    <w:rsid w:val="0086439C"/>
    <w:rsid w:val="0086636F"/>
    <w:rsid w:val="00866A75"/>
    <w:rsid w:val="00867692"/>
    <w:rsid w:val="00867C99"/>
    <w:rsid w:val="00870836"/>
    <w:rsid w:val="00870919"/>
    <w:rsid w:val="0087115E"/>
    <w:rsid w:val="008714DB"/>
    <w:rsid w:val="008715E3"/>
    <w:rsid w:val="00872B44"/>
    <w:rsid w:val="00872E53"/>
    <w:rsid w:val="00873D70"/>
    <w:rsid w:val="008743B5"/>
    <w:rsid w:val="008746F7"/>
    <w:rsid w:val="0087487D"/>
    <w:rsid w:val="008769E8"/>
    <w:rsid w:val="00876BAA"/>
    <w:rsid w:val="00876C67"/>
    <w:rsid w:val="00880389"/>
    <w:rsid w:val="008803A3"/>
    <w:rsid w:val="00880488"/>
    <w:rsid w:val="00880813"/>
    <w:rsid w:val="00880985"/>
    <w:rsid w:val="00880A87"/>
    <w:rsid w:val="00880AFD"/>
    <w:rsid w:val="008812B0"/>
    <w:rsid w:val="008817D7"/>
    <w:rsid w:val="008818B8"/>
    <w:rsid w:val="00882089"/>
    <w:rsid w:val="008823F3"/>
    <w:rsid w:val="00883DA5"/>
    <w:rsid w:val="00884439"/>
    <w:rsid w:val="00884564"/>
    <w:rsid w:val="008847FC"/>
    <w:rsid w:val="00884A0F"/>
    <w:rsid w:val="00884E75"/>
    <w:rsid w:val="008853FD"/>
    <w:rsid w:val="00885F58"/>
    <w:rsid w:val="008861F8"/>
    <w:rsid w:val="0088627C"/>
    <w:rsid w:val="008870FB"/>
    <w:rsid w:val="0088771D"/>
    <w:rsid w:val="00890242"/>
    <w:rsid w:val="008902FF"/>
    <w:rsid w:val="0089043E"/>
    <w:rsid w:val="008908C1"/>
    <w:rsid w:val="00890D24"/>
    <w:rsid w:val="00891327"/>
    <w:rsid w:val="00891829"/>
    <w:rsid w:val="0089194F"/>
    <w:rsid w:val="008924D5"/>
    <w:rsid w:val="008924DE"/>
    <w:rsid w:val="00892D4D"/>
    <w:rsid w:val="008932E8"/>
    <w:rsid w:val="00893B7C"/>
    <w:rsid w:val="00893E12"/>
    <w:rsid w:val="008944D3"/>
    <w:rsid w:val="00894AFD"/>
    <w:rsid w:val="00894DE0"/>
    <w:rsid w:val="00894EC0"/>
    <w:rsid w:val="008952FB"/>
    <w:rsid w:val="008956DC"/>
    <w:rsid w:val="00896C62"/>
    <w:rsid w:val="00896CEE"/>
    <w:rsid w:val="0089767D"/>
    <w:rsid w:val="008979A9"/>
    <w:rsid w:val="008A0261"/>
    <w:rsid w:val="008A0CA1"/>
    <w:rsid w:val="008A0FBE"/>
    <w:rsid w:val="008A18C9"/>
    <w:rsid w:val="008A18F6"/>
    <w:rsid w:val="008A1E78"/>
    <w:rsid w:val="008A24CC"/>
    <w:rsid w:val="008A2745"/>
    <w:rsid w:val="008A521B"/>
    <w:rsid w:val="008A5A5C"/>
    <w:rsid w:val="008A6907"/>
    <w:rsid w:val="008A7481"/>
    <w:rsid w:val="008A77B3"/>
    <w:rsid w:val="008A7843"/>
    <w:rsid w:val="008A797E"/>
    <w:rsid w:val="008A7A01"/>
    <w:rsid w:val="008B000B"/>
    <w:rsid w:val="008B055F"/>
    <w:rsid w:val="008B0AFA"/>
    <w:rsid w:val="008B208C"/>
    <w:rsid w:val="008B20C6"/>
    <w:rsid w:val="008B2FDE"/>
    <w:rsid w:val="008B30E4"/>
    <w:rsid w:val="008B385B"/>
    <w:rsid w:val="008B3EBF"/>
    <w:rsid w:val="008B4170"/>
    <w:rsid w:val="008B451B"/>
    <w:rsid w:val="008B48D7"/>
    <w:rsid w:val="008B4F60"/>
    <w:rsid w:val="008B6AFC"/>
    <w:rsid w:val="008B7595"/>
    <w:rsid w:val="008B7726"/>
    <w:rsid w:val="008B7D93"/>
    <w:rsid w:val="008C025A"/>
    <w:rsid w:val="008C0EF7"/>
    <w:rsid w:val="008C1738"/>
    <w:rsid w:val="008C1745"/>
    <w:rsid w:val="008C2315"/>
    <w:rsid w:val="008C2F19"/>
    <w:rsid w:val="008C2FF2"/>
    <w:rsid w:val="008C431A"/>
    <w:rsid w:val="008C4A06"/>
    <w:rsid w:val="008C4B33"/>
    <w:rsid w:val="008C504E"/>
    <w:rsid w:val="008C6208"/>
    <w:rsid w:val="008C7631"/>
    <w:rsid w:val="008C776C"/>
    <w:rsid w:val="008C7EAF"/>
    <w:rsid w:val="008D0208"/>
    <w:rsid w:val="008D0556"/>
    <w:rsid w:val="008D0865"/>
    <w:rsid w:val="008D0A6A"/>
    <w:rsid w:val="008D115F"/>
    <w:rsid w:val="008D1777"/>
    <w:rsid w:val="008D19A9"/>
    <w:rsid w:val="008D1C49"/>
    <w:rsid w:val="008D1E38"/>
    <w:rsid w:val="008D26FB"/>
    <w:rsid w:val="008D2996"/>
    <w:rsid w:val="008D2A27"/>
    <w:rsid w:val="008D329E"/>
    <w:rsid w:val="008D43FC"/>
    <w:rsid w:val="008D534D"/>
    <w:rsid w:val="008D66D6"/>
    <w:rsid w:val="008D68CD"/>
    <w:rsid w:val="008D69A5"/>
    <w:rsid w:val="008D6E32"/>
    <w:rsid w:val="008D6E34"/>
    <w:rsid w:val="008D6F05"/>
    <w:rsid w:val="008D6F87"/>
    <w:rsid w:val="008E05A0"/>
    <w:rsid w:val="008E0618"/>
    <w:rsid w:val="008E1C1D"/>
    <w:rsid w:val="008E1CA5"/>
    <w:rsid w:val="008E1E58"/>
    <w:rsid w:val="008E2312"/>
    <w:rsid w:val="008E2EBA"/>
    <w:rsid w:val="008E33A4"/>
    <w:rsid w:val="008E33C5"/>
    <w:rsid w:val="008E344D"/>
    <w:rsid w:val="008E366F"/>
    <w:rsid w:val="008E457F"/>
    <w:rsid w:val="008E5097"/>
    <w:rsid w:val="008E52C5"/>
    <w:rsid w:val="008E5332"/>
    <w:rsid w:val="008E537D"/>
    <w:rsid w:val="008E6E50"/>
    <w:rsid w:val="008F0310"/>
    <w:rsid w:val="008F0461"/>
    <w:rsid w:val="008F106D"/>
    <w:rsid w:val="008F11D9"/>
    <w:rsid w:val="008F1271"/>
    <w:rsid w:val="008F1329"/>
    <w:rsid w:val="008F1787"/>
    <w:rsid w:val="008F18B3"/>
    <w:rsid w:val="008F240F"/>
    <w:rsid w:val="008F27B2"/>
    <w:rsid w:val="008F2CFF"/>
    <w:rsid w:val="008F309C"/>
    <w:rsid w:val="008F378E"/>
    <w:rsid w:val="008F4D0B"/>
    <w:rsid w:val="008F51E7"/>
    <w:rsid w:val="008F52FB"/>
    <w:rsid w:val="008F5DEC"/>
    <w:rsid w:val="008F604A"/>
    <w:rsid w:val="008F60D5"/>
    <w:rsid w:val="008F62C4"/>
    <w:rsid w:val="008F68C0"/>
    <w:rsid w:val="008F6C30"/>
    <w:rsid w:val="008F727A"/>
    <w:rsid w:val="008F7730"/>
    <w:rsid w:val="008F79B2"/>
    <w:rsid w:val="008F7D7E"/>
    <w:rsid w:val="008F7FEB"/>
    <w:rsid w:val="0090043C"/>
    <w:rsid w:val="00900451"/>
    <w:rsid w:val="009007F8"/>
    <w:rsid w:val="009012A6"/>
    <w:rsid w:val="009017E2"/>
    <w:rsid w:val="0090181F"/>
    <w:rsid w:val="00901A6A"/>
    <w:rsid w:val="0090222D"/>
    <w:rsid w:val="009028E4"/>
    <w:rsid w:val="0090295C"/>
    <w:rsid w:val="009034AE"/>
    <w:rsid w:val="00903C1F"/>
    <w:rsid w:val="00903D86"/>
    <w:rsid w:val="009044C3"/>
    <w:rsid w:val="00904EE6"/>
    <w:rsid w:val="009053EA"/>
    <w:rsid w:val="00905474"/>
    <w:rsid w:val="00905A2E"/>
    <w:rsid w:val="00905B09"/>
    <w:rsid w:val="00905DA7"/>
    <w:rsid w:val="00906D86"/>
    <w:rsid w:val="009071F5"/>
    <w:rsid w:val="009073E8"/>
    <w:rsid w:val="00907658"/>
    <w:rsid w:val="00907679"/>
    <w:rsid w:val="00907CEE"/>
    <w:rsid w:val="00907F57"/>
    <w:rsid w:val="009106EA"/>
    <w:rsid w:val="00910F5D"/>
    <w:rsid w:val="00910FEE"/>
    <w:rsid w:val="009114BC"/>
    <w:rsid w:val="00911A1B"/>
    <w:rsid w:val="0091247B"/>
    <w:rsid w:val="00912A70"/>
    <w:rsid w:val="00912C8E"/>
    <w:rsid w:val="00913050"/>
    <w:rsid w:val="0091345C"/>
    <w:rsid w:val="00913A45"/>
    <w:rsid w:val="009145A7"/>
    <w:rsid w:val="0091483D"/>
    <w:rsid w:val="00914BA5"/>
    <w:rsid w:val="00915FB2"/>
    <w:rsid w:val="009201B9"/>
    <w:rsid w:val="0092099B"/>
    <w:rsid w:val="00920AD8"/>
    <w:rsid w:val="009212DD"/>
    <w:rsid w:val="00922204"/>
    <w:rsid w:val="00922430"/>
    <w:rsid w:val="0092258F"/>
    <w:rsid w:val="00923393"/>
    <w:rsid w:val="009238BD"/>
    <w:rsid w:val="009242B1"/>
    <w:rsid w:val="009247CF"/>
    <w:rsid w:val="00924DA4"/>
    <w:rsid w:val="009252A8"/>
    <w:rsid w:val="009256DE"/>
    <w:rsid w:val="00925F31"/>
    <w:rsid w:val="00927094"/>
    <w:rsid w:val="0092731D"/>
    <w:rsid w:val="00927E14"/>
    <w:rsid w:val="00930631"/>
    <w:rsid w:val="00930798"/>
    <w:rsid w:val="00930C48"/>
    <w:rsid w:val="00930DD1"/>
    <w:rsid w:val="00930FC6"/>
    <w:rsid w:val="009312D9"/>
    <w:rsid w:val="00931D75"/>
    <w:rsid w:val="00932234"/>
    <w:rsid w:val="00933225"/>
    <w:rsid w:val="009338AD"/>
    <w:rsid w:val="00934835"/>
    <w:rsid w:val="00934EC9"/>
    <w:rsid w:val="00935B5A"/>
    <w:rsid w:val="00935D4E"/>
    <w:rsid w:val="00935DFC"/>
    <w:rsid w:val="00935F1B"/>
    <w:rsid w:val="0093614F"/>
    <w:rsid w:val="009361FF"/>
    <w:rsid w:val="0093675C"/>
    <w:rsid w:val="00937119"/>
    <w:rsid w:val="009379ED"/>
    <w:rsid w:val="00937AFA"/>
    <w:rsid w:val="00937E80"/>
    <w:rsid w:val="009408B3"/>
    <w:rsid w:val="00940F8E"/>
    <w:rsid w:val="00941BF8"/>
    <w:rsid w:val="00942664"/>
    <w:rsid w:val="009426E2"/>
    <w:rsid w:val="00942DA2"/>
    <w:rsid w:val="00942E50"/>
    <w:rsid w:val="009434A5"/>
    <w:rsid w:val="0094351A"/>
    <w:rsid w:val="00944715"/>
    <w:rsid w:val="009471E2"/>
    <w:rsid w:val="009501DB"/>
    <w:rsid w:val="0095165C"/>
    <w:rsid w:val="00951AC0"/>
    <w:rsid w:val="00951D44"/>
    <w:rsid w:val="00953323"/>
    <w:rsid w:val="00953A05"/>
    <w:rsid w:val="00953CF3"/>
    <w:rsid w:val="009540CD"/>
    <w:rsid w:val="00954B8F"/>
    <w:rsid w:val="0095506D"/>
    <w:rsid w:val="00955CD8"/>
    <w:rsid w:val="00957BD9"/>
    <w:rsid w:val="00957F05"/>
    <w:rsid w:val="00957FD5"/>
    <w:rsid w:val="00960303"/>
    <w:rsid w:val="009613C6"/>
    <w:rsid w:val="00961AF0"/>
    <w:rsid w:val="00962A02"/>
    <w:rsid w:val="00963BC4"/>
    <w:rsid w:val="00963F00"/>
    <w:rsid w:val="009647D5"/>
    <w:rsid w:val="009648A4"/>
    <w:rsid w:val="009653A7"/>
    <w:rsid w:val="00965A66"/>
    <w:rsid w:val="00965A7F"/>
    <w:rsid w:val="00965C9D"/>
    <w:rsid w:val="00965DC8"/>
    <w:rsid w:val="0096662B"/>
    <w:rsid w:val="00966F8F"/>
    <w:rsid w:val="00967AD9"/>
    <w:rsid w:val="00967FA6"/>
    <w:rsid w:val="009703A1"/>
    <w:rsid w:val="00970690"/>
    <w:rsid w:val="009706EF"/>
    <w:rsid w:val="009709BB"/>
    <w:rsid w:val="00970A2B"/>
    <w:rsid w:val="00971C3C"/>
    <w:rsid w:val="00971DAC"/>
    <w:rsid w:val="00972CFB"/>
    <w:rsid w:val="00972E16"/>
    <w:rsid w:val="00973772"/>
    <w:rsid w:val="00973880"/>
    <w:rsid w:val="00973EDA"/>
    <w:rsid w:val="0097407D"/>
    <w:rsid w:val="00974236"/>
    <w:rsid w:val="009749A8"/>
    <w:rsid w:val="00974ABF"/>
    <w:rsid w:val="00976740"/>
    <w:rsid w:val="00976BAE"/>
    <w:rsid w:val="00977457"/>
    <w:rsid w:val="00977802"/>
    <w:rsid w:val="00977E54"/>
    <w:rsid w:val="00981240"/>
    <w:rsid w:val="009813D7"/>
    <w:rsid w:val="009820BA"/>
    <w:rsid w:val="00982117"/>
    <w:rsid w:val="00982125"/>
    <w:rsid w:val="00982998"/>
    <w:rsid w:val="00982E8C"/>
    <w:rsid w:val="00983E33"/>
    <w:rsid w:val="009848BB"/>
    <w:rsid w:val="00984C4D"/>
    <w:rsid w:val="00985374"/>
    <w:rsid w:val="0098613B"/>
    <w:rsid w:val="009861C3"/>
    <w:rsid w:val="00986310"/>
    <w:rsid w:val="00986383"/>
    <w:rsid w:val="00986F44"/>
    <w:rsid w:val="00987B7F"/>
    <w:rsid w:val="00987E59"/>
    <w:rsid w:val="00991529"/>
    <w:rsid w:val="00991C97"/>
    <w:rsid w:val="00992F07"/>
    <w:rsid w:val="009946F3"/>
    <w:rsid w:val="00994BC1"/>
    <w:rsid w:val="00995936"/>
    <w:rsid w:val="00995E8A"/>
    <w:rsid w:val="00996468"/>
    <w:rsid w:val="00996A08"/>
    <w:rsid w:val="00996BDF"/>
    <w:rsid w:val="00996C61"/>
    <w:rsid w:val="00996D9C"/>
    <w:rsid w:val="00997C94"/>
    <w:rsid w:val="00997C9B"/>
    <w:rsid w:val="009A02DC"/>
    <w:rsid w:val="009A09E9"/>
    <w:rsid w:val="009A0C4C"/>
    <w:rsid w:val="009A10BC"/>
    <w:rsid w:val="009A18D4"/>
    <w:rsid w:val="009A1DA1"/>
    <w:rsid w:val="009A21DC"/>
    <w:rsid w:val="009A2A15"/>
    <w:rsid w:val="009A315C"/>
    <w:rsid w:val="009A35A0"/>
    <w:rsid w:val="009A41E9"/>
    <w:rsid w:val="009A435A"/>
    <w:rsid w:val="009A4756"/>
    <w:rsid w:val="009A4A6F"/>
    <w:rsid w:val="009A4ABB"/>
    <w:rsid w:val="009A51EA"/>
    <w:rsid w:val="009A537C"/>
    <w:rsid w:val="009A58FE"/>
    <w:rsid w:val="009A5F11"/>
    <w:rsid w:val="009A5F13"/>
    <w:rsid w:val="009A5F17"/>
    <w:rsid w:val="009A659E"/>
    <w:rsid w:val="009A67C0"/>
    <w:rsid w:val="009A6836"/>
    <w:rsid w:val="009A6B18"/>
    <w:rsid w:val="009A711B"/>
    <w:rsid w:val="009A73CA"/>
    <w:rsid w:val="009A77B6"/>
    <w:rsid w:val="009A7F4C"/>
    <w:rsid w:val="009B0ADE"/>
    <w:rsid w:val="009B0ED8"/>
    <w:rsid w:val="009B19E2"/>
    <w:rsid w:val="009B2C2E"/>
    <w:rsid w:val="009B3AAD"/>
    <w:rsid w:val="009B3E4E"/>
    <w:rsid w:val="009B4756"/>
    <w:rsid w:val="009B4F1C"/>
    <w:rsid w:val="009B533D"/>
    <w:rsid w:val="009B6272"/>
    <w:rsid w:val="009B62F0"/>
    <w:rsid w:val="009B63ED"/>
    <w:rsid w:val="009B69DD"/>
    <w:rsid w:val="009B71DD"/>
    <w:rsid w:val="009B739E"/>
    <w:rsid w:val="009C17F3"/>
    <w:rsid w:val="009C19CB"/>
    <w:rsid w:val="009C1FDF"/>
    <w:rsid w:val="009C2961"/>
    <w:rsid w:val="009C2F3A"/>
    <w:rsid w:val="009C38CC"/>
    <w:rsid w:val="009C3A38"/>
    <w:rsid w:val="009C3CB1"/>
    <w:rsid w:val="009C3F9F"/>
    <w:rsid w:val="009C4DCE"/>
    <w:rsid w:val="009C518B"/>
    <w:rsid w:val="009C53D1"/>
    <w:rsid w:val="009C59E6"/>
    <w:rsid w:val="009C5E60"/>
    <w:rsid w:val="009C5F31"/>
    <w:rsid w:val="009C5F43"/>
    <w:rsid w:val="009C6367"/>
    <w:rsid w:val="009C6B36"/>
    <w:rsid w:val="009C7063"/>
    <w:rsid w:val="009C7455"/>
    <w:rsid w:val="009C7A33"/>
    <w:rsid w:val="009C7C4C"/>
    <w:rsid w:val="009D0442"/>
    <w:rsid w:val="009D0800"/>
    <w:rsid w:val="009D1775"/>
    <w:rsid w:val="009D17FE"/>
    <w:rsid w:val="009D1B9A"/>
    <w:rsid w:val="009D1C33"/>
    <w:rsid w:val="009D1F24"/>
    <w:rsid w:val="009D21EC"/>
    <w:rsid w:val="009D2C75"/>
    <w:rsid w:val="009D2CF8"/>
    <w:rsid w:val="009D427A"/>
    <w:rsid w:val="009D43E2"/>
    <w:rsid w:val="009D4479"/>
    <w:rsid w:val="009D4732"/>
    <w:rsid w:val="009D4C74"/>
    <w:rsid w:val="009D4D0C"/>
    <w:rsid w:val="009D598B"/>
    <w:rsid w:val="009D65E2"/>
    <w:rsid w:val="009D75AA"/>
    <w:rsid w:val="009D7B8E"/>
    <w:rsid w:val="009E1125"/>
    <w:rsid w:val="009E1950"/>
    <w:rsid w:val="009E1BE1"/>
    <w:rsid w:val="009E1C28"/>
    <w:rsid w:val="009E2927"/>
    <w:rsid w:val="009E3163"/>
    <w:rsid w:val="009E35C5"/>
    <w:rsid w:val="009E3B4E"/>
    <w:rsid w:val="009E3E0F"/>
    <w:rsid w:val="009E4F18"/>
    <w:rsid w:val="009E5204"/>
    <w:rsid w:val="009E5DA4"/>
    <w:rsid w:val="009E6048"/>
    <w:rsid w:val="009E69A2"/>
    <w:rsid w:val="009E6F4A"/>
    <w:rsid w:val="009E7542"/>
    <w:rsid w:val="009F0B14"/>
    <w:rsid w:val="009F0D92"/>
    <w:rsid w:val="009F0E10"/>
    <w:rsid w:val="009F1302"/>
    <w:rsid w:val="009F1342"/>
    <w:rsid w:val="009F1753"/>
    <w:rsid w:val="009F207C"/>
    <w:rsid w:val="009F26CD"/>
    <w:rsid w:val="009F276F"/>
    <w:rsid w:val="009F380B"/>
    <w:rsid w:val="009F3BDE"/>
    <w:rsid w:val="009F3CA2"/>
    <w:rsid w:val="009F4CC8"/>
    <w:rsid w:val="009F5F64"/>
    <w:rsid w:val="009F6137"/>
    <w:rsid w:val="009F6418"/>
    <w:rsid w:val="009F645D"/>
    <w:rsid w:val="009F7396"/>
    <w:rsid w:val="009F7424"/>
    <w:rsid w:val="009F7674"/>
    <w:rsid w:val="009F7C1A"/>
    <w:rsid w:val="009F7D09"/>
    <w:rsid w:val="009F7FD4"/>
    <w:rsid w:val="00A000FA"/>
    <w:rsid w:val="00A00D21"/>
    <w:rsid w:val="00A01229"/>
    <w:rsid w:val="00A016D8"/>
    <w:rsid w:val="00A01FF1"/>
    <w:rsid w:val="00A02068"/>
    <w:rsid w:val="00A027C6"/>
    <w:rsid w:val="00A02827"/>
    <w:rsid w:val="00A032B3"/>
    <w:rsid w:val="00A0338D"/>
    <w:rsid w:val="00A03F60"/>
    <w:rsid w:val="00A04362"/>
    <w:rsid w:val="00A047E4"/>
    <w:rsid w:val="00A04C57"/>
    <w:rsid w:val="00A06CEC"/>
    <w:rsid w:val="00A071AC"/>
    <w:rsid w:val="00A07558"/>
    <w:rsid w:val="00A076B7"/>
    <w:rsid w:val="00A07A88"/>
    <w:rsid w:val="00A07B56"/>
    <w:rsid w:val="00A10EFA"/>
    <w:rsid w:val="00A113ED"/>
    <w:rsid w:val="00A114AE"/>
    <w:rsid w:val="00A12201"/>
    <w:rsid w:val="00A122F8"/>
    <w:rsid w:val="00A13BD9"/>
    <w:rsid w:val="00A13ECC"/>
    <w:rsid w:val="00A13F91"/>
    <w:rsid w:val="00A149A8"/>
    <w:rsid w:val="00A14BA2"/>
    <w:rsid w:val="00A15465"/>
    <w:rsid w:val="00A1624D"/>
    <w:rsid w:val="00A167EC"/>
    <w:rsid w:val="00A17314"/>
    <w:rsid w:val="00A177FF"/>
    <w:rsid w:val="00A206C5"/>
    <w:rsid w:val="00A21029"/>
    <w:rsid w:val="00A213B1"/>
    <w:rsid w:val="00A21495"/>
    <w:rsid w:val="00A21716"/>
    <w:rsid w:val="00A21C9D"/>
    <w:rsid w:val="00A22077"/>
    <w:rsid w:val="00A22102"/>
    <w:rsid w:val="00A2294F"/>
    <w:rsid w:val="00A23093"/>
    <w:rsid w:val="00A23535"/>
    <w:rsid w:val="00A23571"/>
    <w:rsid w:val="00A23BDD"/>
    <w:rsid w:val="00A24AAD"/>
    <w:rsid w:val="00A25237"/>
    <w:rsid w:val="00A255F5"/>
    <w:rsid w:val="00A27F5B"/>
    <w:rsid w:val="00A3102F"/>
    <w:rsid w:val="00A31DB6"/>
    <w:rsid w:val="00A3244E"/>
    <w:rsid w:val="00A32515"/>
    <w:rsid w:val="00A329E4"/>
    <w:rsid w:val="00A3323C"/>
    <w:rsid w:val="00A33792"/>
    <w:rsid w:val="00A33EA7"/>
    <w:rsid w:val="00A344E5"/>
    <w:rsid w:val="00A35102"/>
    <w:rsid w:val="00A354D6"/>
    <w:rsid w:val="00A3675A"/>
    <w:rsid w:val="00A36AE0"/>
    <w:rsid w:val="00A36D54"/>
    <w:rsid w:val="00A3725C"/>
    <w:rsid w:val="00A376A2"/>
    <w:rsid w:val="00A3773C"/>
    <w:rsid w:val="00A37DF3"/>
    <w:rsid w:val="00A37F4F"/>
    <w:rsid w:val="00A40533"/>
    <w:rsid w:val="00A40CAD"/>
    <w:rsid w:val="00A40EB6"/>
    <w:rsid w:val="00A41A7C"/>
    <w:rsid w:val="00A42022"/>
    <w:rsid w:val="00A42106"/>
    <w:rsid w:val="00A42974"/>
    <w:rsid w:val="00A42DBF"/>
    <w:rsid w:val="00A42E72"/>
    <w:rsid w:val="00A42E98"/>
    <w:rsid w:val="00A43847"/>
    <w:rsid w:val="00A44B76"/>
    <w:rsid w:val="00A455DD"/>
    <w:rsid w:val="00A45934"/>
    <w:rsid w:val="00A465A4"/>
    <w:rsid w:val="00A46649"/>
    <w:rsid w:val="00A46865"/>
    <w:rsid w:val="00A469BE"/>
    <w:rsid w:val="00A46EB5"/>
    <w:rsid w:val="00A47906"/>
    <w:rsid w:val="00A47E1D"/>
    <w:rsid w:val="00A50419"/>
    <w:rsid w:val="00A515BF"/>
    <w:rsid w:val="00A51EBE"/>
    <w:rsid w:val="00A51EC6"/>
    <w:rsid w:val="00A52CFA"/>
    <w:rsid w:val="00A531A1"/>
    <w:rsid w:val="00A54DB6"/>
    <w:rsid w:val="00A55B9F"/>
    <w:rsid w:val="00A5675D"/>
    <w:rsid w:val="00A56B8E"/>
    <w:rsid w:val="00A575D3"/>
    <w:rsid w:val="00A57756"/>
    <w:rsid w:val="00A62179"/>
    <w:rsid w:val="00A622EF"/>
    <w:rsid w:val="00A629DD"/>
    <w:rsid w:val="00A62B2F"/>
    <w:rsid w:val="00A62D1D"/>
    <w:rsid w:val="00A62F2B"/>
    <w:rsid w:val="00A647BA"/>
    <w:rsid w:val="00A647C7"/>
    <w:rsid w:val="00A64D88"/>
    <w:rsid w:val="00A65697"/>
    <w:rsid w:val="00A65BE0"/>
    <w:rsid w:val="00A663BA"/>
    <w:rsid w:val="00A66A60"/>
    <w:rsid w:val="00A66C58"/>
    <w:rsid w:val="00A67062"/>
    <w:rsid w:val="00A6763C"/>
    <w:rsid w:val="00A676D3"/>
    <w:rsid w:val="00A7043C"/>
    <w:rsid w:val="00A70E1D"/>
    <w:rsid w:val="00A71906"/>
    <w:rsid w:val="00A7221F"/>
    <w:rsid w:val="00A723E6"/>
    <w:rsid w:val="00A734A3"/>
    <w:rsid w:val="00A74FDA"/>
    <w:rsid w:val="00A75BCF"/>
    <w:rsid w:val="00A75F92"/>
    <w:rsid w:val="00A76050"/>
    <w:rsid w:val="00A76756"/>
    <w:rsid w:val="00A76AC0"/>
    <w:rsid w:val="00A7750F"/>
    <w:rsid w:val="00A81D3A"/>
    <w:rsid w:val="00A81FDB"/>
    <w:rsid w:val="00A82532"/>
    <w:rsid w:val="00A8292A"/>
    <w:rsid w:val="00A8299B"/>
    <w:rsid w:val="00A82B04"/>
    <w:rsid w:val="00A83714"/>
    <w:rsid w:val="00A83891"/>
    <w:rsid w:val="00A838BD"/>
    <w:rsid w:val="00A83D2F"/>
    <w:rsid w:val="00A83F20"/>
    <w:rsid w:val="00A843BB"/>
    <w:rsid w:val="00A84789"/>
    <w:rsid w:val="00A8528E"/>
    <w:rsid w:val="00A85299"/>
    <w:rsid w:val="00A85302"/>
    <w:rsid w:val="00A857B8"/>
    <w:rsid w:val="00A8611F"/>
    <w:rsid w:val="00A875C7"/>
    <w:rsid w:val="00A8773D"/>
    <w:rsid w:val="00A87E1E"/>
    <w:rsid w:val="00A908C5"/>
    <w:rsid w:val="00A90933"/>
    <w:rsid w:val="00A91513"/>
    <w:rsid w:val="00A9157A"/>
    <w:rsid w:val="00A91744"/>
    <w:rsid w:val="00A91983"/>
    <w:rsid w:val="00A92201"/>
    <w:rsid w:val="00A92E34"/>
    <w:rsid w:val="00A92FEE"/>
    <w:rsid w:val="00A93DD2"/>
    <w:rsid w:val="00A94059"/>
    <w:rsid w:val="00A94367"/>
    <w:rsid w:val="00A943F3"/>
    <w:rsid w:val="00A95306"/>
    <w:rsid w:val="00A9651E"/>
    <w:rsid w:val="00A96B33"/>
    <w:rsid w:val="00A96C5E"/>
    <w:rsid w:val="00AA104A"/>
    <w:rsid w:val="00AA2A73"/>
    <w:rsid w:val="00AA3417"/>
    <w:rsid w:val="00AA3BA2"/>
    <w:rsid w:val="00AA44F3"/>
    <w:rsid w:val="00AA531C"/>
    <w:rsid w:val="00AA593F"/>
    <w:rsid w:val="00AA59E7"/>
    <w:rsid w:val="00AA5B3E"/>
    <w:rsid w:val="00AA604C"/>
    <w:rsid w:val="00AA6236"/>
    <w:rsid w:val="00AA63E3"/>
    <w:rsid w:val="00AA6E4A"/>
    <w:rsid w:val="00AA7506"/>
    <w:rsid w:val="00AB05AF"/>
    <w:rsid w:val="00AB0668"/>
    <w:rsid w:val="00AB0CF6"/>
    <w:rsid w:val="00AB1068"/>
    <w:rsid w:val="00AB1821"/>
    <w:rsid w:val="00AB2028"/>
    <w:rsid w:val="00AB28E1"/>
    <w:rsid w:val="00AB2D3E"/>
    <w:rsid w:val="00AB3105"/>
    <w:rsid w:val="00AB38F1"/>
    <w:rsid w:val="00AB4959"/>
    <w:rsid w:val="00AB4B86"/>
    <w:rsid w:val="00AB4FC2"/>
    <w:rsid w:val="00AB60C2"/>
    <w:rsid w:val="00AB650B"/>
    <w:rsid w:val="00AB6510"/>
    <w:rsid w:val="00AB7044"/>
    <w:rsid w:val="00AB7709"/>
    <w:rsid w:val="00AB789A"/>
    <w:rsid w:val="00AB7906"/>
    <w:rsid w:val="00AC0DE6"/>
    <w:rsid w:val="00AC10B9"/>
    <w:rsid w:val="00AC13B8"/>
    <w:rsid w:val="00AC1C3E"/>
    <w:rsid w:val="00AC2237"/>
    <w:rsid w:val="00AC35A6"/>
    <w:rsid w:val="00AC3A4F"/>
    <w:rsid w:val="00AC4186"/>
    <w:rsid w:val="00AC4276"/>
    <w:rsid w:val="00AC4B07"/>
    <w:rsid w:val="00AC4E47"/>
    <w:rsid w:val="00AC5100"/>
    <w:rsid w:val="00AC5998"/>
    <w:rsid w:val="00AC6C20"/>
    <w:rsid w:val="00AC7E75"/>
    <w:rsid w:val="00AD07D2"/>
    <w:rsid w:val="00AD135C"/>
    <w:rsid w:val="00AD1848"/>
    <w:rsid w:val="00AD18B8"/>
    <w:rsid w:val="00AD2B3E"/>
    <w:rsid w:val="00AD2F4C"/>
    <w:rsid w:val="00AD3299"/>
    <w:rsid w:val="00AD39A1"/>
    <w:rsid w:val="00AD3E7C"/>
    <w:rsid w:val="00AD40DB"/>
    <w:rsid w:val="00AD45B0"/>
    <w:rsid w:val="00AD4701"/>
    <w:rsid w:val="00AD58E3"/>
    <w:rsid w:val="00AD6F8B"/>
    <w:rsid w:val="00AD789E"/>
    <w:rsid w:val="00AD78AD"/>
    <w:rsid w:val="00AE0259"/>
    <w:rsid w:val="00AE2113"/>
    <w:rsid w:val="00AE2717"/>
    <w:rsid w:val="00AE2868"/>
    <w:rsid w:val="00AE2FB1"/>
    <w:rsid w:val="00AE354D"/>
    <w:rsid w:val="00AE3986"/>
    <w:rsid w:val="00AE4591"/>
    <w:rsid w:val="00AE470D"/>
    <w:rsid w:val="00AE497E"/>
    <w:rsid w:val="00AE53A4"/>
    <w:rsid w:val="00AE58DE"/>
    <w:rsid w:val="00AE5A2B"/>
    <w:rsid w:val="00AE60A4"/>
    <w:rsid w:val="00AE67A2"/>
    <w:rsid w:val="00AE6F24"/>
    <w:rsid w:val="00AE75D7"/>
    <w:rsid w:val="00AE783B"/>
    <w:rsid w:val="00AE787F"/>
    <w:rsid w:val="00AE78FA"/>
    <w:rsid w:val="00AF01F3"/>
    <w:rsid w:val="00AF0621"/>
    <w:rsid w:val="00AF0A6B"/>
    <w:rsid w:val="00AF0E25"/>
    <w:rsid w:val="00AF1303"/>
    <w:rsid w:val="00AF1552"/>
    <w:rsid w:val="00AF15DE"/>
    <w:rsid w:val="00AF1A2D"/>
    <w:rsid w:val="00AF1B5E"/>
    <w:rsid w:val="00AF26CB"/>
    <w:rsid w:val="00AF28EE"/>
    <w:rsid w:val="00AF2A41"/>
    <w:rsid w:val="00AF3CD6"/>
    <w:rsid w:val="00AF3D6F"/>
    <w:rsid w:val="00AF4242"/>
    <w:rsid w:val="00AF4413"/>
    <w:rsid w:val="00AF4AF7"/>
    <w:rsid w:val="00AF519A"/>
    <w:rsid w:val="00AF53EE"/>
    <w:rsid w:val="00AF5787"/>
    <w:rsid w:val="00AF57F8"/>
    <w:rsid w:val="00AF5919"/>
    <w:rsid w:val="00AF5DC2"/>
    <w:rsid w:val="00AF6666"/>
    <w:rsid w:val="00AF70B2"/>
    <w:rsid w:val="00AF7288"/>
    <w:rsid w:val="00AF771E"/>
    <w:rsid w:val="00AF77D0"/>
    <w:rsid w:val="00AF79BB"/>
    <w:rsid w:val="00B003DB"/>
    <w:rsid w:val="00B004BA"/>
    <w:rsid w:val="00B004E3"/>
    <w:rsid w:val="00B0052F"/>
    <w:rsid w:val="00B00752"/>
    <w:rsid w:val="00B00E40"/>
    <w:rsid w:val="00B016A8"/>
    <w:rsid w:val="00B01EAE"/>
    <w:rsid w:val="00B02347"/>
    <w:rsid w:val="00B0266A"/>
    <w:rsid w:val="00B03273"/>
    <w:rsid w:val="00B0393E"/>
    <w:rsid w:val="00B03C17"/>
    <w:rsid w:val="00B05EE1"/>
    <w:rsid w:val="00B05F5C"/>
    <w:rsid w:val="00B06018"/>
    <w:rsid w:val="00B06B87"/>
    <w:rsid w:val="00B06BB8"/>
    <w:rsid w:val="00B06F37"/>
    <w:rsid w:val="00B06F85"/>
    <w:rsid w:val="00B110DB"/>
    <w:rsid w:val="00B116A4"/>
    <w:rsid w:val="00B11761"/>
    <w:rsid w:val="00B117FF"/>
    <w:rsid w:val="00B11A9B"/>
    <w:rsid w:val="00B12134"/>
    <w:rsid w:val="00B12CEA"/>
    <w:rsid w:val="00B1302D"/>
    <w:rsid w:val="00B1305E"/>
    <w:rsid w:val="00B13260"/>
    <w:rsid w:val="00B13CF2"/>
    <w:rsid w:val="00B15903"/>
    <w:rsid w:val="00B160B3"/>
    <w:rsid w:val="00B16382"/>
    <w:rsid w:val="00B16977"/>
    <w:rsid w:val="00B16CB9"/>
    <w:rsid w:val="00B1722C"/>
    <w:rsid w:val="00B172A0"/>
    <w:rsid w:val="00B17983"/>
    <w:rsid w:val="00B20784"/>
    <w:rsid w:val="00B20AFF"/>
    <w:rsid w:val="00B212B9"/>
    <w:rsid w:val="00B21626"/>
    <w:rsid w:val="00B21BDE"/>
    <w:rsid w:val="00B22269"/>
    <w:rsid w:val="00B2231D"/>
    <w:rsid w:val="00B2274E"/>
    <w:rsid w:val="00B2284D"/>
    <w:rsid w:val="00B23233"/>
    <w:rsid w:val="00B236CE"/>
    <w:rsid w:val="00B23EBA"/>
    <w:rsid w:val="00B25385"/>
    <w:rsid w:val="00B25DA0"/>
    <w:rsid w:val="00B26177"/>
    <w:rsid w:val="00B26211"/>
    <w:rsid w:val="00B26E70"/>
    <w:rsid w:val="00B2723A"/>
    <w:rsid w:val="00B27F2C"/>
    <w:rsid w:val="00B30738"/>
    <w:rsid w:val="00B32769"/>
    <w:rsid w:val="00B335B2"/>
    <w:rsid w:val="00B338C5"/>
    <w:rsid w:val="00B33E56"/>
    <w:rsid w:val="00B33FFC"/>
    <w:rsid w:val="00B340D4"/>
    <w:rsid w:val="00B34526"/>
    <w:rsid w:val="00B3477B"/>
    <w:rsid w:val="00B34AF8"/>
    <w:rsid w:val="00B3517E"/>
    <w:rsid w:val="00B352F0"/>
    <w:rsid w:val="00B3606D"/>
    <w:rsid w:val="00B36A1B"/>
    <w:rsid w:val="00B36B11"/>
    <w:rsid w:val="00B37C7F"/>
    <w:rsid w:val="00B37EF1"/>
    <w:rsid w:val="00B40130"/>
    <w:rsid w:val="00B401A3"/>
    <w:rsid w:val="00B40454"/>
    <w:rsid w:val="00B40A75"/>
    <w:rsid w:val="00B40CAE"/>
    <w:rsid w:val="00B40F6C"/>
    <w:rsid w:val="00B41354"/>
    <w:rsid w:val="00B4137B"/>
    <w:rsid w:val="00B415A9"/>
    <w:rsid w:val="00B41632"/>
    <w:rsid w:val="00B4165B"/>
    <w:rsid w:val="00B41CC0"/>
    <w:rsid w:val="00B41EA9"/>
    <w:rsid w:val="00B426AC"/>
    <w:rsid w:val="00B429D0"/>
    <w:rsid w:val="00B42D11"/>
    <w:rsid w:val="00B42F1D"/>
    <w:rsid w:val="00B432A6"/>
    <w:rsid w:val="00B44261"/>
    <w:rsid w:val="00B44913"/>
    <w:rsid w:val="00B44DEE"/>
    <w:rsid w:val="00B4529C"/>
    <w:rsid w:val="00B45825"/>
    <w:rsid w:val="00B45A5F"/>
    <w:rsid w:val="00B4602C"/>
    <w:rsid w:val="00B46CED"/>
    <w:rsid w:val="00B46EA5"/>
    <w:rsid w:val="00B4718E"/>
    <w:rsid w:val="00B471A9"/>
    <w:rsid w:val="00B477C1"/>
    <w:rsid w:val="00B47A9C"/>
    <w:rsid w:val="00B502DE"/>
    <w:rsid w:val="00B5058C"/>
    <w:rsid w:val="00B508D6"/>
    <w:rsid w:val="00B508FF"/>
    <w:rsid w:val="00B51044"/>
    <w:rsid w:val="00B515F5"/>
    <w:rsid w:val="00B52373"/>
    <w:rsid w:val="00B53210"/>
    <w:rsid w:val="00B533A6"/>
    <w:rsid w:val="00B538FF"/>
    <w:rsid w:val="00B54031"/>
    <w:rsid w:val="00B5404B"/>
    <w:rsid w:val="00B540AB"/>
    <w:rsid w:val="00B54427"/>
    <w:rsid w:val="00B54443"/>
    <w:rsid w:val="00B556D1"/>
    <w:rsid w:val="00B56870"/>
    <w:rsid w:val="00B56F85"/>
    <w:rsid w:val="00B57523"/>
    <w:rsid w:val="00B578FB"/>
    <w:rsid w:val="00B579D8"/>
    <w:rsid w:val="00B6045D"/>
    <w:rsid w:val="00B61249"/>
    <w:rsid w:val="00B61A4D"/>
    <w:rsid w:val="00B61B2D"/>
    <w:rsid w:val="00B6278C"/>
    <w:rsid w:val="00B62EEE"/>
    <w:rsid w:val="00B6369C"/>
    <w:rsid w:val="00B64652"/>
    <w:rsid w:val="00B6489B"/>
    <w:rsid w:val="00B64FFA"/>
    <w:rsid w:val="00B65736"/>
    <w:rsid w:val="00B65862"/>
    <w:rsid w:val="00B65ADE"/>
    <w:rsid w:val="00B65CD7"/>
    <w:rsid w:val="00B65E39"/>
    <w:rsid w:val="00B66482"/>
    <w:rsid w:val="00B66811"/>
    <w:rsid w:val="00B66DE0"/>
    <w:rsid w:val="00B66FC4"/>
    <w:rsid w:val="00B67FBC"/>
    <w:rsid w:val="00B704A1"/>
    <w:rsid w:val="00B709A9"/>
    <w:rsid w:val="00B70CD9"/>
    <w:rsid w:val="00B713B9"/>
    <w:rsid w:val="00B713BA"/>
    <w:rsid w:val="00B71840"/>
    <w:rsid w:val="00B7359F"/>
    <w:rsid w:val="00B7361D"/>
    <w:rsid w:val="00B73922"/>
    <w:rsid w:val="00B73CF3"/>
    <w:rsid w:val="00B73CFA"/>
    <w:rsid w:val="00B748DC"/>
    <w:rsid w:val="00B74D8F"/>
    <w:rsid w:val="00B75189"/>
    <w:rsid w:val="00B75A11"/>
    <w:rsid w:val="00B75B17"/>
    <w:rsid w:val="00B75B48"/>
    <w:rsid w:val="00B75C6C"/>
    <w:rsid w:val="00B761A3"/>
    <w:rsid w:val="00B7660B"/>
    <w:rsid w:val="00B766BB"/>
    <w:rsid w:val="00B766D2"/>
    <w:rsid w:val="00B769E0"/>
    <w:rsid w:val="00B775F1"/>
    <w:rsid w:val="00B81536"/>
    <w:rsid w:val="00B81B9F"/>
    <w:rsid w:val="00B822C7"/>
    <w:rsid w:val="00B82699"/>
    <w:rsid w:val="00B82D4B"/>
    <w:rsid w:val="00B84139"/>
    <w:rsid w:val="00B841F6"/>
    <w:rsid w:val="00B848EC"/>
    <w:rsid w:val="00B84DD9"/>
    <w:rsid w:val="00B85572"/>
    <w:rsid w:val="00B85B56"/>
    <w:rsid w:val="00B85D87"/>
    <w:rsid w:val="00B86168"/>
    <w:rsid w:val="00B863EC"/>
    <w:rsid w:val="00B86442"/>
    <w:rsid w:val="00B865B9"/>
    <w:rsid w:val="00B87204"/>
    <w:rsid w:val="00B9149F"/>
    <w:rsid w:val="00B91E36"/>
    <w:rsid w:val="00B92047"/>
    <w:rsid w:val="00B92E3F"/>
    <w:rsid w:val="00B9345F"/>
    <w:rsid w:val="00B94393"/>
    <w:rsid w:val="00B944E3"/>
    <w:rsid w:val="00B945BF"/>
    <w:rsid w:val="00B9467C"/>
    <w:rsid w:val="00B94FDC"/>
    <w:rsid w:val="00B9696F"/>
    <w:rsid w:val="00B96AD2"/>
    <w:rsid w:val="00B96CF2"/>
    <w:rsid w:val="00B96DE0"/>
    <w:rsid w:val="00B96E53"/>
    <w:rsid w:val="00B96EE4"/>
    <w:rsid w:val="00B9748C"/>
    <w:rsid w:val="00B97D53"/>
    <w:rsid w:val="00BA013A"/>
    <w:rsid w:val="00BA024A"/>
    <w:rsid w:val="00BA060F"/>
    <w:rsid w:val="00BA0746"/>
    <w:rsid w:val="00BA0783"/>
    <w:rsid w:val="00BA0786"/>
    <w:rsid w:val="00BA1FC6"/>
    <w:rsid w:val="00BA205E"/>
    <w:rsid w:val="00BA206D"/>
    <w:rsid w:val="00BA2266"/>
    <w:rsid w:val="00BA4C11"/>
    <w:rsid w:val="00BA5C23"/>
    <w:rsid w:val="00BA641D"/>
    <w:rsid w:val="00BA6A2E"/>
    <w:rsid w:val="00BA7D1A"/>
    <w:rsid w:val="00BB0200"/>
    <w:rsid w:val="00BB0942"/>
    <w:rsid w:val="00BB0B8D"/>
    <w:rsid w:val="00BB1C03"/>
    <w:rsid w:val="00BB3867"/>
    <w:rsid w:val="00BB4013"/>
    <w:rsid w:val="00BB4703"/>
    <w:rsid w:val="00BB5A34"/>
    <w:rsid w:val="00BB5ADA"/>
    <w:rsid w:val="00BB658D"/>
    <w:rsid w:val="00BB6D70"/>
    <w:rsid w:val="00BB703D"/>
    <w:rsid w:val="00BB7B50"/>
    <w:rsid w:val="00BC0B13"/>
    <w:rsid w:val="00BC0DE4"/>
    <w:rsid w:val="00BC1AB8"/>
    <w:rsid w:val="00BC2C81"/>
    <w:rsid w:val="00BC3A08"/>
    <w:rsid w:val="00BC3D11"/>
    <w:rsid w:val="00BC3E81"/>
    <w:rsid w:val="00BC468A"/>
    <w:rsid w:val="00BC4A25"/>
    <w:rsid w:val="00BC4CEB"/>
    <w:rsid w:val="00BC4D3E"/>
    <w:rsid w:val="00BC5250"/>
    <w:rsid w:val="00BC56E5"/>
    <w:rsid w:val="00BC69E5"/>
    <w:rsid w:val="00BC6E59"/>
    <w:rsid w:val="00BC71C8"/>
    <w:rsid w:val="00BC7233"/>
    <w:rsid w:val="00BC775B"/>
    <w:rsid w:val="00BC7AAC"/>
    <w:rsid w:val="00BC7CA3"/>
    <w:rsid w:val="00BD0405"/>
    <w:rsid w:val="00BD0752"/>
    <w:rsid w:val="00BD0CBB"/>
    <w:rsid w:val="00BD114A"/>
    <w:rsid w:val="00BD136D"/>
    <w:rsid w:val="00BD13A6"/>
    <w:rsid w:val="00BD152A"/>
    <w:rsid w:val="00BD176E"/>
    <w:rsid w:val="00BD2486"/>
    <w:rsid w:val="00BD3111"/>
    <w:rsid w:val="00BD3B89"/>
    <w:rsid w:val="00BD495D"/>
    <w:rsid w:val="00BD4A88"/>
    <w:rsid w:val="00BD4BFB"/>
    <w:rsid w:val="00BD5BA9"/>
    <w:rsid w:val="00BD5D7C"/>
    <w:rsid w:val="00BD616F"/>
    <w:rsid w:val="00BD72F8"/>
    <w:rsid w:val="00BD74A8"/>
    <w:rsid w:val="00BE0164"/>
    <w:rsid w:val="00BE08A8"/>
    <w:rsid w:val="00BE0960"/>
    <w:rsid w:val="00BE0971"/>
    <w:rsid w:val="00BE13A8"/>
    <w:rsid w:val="00BE1CA7"/>
    <w:rsid w:val="00BE2F62"/>
    <w:rsid w:val="00BE443E"/>
    <w:rsid w:val="00BE4CEC"/>
    <w:rsid w:val="00BE4F74"/>
    <w:rsid w:val="00BE55B1"/>
    <w:rsid w:val="00BE6216"/>
    <w:rsid w:val="00BE69D7"/>
    <w:rsid w:val="00BE6C35"/>
    <w:rsid w:val="00BE7157"/>
    <w:rsid w:val="00BE7271"/>
    <w:rsid w:val="00BF04E1"/>
    <w:rsid w:val="00BF061F"/>
    <w:rsid w:val="00BF084D"/>
    <w:rsid w:val="00BF0D0C"/>
    <w:rsid w:val="00BF193A"/>
    <w:rsid w:val="00BF2566"/>
    <w:rsid w:val="00BF2E49"/>
    <w:rsid w:val="00BF3C38"/>
    <w:rsid w:val="00BF4416"/>
    <w:rsid w:val="00BF51D2"/>
    <w:rsid w:val="00BF5414"/>
    <w:rsid w:val="00BF5451"/>
    <w:rsid w:val="00BF55B9"/>
    <w:rsid w:val="00BF61D0"/>
    <w:rsid w:val="00BF6292"/>
    <w:rsid w:val="00BF6480"/>
    <w:rsid w:val="00BF696B"/>
    <w:rsid w:val="00BF6D7D"/>
    <w:rsid w:val="00BF6F82"/>
    <w:rsid w:val="00BF76D0"/>
    <w:rsid w:val="00BF76D3"/>
    <w:rsid w:val="00BF78C6"/>
    <w:rsid w:val="00BF79F8"/>
    <w:rsid w:val="00BF7A7B"/>
    <w:rsid w:val="00BF7AC4"/>
    <w:rsid w:val="00C00079"/>
    <w:rsid w:val="00C00877"/>
    <w:rsid w:val="00C0098A"/>
    <w:rsid w:val="00C0104B"/>
    <w:rsid w:val="00C012F8"/>
    <w:rsid w:val="00C02E18"/>
    <w:rsid w:val="00C03576"/>
    <w:rsid w:val="00C03841"/>
    <w:rsid w:val="00C03A72"/>
    <w:rsid w:val="00C03C5B"/>
    <w:rsid w:val="00C041F2"/>
    <w:rsid w:val="00C044A2"/>
    <w:rsid w:val="00C05BD1"/>
    <w:rsid w:val="00C05E10"/>
    <w:rsid w:val="00C05E33"/>
    <w:rsid w:val="00C061C5"/>
    <w:rsid w:val="00C066FD"/>
    <w:rsid w:val="00C067DB"/>
    <w:rsid w:val="00C06FCA"/>
    <w:rsid w:val="00C0702F"/>
    <w:rsid w:val="00C0724D"/>
    <w:rsid w:val="00C07402"/>
    <w:rsid w:val="00C07E54"/>
    <w:rsid w:val="00C10771"/>
    <w:rsid w:val="00C112FF"/>
    <w:rsid w:val="00C11409"/>
    <w:rsid w:val="00C1144B"/>
    <w:rsid w:val="00C12177"/>
    <w:rsid w:val="00C1232B"/>
    <w:rsid w:val="00C12F13"/>
    <w:rsid w:val="00C131F1"/>
    <w:rsid w:val="00C13960"/>
    <w:rsid w:val="00C1410A"/>
    <w:rsid w:val="00C1483B"/>
    <w:rsid w:val="00C14CF4"/>
    <w:rsid w:val="00C15257"/>
    <w:rsid w:val="00C16605"/>
    <w:rsid w:val="00C168DC"/>
    <w:rsid w:val="00C16E5A"/>
    <w:rsid w:val="00C16F5E"/>
    <w:rsid w:val="00C171E4"/>
    <w:rsid w:val="00C17498"/>
    <w:rsid w:val="00C1752B"/>
    <w:rsid w:val="00C175E1"/>
    <w:rsid w:val="00C178DF"/>
    <w:rsid w:val="00C2002C"/>
    <w:rsid w:val="00C20392"/>
    <w:rsid w:val="00C20411"/>
    <w:rsid w:val="00C20BE1"/>
    <w:rsid w:val="00C21139"/>
    <w:rsid w:val="00C21522"/>
    <w:rsid w:val="00C21632"/>
    <w:rsid w:val="00C220BA"/>
    <w:rsid w:val="00C22A26"/>
    <w:rsid w:val="00C22B78"/>
    <w:rsid w:val="00C23205"/>
    <w:rsid w:val="00C23A15"/>
    <w:rsid w:val="00C252B5"/>
    <w:rsid w:val="00C2583E"/>
    <w:rsid w:val="00C26082"/>
    <w:rsid w:val="00C2664D"/>
    <w:rsid w:val="00C27518"/>
    <w:rsid w:val="00C27603"/>
    <w:rsid w:val="00C27A48"/>
    <w:rsid w:val="00C27B75"/>
    <w:rsid w:val="00C30D99"/>
    <w:rsid w:val="00C30E80"/>
    <w:rsid w:val="00C30FC8"/>
    <w:rsid w:val="00C31483"/>
    <w:rsid w:val="00C316C6"/>
    <w:rsid w:val="00C31A0B"/>
    <w:rsid w:val="00C32003"/>
    <w:rsid w:val="00C328C4"/>
    <w:rsid w:val="00C32B6B"/>
    <w:rsid w:val="00C33135"/>
    <w:rsid w:val="00C3334B"/>
    <w:rsid w:val="00C33352"/>
    <w:rsid w:val="00C33877"/>
    <w:rsid w:val="00C33C78"/>
    <w:rsid w:val="00C33E1B"/>
    <w:rsid w:val="00C342BE"/>
    <w:rsid w:val="00C3456C"/>
    <w:rsid w:val="00C35314"/>
    <w:rsid w:val="00C3568E"/>
    <w:rsid w:val="00C3582A"/>
    <w:rsid w:val="00C36810"/>
    <w:rsid w:val="00C36910"/>
    <w:rsid w:val="00C36C92"/>
    <w:rsid w:val="00C37239"/>
    <w:rsid w:val="00C3773B"/>
    <w:rsid w:val="00C377D1"/>
    <w:rsid w:val="00C40095"/>
    <w:rsid w:val="00C40325"/>
    <w:rsid w:val="00C40599"/>
    <w:rsid w:val="00C41002"/>
    <w:rsid w:val="00C41A88"/>
    <w:rsid w:val="00C41BBA"/>
    <w:rsid w:val="00C432CF"/>
    <w:rsid w:val="00C432EE"/>
    <w:rsid w:val="00C43FF4"/>
    <w:rsid w:val="00C4428F"/>
    <w:rsid w:val="00C444E2"/>
    <w:rsid w:val="00C44B2C"/>
    <w:rsid w:val="00C44B4F"/>
    <w:rsid w:val="00C44E56"/>
    <w:rsid w:val="00C451D9"/>
    <w:rsid w:val="00C45A49"/>
    <w:rsid w:val="00C45C44"/>
    <w:rsid w:val="00C4630D"/>
    <w:rsid w:val="00C469A7"/>
    <w:rsid w:val="00C46D98"/>
    <w:rsid w:val="00C47717"/>
    <w:rsid w:val="00C4784C"/>
    <w:rsid w:val="00C47DD3"/>
    <w:rsid w:val="00C503C4"/>
    <w:rsid w:val="00C504D2"/>
    <w:rsid w:val="00C505AC"/>
    <w:rsid w:val="00C51368"/>
    <w:rsid w:val="00C51810"/>
    <w:rsid w:val="00C525ED"/>
    <w:rsid w:val="00C53161"/>
    <w:rsid w:val="00C5318E"/>
    <w:rsid w:val="00C53BE0"/>
    <w:rsid w:val="00C54A59"/>
    <w:rsid w:val="00C54DFC"/>
    <w:rsid w:val="00C55505"/>
    <w:rsid w:val="00C55E3B"/>
    <w:rsid w:val="00C560DB"/>
    <w:rsid w:val="00C56516"/>
    <w:rsid w:val="00C56933"/>
    <w:rsid w:val="00C56E8D"/>
    <w:rsid w:val="00C5725E"/>
    <w:rsid w:val="00C57476"/>
    <w:rsid w:val="00C57C9A"/>
    <w:rsid w:val="00C57DCD"/>
    <w:rsid w:val="00C6021E"/>
    <w:rsid w:val="00C61044"/>
    <w:rsid w:val="00C61215"/>
    <w:rsid w:val="00C61346"/>
    <w:rsid w:val="00C615AB"/>
    <w:rsid w:val="00C615E5"/>
    <w:rsid w:val="00C61635"/>
    <w:rsid w:val="00C6166C"/>
    <w:rsid w:val="00C61C40"/>
    <w:rsid w:val="00C625C9"/>
    <w:rsid w:val="00C639CB"/>
    <w:rsid w:val="00C63CC3"/>
    <w:rsid w:val="00C63E88"/>
    <w:rsid w:val="00C646C7"/>
    <w:rsid w:val="00C64B43"/>
    <w:rsid w:val="00C64C04"/>
    <w:rsid w:val="00C65493"/>
    <w:rsid w:val="00C6591A"/>
    <w:rsid w:val="00C65FE9"/>
    <w:rsid w:val="00C65FEF"/>
    <w:rsid w:val="00C663E8"/>
    <w:rsid w:val="00C66E93"/>
    <w:rsid w:val="00C6777F"/>
    <w:rsid w:val="00C70A83"/>
    <w:rsid w:val="00C70AC3"/>
    <w:rsid w:val="00C71200"/>
    <w:rsid w:val="00C71390"/>
    <w:rsid w:val="00C713B4"/>
    <w:rsid w:val="00C71462"/>
    <w:rsid w:val="00C71874"/>
    <w:rsid w:val="00C718B5"/>
    <w:rsid w:val="00C72ADF"/>
    <w:rsid w:val="00C7308F"/>
    <w:rsid w:val="00C73171"/>
    <w:rsid w:val="00C731DC"/>
    <w:rsid w:val="00C736BA"/>
    <w:rsid w:val="00C73CCD"/>
    <w:rsid w:val="00C742BE"/>
    <w:rsid w:val="00C743D8"/>
    <w:rsid w:val="00C75137"/>
    <w:rsid w:val="00C7534A"/>
    <w:rsid w:val="00C75ABE"/>
    <w:rsid w:val="00C75D03"/>
    <w:rsid w:val="00C75EE4"/>
    <w:rsid w:val="00C765B1"/>
    <w:rsid w:val="00C76A95"/>
    <w:rsid w:val="00C772FF"/>
    <w:rsid w:val="00C802F2"/>
    <w:rsid w:val="00C80600"/>
    <w:rsid w:val="00C80A78"/>
    <w:rsid w:val="00C81A19"/>
    <w:rsid w:val="00C81BD1"/>
    <w:rsid w:val="00C822A4"/>
    <w:rsid w:val="00C8323D"/>
    <w:rsid w:val="00C83599"/>
    <w:rsid w:val="00C83A3C"/>
    <w:rsid w:val="00C83D25"/>
    <w:rsid w:val="00C845C4"/>
    <w:rsid w:val="00C85B9F"/>
    <w:rsid w:val="00C87541"/>
    <w:rsid w:val="00C877B2"/>
    <w:rsid w:val="00C87FFB"/>
    <w:rsid w:val="00C90401"/>
    <w:rsid w:val="00C90CA0"/>
    <w:rsid w:val="00C911AB"/>
    <w:rsid w:val="00C9152C"/>
    <w:rsid w:val="00C919CD"/>
    <w:rsid w:val="00C91C5E"/>
    <w:rsid w:val="00C931F6"/>
    <w:rsid w:val="00C93738"/>
    <w:rsid w:val="00C937BA"/>
    <w:rsid w:val="00C938FA"/>
    <w:rsid w:val="00C93B0A"/>
    <w:rsid w:val="00C94612"/>
    <w:rsid w:val="00C94FEC"/>
    <w:rsid w:val="00C94FF1"/>
    <w:rsid w:val="00C95909"/>
    <w:rsid w:val="00C960AC"/>
    <w:rsid w:val="00C96877"/>
    <w:rsid w:val="00C96C21"/>
    <w:rsid w:val="00C96EE8"/>
    <w:rsid w:val="00C97261"/>
    <w:rsid w:val="00C975F2"/>
    <w:rsid w:val="00C97617"/>
    <w:rsid w:val="00C97FF0"/>
    <w:rsid w:val="00CA0072"/>
    <w:rsid w:val="00CA0326"/>
    <w:rsid w:val="00CA035E"/>
    <w:rsid w:val="00CA12D3"/>
    <w:rsid w:val="00CA1D36"/>
    <w:rsid w:val="00CA22B7"/>
    <w:rsid w:val="00CA26F1"/>
    <w:rsid w:val="00CA3149"/>
    <w:rsid w:val="00CA396F"/>
    <w:rsid w:val="00CA4D7D"/>
    <w:rsid w:val="00CA5921"/>
    <w:rsid w:val="00CA5BA6"/>
    <w:rsid w:val="00CA6BB1"/>
    <w:rsid w:val="00CA6D9C"/>
    <w:rsid w:val="00CA7158"/>
    <w:rsid w:val="00CA749B"/>
    <w:rsid w:val="00CA79FF"/>
    <w:rsid w:val="00CA7C76"/>
    <w:rsid w:val="00CA7D4C"/>
    <w:rsid w:val="00CB0F37"/>
    <w:rsid w:val="00CB17AA"/>
    <w:rsid w:val="00CB29F1"/>
    <w:rsid w:val="00CB2FD9"/>
    <w:rsid w:val="00CB343E"/>
    <w:rsid w:val="00CB39B5"/>
    <w:rsid w:val="00CB3B40"/>
    <w:rsid w:val="00CB40DE"/>
    <w:rsid w:val="00CB437E"/>
    <w:rsid w:val="00CB4671"/>
    <w:rsid w:val="00CB49CB"/>
    <w:rsid w:val="00CB50C7"/>
    <w:rsid w:val="00CB5507"/>
    <w:rsid w:val="00CB5905"/>
    <w:rsid w:val="00CB5FAB"/>
    <w:rsid w:val="00CB5FBE"/>
    <w:rsid w:val="00CB61F0"/>
    <w:rsid w:val="00CB7975"/>
    <w:rsid w:val="00CB7E50"/>
    <w:rsid w:val="00CC0B15"/>
    <w:rsid w:val="00CC13AF"/>
    <w:rsid w:val="00CC1D76"/>
    <w:rsid w:val="00CC22C2"/>
    <w:rsid w:val="00CC2920"/>
    <w:rsid w:val="00CC2F7D"/>
    <w:rsid w:val="00CC3162"/>
    <w:rsid w:val="00CC5876"/>
    <w:rsid w:val="00CC67A0"/>
    <w:rsid w:val="00CC6D4C"/>
    <w:rsid w:val="00CC7826"/>
    <w:rsid w:val="00CC788F"/>
    <w:rsid w:val="00CD0A77"/>
    <w:rsid w:val="00CD1B85"/>
    <w:rsid w:val="00CD1C02"/>
    <w:rsid w:val="00CD23F4"/>
    <w:rsid w:val="00CD24C8"/>
    <w:rsid w:val="00CD2710"/>
    <w:rsid w:val="00CD2764"/>
    <w:rsid w:val="00CD28FA"/>
    <w:rsid w:val="00CD2A15"/>
    <w:rsid w:val="00CD2ED5"/>
    <w:rsid w:val="00CD2FEF"/>
    <w:rsid w:val="00CD343F"/>
    <w:rsid w:val="00CD3D9F"/>
    <w:rsid w:val="00CD3DEB"/>
    <w:rsid w:val="00CD463A"/>
    <w:rsid w:val="00CD4A76"/>
    <w:rsid w:val="00CD53D1"/>
    <w:rsid w:val="00CD577C"/>
    <w:rsid w:val="00CD59EF"/>
    <w:rsid w:val="00CD61C9"/>
    <w:rsid w:val="00CD6418"/>
    <w:rsid w:val="00CD74C8"/>
    <w:rsid w:val="00CD7B8B"/>
    <w:rsid w:val="00CD7CFB"/>
    <w:rsid w:val="00CE17D2"/>
    <w:rsid w:val="00CE1B2F"/>
    <w:rsid w:val="00CE1C0C"/>
    <w:rsid w:val="00CE1CBC"/>
    <w:rsid w:val="00CE2825"/>
    <w:rsid w:val="00CE3014"/>
    <w:rsid w:val="00CE370E"/>
    <w:rsid w:val="00CE3B0B"/>
    <w:rsid w:val="00CE3CAD"/>
    <w:rsid w:val="00CE4308"/>
    <w:rsid w:val="00CE4DA4"/>
    <w:rsid w:val="00CE6126"/>
    <w:rsid w:val="00CE66B7"/>
    <w:rsid w:val="00CE6A11"/>
    <w:rsid w:val="00CE6F88"/>
    <w:rsid w:val="00CE77FB"/>
    <w:rsid w:val="00CE7A86"/>
    <w:rsid w:val="00CF024F"/>
    <w:rsid w:val="00CF0754"/>
    <w:rsid w:val="00CF0BA2"/>
    <w:rsid w:val="00CF1243"/>
    <w:rsid w:val="00CF2202"/>
    <w:rsid w:val="00CF25AA"/>
    <w:rsid w:val="00CF3FB0"/>
    <w:rsid w:val="00CF54DF"/>
    <w:rsid w:val="00CF5762"/>
    <w:rsid w:val="00CF5C21"/>
    <w:rsid w:val="00CF5D2F"/>
    <w:rsid w:val="00CF5FF6"/>
    <w:rsid w:val="00CF6337"/>
    <w:rsid w:val="00CF702C"/>
    <w:rsid w:val="00CF719C"/>
    <w:rsid w:val="00CF719E"/>
    <w:rsid w:val="00CF74EB"/>
    <w:rsid w:val="00CF79F8"/>
    <w:rsid w:val="00D00181"/>
    <w:rsid w:val="00D0093C"/>
    <w:rsid w:val="00D00E75"/>
    <w:rsid w:val="00D00ECC"/>
    <w:rsid w:val="00D00EF4"/>
    <w:rsid w:val="00D0168C"/>
    <w:rsid w:val="00D01E9D"/>
    <w:rsid w:val="00D02422"/>
    <w:rsid w:val="00D0249E"/>
    <w:rsid w:val="00D03797"/>
    <w:rsid w:val="00D04169"/>
    <w:rsid w:val="00D04AE5"/>
    <w:rsid w:val="00D05B33"/>
    <w:rsid w:val="00D06787"/>
    <w:rsid w:val="00D067D1"/>
    <w:rsid w:val="00D06F76"/>
    <w:rsid w:val="00D07955"/>
    <w:rsid w:val="00D07F5E"/>
    <w:rsid w:val="00D1032E"/>
    <w:rsid w:val="00D10613"/>
    <w:rsid w:val="00D10DD6"/>
    <w:rsid w:val="00D11B95"/>
    <w:rsid w:val="00D11BAE"/>
    <w:rsid w:val="00D122B0"/>
    <w:rsid w:val="00D123E2"/>
    <w:rsid w:val="00D125F9"/>
    <w:rsid w:val="00D12AEE"/>
    <w:rsid w:val="00D13019"/>
    <w:rsid w:val="00D1332E"/>
    <w:rsid w:val="00D14C53"/>
    <w:rsid w:val="00D14DB4"/>
    <w:rsid w:val="00D14F8A"/>
    <w:rsid w:val="00D15593"/>
    <w:rsid w:val="00D156CC"/>
    <w:rsid w:val="00D15AF2"/>
    <w:rsid w:val="00D16503"/>
    <w:rsid w:val="00D1656D"/>
    <w:rsid w:val="00D16897"/>
    <w:rsid w:val="00D16976"/>
    <w:rsid w:val="00D16B6C"/>
    <w:rsid w:val="00D16E5E"/>
    <w:rsid w:val="00D17321"/>
    <w:rsid w:val="00D20349"/>
    <w:rsid w:val="00D207C3"/>
    <w:rsid w:val="00D2093C"/>
    <w:rsid w:val="00D20A88"/>
    <w:rsid w:val="00D20B10"/>
    <w:rsid w:val="00D20CED"/>
    <w:rsid w:val="00D2180C"/>
    <w:rsid w:val="00D22613"/>
    <w:rsid w:val="00D2269B"/>
    <w:rsid w:val="00D2275D"/>
    <w:rsid w:val="00D22909"/>
    <w:rsid w:val="00D2364D"/>
    <w:rsid w:val="00D24272"/>
    <w:rsid w:val="00D2453A"/>
    <w:rsid w:val="00D25082"/>
    <w:rsid w:val="00D251FB"/>
    <w:rsid w:val="00D2723A"/>
    <w:rsid w:val="00D304FD"/>
    <w:rsid w:val="00D307C0"/>
    <w:rsid w:val="00D3263A"/>
    <w:rsid w:val="00D326ED"/>
    <w:rsid w:val="00D32DFB"/>
    <w:rsid w:val="00D33611"/>
    <w:rsid w:val="00D33734"/>
    <w:rsid w:val="00D339F7"/>
    <w:rsid w:val="00D33B1D"/>
    <w:rsid w:val="00D33D8E"/>
    <w:rsid w:val="00D33DB5"/>
    <w:rsid w:val="00D33DC1"/>
    <w:rsid w:val="00D34798"/>
    <w:rsid w:val="00D349A1"/>
    <w:rsid w:val="00D35174"/>
    <w:rsid w:val="00D355A1"/>
    <w:rsid w:val="00D35E02"/>
    <w:rsid w:val="00D3644E"/>
    <w:rsid w:val="00D36CCC"/>
    <w:rsid w:val="00D36F50"/>
    <w:rsid w:val="00D3726B"/>
    <w:rsid w:val="00D3759A"/>
    <w:rsid w:val="00D375D8"/>
    <w:rsid w:val="00D3764D"/>
    <w:rsid w:val="00D403BE"/>
    <w:rsid w:val="00D40682"/>
    <w:rsid w:val="00D407BC"/>
    <w:rsid w:val="00D4136C"/>
    <w:rsid w:val="00D416C3"/>
    <w:rsid w:val="00D418F0"/>
    <w:rsid w:val="00D42A1C"/>
    <w:rsid w:val="00D42CE1"/>
    <w:rsid w:val="00D44786"/>
    <w:rsid w:val="00D44888"/>
    <w:rsid w:val="00D448F4"/>
    <w:rsid w:val="00D4495E"/>
    <w:rsid w:val="00D44A3F"/>
    <w:rsid w:val="00D45315"/>
    <w:rsid w:val="00D4533A"/>
    <w:rsid w:val="00D45E03"/>
    <w:rsid w:val="00D462AB"/>
    <w:rsid w:val="00D471B0"/>
    <w:rsid w:val="00D4797F"/>
    <w:rsid w:val="00D5000A"/>
    <w:rsid w:val="00D5003F"/>
    <w:rsid w:val="00D504B9"/>
    <w:rsid w:val="00D504E8"/>
    <w:rsid w:val="00D51151"/>
    <w:rsid w:val="00D5172D"/>
    <w:rsid w:val="00D51D63"/>
    <w:rsid w:val="00D52293"/>
    <w:rsid w:val="00D52EEA"/>
    <w:rsid w:val="00D53A96"/>
    <w:rsid w:val="00D54F45"/>
    <w:rsid w:val="00D55043"/>
    <w:rsid w:val="00D55FC4"/>
    <w:rsid w:val="00D56AD0"/>
    <w:rsid w:val="00D56C43"/>
    <w:rsid w:val="00D56CB1"/>
    <w:rsid w:val="00D56F5B"/>
    <w:rsid w:val="00D5751C"/>
    <w:rsid w:val="00D57E20"/>
    <w:rsid w:val="00D60307"/>
    <w:rsid w:val="00D603D2"/>
    <w:rsid w:val="00D616D7"/>
    <w:rsid w:val="00D6190B"/>
    <w:rsid w:val="00D628A2"/>
    <w:rsid w:val="00D629FF"/>
    <w:rsid w:val="00D62F43"/>
    <w:rsid w:val="00D63C42"/>
    <w:rsid w:val="00D641F2"/>
    <w:rsid w:val="00D667E4"/>
    <w:rsid w:val="00D6682E"/>
    <w:rsid w:val="00D67120"/>
    <w:rsid w:val="00D67272"/>
    <w:rsid w:val="00D674E9"/>
    <w:rsid w:val="00D67C59"/>
    <w:rsid w:val="00D702CF"/>
    <w:rsid w:val="00D70419"/>
    <w:rsid w:val="00D70767"/>
    <w:rsid w:val="00D7144E"/>
    <w:rsid w:val="00D7202C"/>
    <w:rsid w:val="00D72556"/>
    <w:rsid w:val="00D72CA2"/>
    <w:rsid w:val="00D72DF3"/>
    <w:rsid w:val="00D72E4A"/>
    <w:rsid w:val="00D74367"/>
    <w:rsid w:val="00D74B2B"/>
    <w:rsid w:val="00D75DBB"/>
    <w:rsid w:val="00D75FC9"/>
    <w:rsid w:val="00D7647C"/>
    <w:rsid w:val="00D76761"/>
    <w:rsid w:val="00D76912"/>
    <w:rsid w:val="00D76A94"/>
    <w:rsid w:val="00D76C6B"/>
    <w:rsid w:val="00D76D8E"/>
    <w:rsid w:val="00D76DFD"/>
    <w:rsid w:val="00D80BA9"/>
    <w:rsid w:val="00D81170"/>
    <w:rsid w:val="00D81925"/>
    <w:rsid w:val="00D81BAD"/>
    <w:rsid w:val="00D820B0"/>
    <w:rsid w:val="00D826E0"/>
    <w:rsid w:val="00D82E34"/>
    <w:rsid w:val="00D83954"/>
    <w:rsid w:val="00D83B1C"/>
    <w:rsid w:val="00D83FEB"/>
    <w:rsid w:val="00D840F4"/>
    <w:rsid w:val="00D84534"/>
    <w:rsid w:val="00D84C44"/>
    <w:rsid w:val="00D85B80"/>
    <w:rsid w:val="00D860BC"/>
    <w:rsid w:val="00D86C4C"/>
    <w:rsid w:val="00D86E9A"/>
    <w:rsid w:val="00D879AB"/>
    <w:rsid w:val="00D918E0"/>
    <w:rsid w:val="00D92373"/>
    <w:rsid w:val="00D930B5"/>
    <w:rsid w:val="00D93251"/>
    <w:rsid w:val="00D9375F"/>
    <w:rsid w:val="00D939B5"/>
    <w:rsid w:val="00D9426A"/>
    <w:rsid w:val="00D94439"/>
    <w:rsid w:val="00D94630"/>
    <w:rsid w:val="00D952C5"/>
    <w:rsid w:val="00D952F8"/>
    <w:rsid w:val="00D96091"/>
    <w:rsid w:val="00D968A1"/>
    <w:rsid w:val="00D9714E"/>
    <w:rsid w:val="00D9719B"/>
    <w:rsid w:val="00D971C8"/>
    <w:rsid w:val="00D97D4E"/>
    <w:rsid w:val="00DA0372"/>
    <w:rsid w:val="00DA0519"/>
    <w:rsid w:val="00DA0D46"/>
    <w:rsid w:val="00DA250E"/>
    <w:rsid w:val="00DA2959"/>
    <w:rsid w:val="00DA2E7C"/>
    <w:rsid w:val="00DA308A"/>
    <w:rsid w:val="00DA3334"/>
    <w:rsid w:val="00DA3C32"/>
    <w:rsid w:val="00DA3EDD"/>
    <w:rsid w:val="00DA4D43"/>
    <w:rsid w:val="00DA4E93"/>
    <w:rsid w:val="00DA4EBB"/>
    <w:rsid w:val="00DA6343"/>
    <w:rsid w:val="00DA6BA4"/>
    <w:rsid w:val="00DA6D2C"/>
    <w:rsid w:val="00DA7A35"/>
    <w:rsid w:val="00DB038E"/>
    <w:rsid w:val="00DB09EB"/>
    <w:rsid w:val="00DB0CE9"/>
    <w:rsid w:val="00DB1591"/>
    <w:rsid w:val="00DB2476"/>
    <w:rsid w:val="00DB27C2"/>
    <w:rsid w:val="00DB2CC0"/>
    <w:rsid w:val="00DB2D50"/>
    <w:rsid w:val="00DB4B4F"/>
    <w:rsid w:val="00DB5462"/>
    <w:rsid w:val="00DB54C9"/>
    <w:rsid w:val="00DB57C2"/>
    <w:rsid w:val="00DB58DB"/>
    <w:rsid w:val="00DB6469"/>
    <w:rsid w:val="00DB6A54"/>
    <w:rsid w:val="00DB71A5"/>
    <w:rsid w:val="00DB7A68"/>
    <w:rsid w:val="00DC0630"/>
    <w:rsid w:val="00DC0EAD"/>
    <w:rsid w:val="00DC1888"/>
    <w:rsid w:val="00DC19A9"/>
    <w:rsid w:val="00DC2608"/>
    <w:rsid w:val="00DC2653"/>
    <w:rsid w:val="00DC38C4"/>
    <w:rsid w:val="00DC500C"/>
    <w:rsid w:val="00DC5210"/>
    <w:rsid w:val="00DC5365"/>
    <w:rsid w:val="00DC56A6"/>
    <w:rsid w:val="00DC678F"/>
    <w:rsid w:val="00DC6E10"/>
    <w:rsid w:val="00DC7EA4"/>
    <w:rsid w:val="00DD0306"/>
    <w:rsid w:val="00DD04E2"/>
    <w:rsid w:val="00DD0C14"/>
    <w:rsid w:val="00DD1191"/>
    <w:rsid w:val="00DD1B1C"/>
    <w:rsid w:val="00DD1BE8"/>
    <w:rsid w:val="00DD205D"/>
    <w:rsid w:val="00DD20C7"/>
    <w:rsid w:val="00DD266B"/>
    <w:rsid w:val="00DD36B9"/>
    <w:rsid w:val="00DD385D"/>
    <w:rsid w:val="00DD46C1"/>
    <w:rsid w:val="00DD47F2"/>
    <w:rsid w:val="00DD508C"/>
    <w:rsid w:val="00DD626A"/>
    <w:rsid w:val="00DD6C0E"/>
    <w:rsid w:val="00DD6E09"/>
    <w:rsid w:val="00DD7343"/>
    <w:rsid w:val="00DD7D94"/>
    <w:rsid w:val="00DE08C7"/>
    <w:rsid w:val="00DE09A0"/>
    <w:rsid w:val="00DE16ED"/>
    <w:rsid w:val="00DE1819"/>
    <w:rsid w:val="00DE1AD9"/>
    <w:rsid w:val="00DE1F50"/>
    <w:rsid w:val="00DE2038"/>
    <w:rsid w:val="00DE28DA"/>
    <w:rsid w:val="00DE31C8"/>
    <w:rsid w:val="00DE3321"/>
    <w:rsid w:val="00DE36B1"/>
    <w:rsid w:val="00DE4380"/>
    <w:rsid w:val="00DE5236"/>
    <w:rsid w:val="00DE52D9"/>
    <w:rsid w:val="00DE6251"/>
    <w:rsid w:val="00DE63F8"/>
    <w:rsid w:val="00DE65C8"/>
    <w:rsid w:val="00DE6B87"/>
    <w:rsid w:val="00DE729D"/>
    <w:rsid w:val="00DE7418"/>
    <w:rsid w:val="00DE74A3"/>
    <w:rsid w:val="00DE79A1"/>
    <w:rsid w:val="00DE7B5E"/>
    <w:rsid w:val="00DE7DF3"/>
    <w:rsid w:val="00DE7F6E"/>
    <w:rsid w:val="00DF069A"/>
    <w:rsid w:val="00DF13F0"/>
    <w:rsid w:val="00DF15C8"/>
    <w:rsid w:val="00DF1B7A"/>
    <w:rsid w:val="00DF20A5"/>
    <w:rsid w:val="00DF29EB"/>
    <w:rsid w:val="00DF3189"/>
    <w:rsid w:val="00DF3537"/>
    <w:rsid w:val="00DF3A9E"/>
    <w:rsid w:val="00DF4DF8"/>
    <w:rsid w:val="00DF5419"/>
    <w:rsid w:val="00DF58DE"/>
    <w:rsid w:val="00DF7778"/>
    <w:rsid w:val="00DF77D3"/>
    <w:rsid w:val="00DF78CB"/>
    <w:rsid w:val="00DF78DE"/>
    <w:rsid w:val="00DF7A94"/>
    <w:rsid w:val="00DF7C24"/>
    <w:rsid w:val="00DF7D2B"/>
    <w:rsid w:val="00E005B0"/>
    <w:rsid w:val="00E00AA8"/>
    <w:rsid w:val="00E00DA9"/>
    <w:rsid w:val="00E01CB6"/>
    <w:rsid w:val="00E01E6D"/>
    <w:rsid w:val="00E0269B"/>
    <w:rsid w:val="00E02D78"/>
    <w:rsid w:val="00E02EB7"/>
    <w:rsid w:val="00E034B7"/>
    <w:rsid w:val="00E03E81"/>
    <w:rsid w:val="00E06566"/>
    <w:rsid w:val="00E06B4A"/>
    <w:rsid w:val="00E07728"/>
    <w:rsid w:val="00E07DF4"/>
    <w:rsid w:val="00E1058F"/>
    <w:rsid w:val="00E10E56"/>
    <w:rsid w:val="00E1163B"/>
    <w:rsid w:val="00E117AF"/>
    <w:rsid w:val="00E12090"/>
    <w:rsid w:val="00E125CE"/>
    <w:rsid w:val="00E135C7"/>
    <w:rsid w:val="00E13EF5"/>
    <w:rsid w:val="00E1463E"/>
    <w:rsid w:val="00E146F3"/>
    <w:rsid w:val="00E14AB9"/>
    <w:rsid w:val="00E14E11"/>
    <w:rsid w:val="00E14F98"/>
    <w:rsid w:val="00E15241"/>
    <w:rsid w:val="00E15594"/>
    <w:rsid w:val="00E155BB"/>
    <w:rsid w:val="00E156D0"/>
    <w:rsid w:val="00E16E2C"/>
    <w:rsid w:val="00E17034"/>
    <w:rsid w:val="00E17165"/>
    <w:rsid w:val="00E17506"/>
    <w:rsid w:val="00E17861"/>
    <w:rsid w:val="00E1792F"/>
    <w:rsid w:val="00E202F0"/>
    <w:rsid w:val="00E20923"/>
    <w:rsid w:val="00E20A1A"/>
    <w:rsid w:val="00E20F05"/>
    <w:rsid w:val="00E215AE"/>
    <w:rsid w:val="00E21814"/>
    <w:rsid w:val="00E22C69"/>
    <w:rsid w:val="00E23042"/>
    <w:rsid w:val="00E236A4"/>
    <w:rsid w:val="00E23839"/>
    <w:rsid w:val="00E239ED"/>
    <w:rsid w:val="00E23A99"/>
    <w:rsid w:val="00E24963"/>
    <w:rsid w:val="00E25792"/>
    <w:rsid w:val="00E25BE1"/>
    <w:rsid w:val="00E25CFC"/>
    <w:rsid w:val="00E25E9B"/>
    <w:rsid w:val="00E26580"/>
    <w:rsid w:val="00E26972"/>
    <w:rsid w:val="00E26A1F"/>
    <w:rsid w:val="00E27944"/>
    <w:rsid w:val="00E27F53"/>
    <w:rsid w:val="00E302F1"/>
    <w:rsid w:val="00E3080F"/>
    <w:rsid w:val="00E3169B"/>
    <w:rsid w:val="00E31758"/>
    <w:rsid w:val="00E31C71"/>
    <w:rsid w:val="00E323AD"/>
    <w:rsid w:val="00E323E9"/>
    <w:rsid w:val="00E326EE"/>
    <w:rsid w:val="00E3279A"/>
    <w:rsid w:val="00E3280D"/>
    <w:rsid w:val="00E32FDC"/>
    <w:rsid w:val="00E33159"/>
    <w:rsid w:val="00E331B3"/>
    <w:rsid w:val="00E33BDB"/>
    <w:rsid w:val="00E33CDE"/>
    <w:rsid w:val="00E33E1F"/>
    <w:rsid w:val="00E345BE"/>
    <w:rsid w:val="00E346C6"/>
    <w:rsid w:val="00E361D5"/>
    <w:rsid w:val="00E361DD"/>
    <w:rsid w:val="00E36289"/>
    <w:rsid w:val="00E3663D"/>
    <w:rsid w:val="00E369B3"/>
    <w:rsid w:val="00E36DA6"/>
    <w:rsid w:val="00E37027"/>
    <w:rsid w:val="00E37240"/>
    <w:rsid w:val="00E379A8"/>
    <w:rsid w:val="00E379E5"/>
    <w:rsid w:val="00E37F5B"/>
    <w:rsid w:val="00E40C4B"/>
    <w:rsid w:val="00E41242"/>
    <w:rsid w:val="00E42479"/>
    <w:rsid w:val="00E428E1"/>
    <w:rsid w:val="00E42C7A"/>
    <w:rsid w:val="00E42C87"/>
    <w:rsid w:val="00E42D45"/>
    <w:rsid w:val="00E44780"/>
    <w:rsid w:val="00E44834"/>
    <w:rsid w:val="00E44BFB"/>
    <w:rsid w:val="00E456B0"/>
    <w:rsid w:val="00E45DD6"/>
    <w:rsid w:val="00E46A0D"/>
    <w:rsid w:val="00E4702E"/>
    <w:rsid w:val="00E47404"/>
    <w:rsid w:val="00E478F4"/>
    <w:rsid w:val="00E47B1D"/>
    <w:rsid w:val="00E47C94"/>
    <w:rsid w:val="00E47F46"/>
    <w:rsid w:val="00E50FF4"/>
    <w:rsid w:val="00E5147C"/>
    <w:rsid w:val="00E51627"/>
    <w:rsid w:val="00E5164C"/>
    <w:rsid w:val="00E517FB"/>
    <w:rsid w:val="00E5189A"/>
    <w:rsid w:val="00E51E7D"/>
    <w:rsid w:val="00E52764"/>
    <w:rsid w:val="00E52CC5"/>
    <w:rsid w:val="00E53E26"/>
    <w:rsid w:val="00E548ED"/>
    <w:rsid w:val="00E54986"/>
    <w:rsid w:val="00E54B04"/>
    <w:rsid w:val="00E54BB8"/>
    <w:rsid w:val="00E5551F"/>
    <w:rsid w:val="00E555AB"/>
    <w:rsid w:val="00E55C78"/>
    <w:rsid w:val="00E5649A"/>
    <w:rsid w:val="00E56D3D"/>
    <w:rsid w:val="00E56DD7"/>
    <w:rsid w:val="00E60820"/>
    <w:rsid w:val="00E6126A"/>
    <w:rsid w:val="00E61450"/>
    <w:rsid w:val="00E614B2"/>
    <w:rsid w:val="00E61D7F"/>
    <w:rsid w:val="00E62153"/>
    <w:rsid w:val="00E63B8F"/>
    <w:rsid w:val="00E64965"/>
    <w:rsid w:val="00E64EEB"/>
    <w:rsid w:val="00E650C6"/>
    <w:rsid w:val="00E657F9"/>
    <w:rsid w:val="00E65DA9"/>
    <w:rsid w:val="00E65DAB"/>
    <w:rsid w:val="00E6620C"/>
    <w:rsid w:val="00E667E1"/>
    <w:rsid w:val="00E67B11"/>
    <w:rsid w:val="00E67B53"/>
    <w:rsid w:val="00E703BB"/>
    <w:rsid w:val="00E704A6"/>
    <w:rsid w:val="00E70841"/>
    <w:rsid w:val="00E70BDD"/>
    <w:rsid w:val="00E70EFC"/>
    <w:rsid w:val="00E7155B"/>
    <w:rsid w:val="00E71BFF"/>
    <w:rsid w:val="00E71ECB"/>
    <w:rsid w:val="00E7210B"/>
    <w:rsid w:val="00E72E0D"/>
    <w:rsid w:val="00E730C5"/>
    <w:rsid w:val="00E737A7"/>
    <w:rsid w:val="00E7382C"/>
    <w:rsid w:val="00E75167"/>
    <w:rsid w:val="00E75D73"/>
    <w:rsid w:val="00E7655A"/>
    <w:rsid w:val="00E76E49"/>
    <w:rsid w:val="00E76F9C"/>
    <w:rsid w:val="00E7735C"/>
    <w:rsid w:val="00E77425"/>
    <w:rsid w:val="00E80651"/>
    <w:rsid w:val="00E808D0"/>
    <w:rsid w:val="00E81073"/>
    <w:rsid w:val="00E8180B"/>
    <w:rsid w:val="00E81F86"/>
    <w:rsid w:val="00E83145"/>
    <w:rsid w:val="00E8457B"/>
    <w:rsid w:val="00E84B22"/>
    <w:rsid w:val="00E84D33"/>
    <w:rsid w:val="00E85149"/>
    <w:rsid w:val="00E85177"/>
    <w:rsid w:val="00E85E2A"/>
    <w:rsid w:val="00E868C1"/>
    <w:rsid w:val="00E86D97"/>
    <w:rsid w:val="00E87C2D"/>
    <w:rsid w:val="00E907C9"/>
    <w:rsid w:val="00E90E0E"/>
    <w:rsid w:val="00E91409"/>
    <w:rsid w:val="00E9176E"/>
    <w:rsid w:val="00E91B7A"/>
    <w:rsid w:val="00E91CF0"/>
    <w:rsid w:val="00E91E52"/>
    <w:rsid w:val="00E9210A"/>
    <w:rsid w:val="00E9264C"/>
    <w:rsid w:val="00E927CB"/>
    <w:rsid w:val="00E92B9A"/>
    <w:rsid w:val="00E93417"/>
    <w:rsid w:val="00E93A61"/>
    <w:rsid w:val="00E93BD8"/>
    <w:rsid w:val="00E93F96"/>
    <w:rsid w:val="00E9428D"/>
    <w:rsid w:val="00E94617"/>
    <w:rsid w:val="00E950FA"/>
    <w:rsid w:val="00E97838"/>
    <w:rsid w:val="00E97BF1"/>
    <w:rsid w:val="00E97C4C"/>
    <w:rsid w:val="00EA0098"/>
    <w:rsid w:val="00EA00A2"/>
    <w:rsid w:val="00EA064F"/>
    <w:rsid w:val="00EA06C0"/>
    <w:rsid w:val="00EA0ADB"/>
    <w:rsid w:val="00EA0F3E"/>
    <w:rsid w:val="00EA1259"/>
    <w:rsid w:val="00EA156D"/>
    <w:rsid w:val="00EA1B2F"/>
    <w:rsid w:val="00EA1DF7"/>
    <w:rsid w:val="00EA21B0"/>
    <w:rsid w:val="00EA25B4"/>
    <w:rsid w:val="00EA2C52"/>
    <w:rsid w:val="00EA31A8"/>
    <w:rsid w:val="00EA46C8"/>
    <w:rsid w:val="00EA46FC"/>
    <w:rsid w:val="00EA502B"/>
    <w:rsid w:val="00EA5E6E"/>
    <w:rsid w:val="00EA62BD"/>
    <w:rsid w:val="00EA6394"/>
    <w:rsid w:val="00EA68E5"/>
    <w:rsid w:val="00EA6EBB"/>
    <w:rsid w:val="00EB0359"/>
    <w:rsid w:val="00EB0551"/>
    <w:rsid w:val="00EB07C8"/>
    <w:rsid w:val="00EB1458"/>
    <w:rsid w:val="00EB165A"/>
    <w:rsid w:val="00EB18BD"/>
    <w:rsid w:val="00EB19C2"/>
    <w:rsid w:val="00EB2299"/>
    <w:rsid w:val="00EB28FB"/>
    <w:rsid w:val="00EB2AF7"/>
    <w:rsid w:val="00EB3025"/>
    <w:rsid w:val="00EB3211"/>
    <w:rsid w:val="00EB32D9"/>
    <w:rsid w:val="00EB4040"/>
    <w:rsid w:val="00EB43DB"/>
    <w:rsid w:val="00EB47A7"/>
    <w:rsid w:val="00EB530E"/>
    <w:rsid w:val="00EB5D42"/>
    <w:rsid w:val="00EB5EE6"/>
    <w:rsid w:val="00EB60B1"/>
    <w:rsid w:val="00EB630C"/>
    <w:rsid w:val="00EB653D"/>
    <w:rsid w:val="00EB7640"/>
    <w:rsid w:val="00EB7C4E"/>
    <w:rsid w:val="00EB7F2C"/>
    <w:rsid w:val="00EC0126"/>
    <w:rsid w:val="00EC04D3"/>
    <w:rsid w:val="00EC05E5"/>
    <w:rsid w:val="00EC0CAC"/>
    <w:rsid w:val="00EC0EC9"/>
    <w:rsid w:val="00EC1260"/>
    <w:rsid w:val="00EC1C70"/>
    <w:rsid w:val="00EC1EC6"/>
    <w:rsid w:val="00EC26EE"/>
    <w:rsid w:val="00EC2C9C"/>
    <w:rsid w:val="00EC3055"/>
    <w:rsid w:val="00EC40A8"/>
    <w:rsid w:val="00EC4491"/>
    <w:rsid w:val="00EC5557"/>
    <w:rsid w:val="00EC5A14"/>
    <w:rsid w:val="00EC5CD6"/>
    <w:rsid w:val="00EC64E1"/>
    <w:rsid w:val="00EC6688"/>
    <w:rsid w:val="00EC689A"/>
    <w:rsid w:val="00EC6980"/>
    <w:rsid w:val="00EC7218"/>
    <w:rsid w:val="00EC7267"/>
    <w:rsid w:val="00EC7504"/>
    <w:rsid w:val="00EC755F"/>
    <w:rsid w:val="00EC76CB"/>
    <w:rsid w:val="00EC7AC8"/>
    <w:rsid w:val="00EC7B61"/>
    <w:rsid w:val="00EC7BC2"/>
    <w:rsid w:val="00EC7F93"/>
    <w:rsid w:val="00EC7FC2"/>
    <w:rsid w:val="00ED01C3"/>
    <w:rsid w:val="00ED07AB"/>
    <w:rsid w:val="00ED0949"/>
    <w:rsid w:val="00ED0ACB"/>
    <w:rsid w:val="00ED0C6B"/>
    <w:rsid w:val="00ED105F"/>
    <w:rsid w:val="00ED1566"/>
    <w:rsid w:val="00ED21B5"/>
    <w:rsid w:val="00ED2B2F"/>
    <w:rsid w:val="00ED2C8E"/>
    <w:rsid w:val="00ED41B2"/>
    <w:rsid w:val="00ED42D5"/>
    <w:rsid w:val="00ED4FD0"/>
    <w:rsid w:val="00ED5265"/>
    <w:rsid w:val="00ED53BB"/>
    <w:rsid w:val="00ED5AB0"/>
    <w:rsid w:val="00ED5B8A"/>
    <w:rsid w:val="00ED5F13"/>
    <w:rsid w:val="00ED717F"/>
    <w:rsid w:val="00ED78B3"/>
    <w:rsid w:val="00EE003B"/>
    <w:rsid w:val="00EE0118"/>
    <w:rsid w:val="00EE01C4"/>
    <w:rsid w:val="00EE0C72"/>
    <w:rsid w:val="00EE0C74"/>
    <w:rsid w:val="00EE13E7"/>
    <w:rsid w:val="00EE1518"/>
    <w:rsid w:val="00EE1A0F"/>
    <w:rsid w:val="00EE1E68"/>
    <w:rsid w:val="00EE2877"/>
    <w:rsid w:val="00EE2936"/>
    <w:rsid w:val="00EE2DAF"/>
    <w:rsid w:val="00EE2E27"/>
    <w:rsid w:val="00EE4854"/>
    <w:rsid w:val="00EE508F"/>
    <w:rsid w:val="00EE5E9A"/>
    <w:rsid w:val="00EE6839"/>
    <w:rsid w:val="00EE6D48"/>
    <w:rsid w:val="00EE6D60"/>
    <w:rsid w:val="00EE7383"/>
    <w:rsid w:val="00EF0797"/>
    <w:rsid w:val="00EF179B"/>
    <w:rsid w:val="00EF1FF3"/>
    <w:rsid w:val="00EF3423"/>
    <w:rsid w:val="00EF37F9"/>
    <w:rsid w:val="00EF3EDD"/>
    <w:rsid w:val="00EF3F15"/>
    <w:rsid w:val="00EF3FA5"/>
    <w:rsid w:val="00EF4256"/>
    <w:rsid w:val="00EF43AD"/>
    <w:rsid w:val="00EF4783"/>
    <w:rsid w:val="00EF516C"/>
    <w:rsid w:val="00EF5B42"/>
    <w:rsid w:val="00EF61EB"/>
    <w:rsid w:val="00EF622D"/>
    <w:rsid w:val="00EF6270"/>
    <w:rsid w:val="00EF639A"/>
    <w:rsid w:val="00EF63C1"/>
    <w:rsid w:val="00EF6785"/>
    <w:rsid w:val="00EF67FB"/>
    <w:rsid w:val="00EF6A08"/>
    <w:rsid w:val="00EF6C59"/>
    <w:rsid w:val="00EF6E32"/>
    <w:rsid w:val="00EF7CDC"/>
    <w:rsid w:val="00F00457"/>
    <w:rsid w:val="00F00CCB"/>
    <w:rsid w:val="00F010DF"/>
    <w:rsid w:val="00F01772"/>
    <w:rsid w:val="00F0306B"/>
    <w:rsid w:val="00F044E1"/>
    <w:rsid w:val="00F04AED"/>
    <w:rsid w:val="00F04C13"/>
    <w:rsid w:val="00F04E9E"/>
    <w:rsid w:val="00F04F32"/>
    <w:rsid w:val="00F04F3C"/>
    <w:rsid w:val="00F06075"/>
    <w:rsid w:val="00F06267"/>
    <w:rsid w:val="00F065A0"/>
    <w:rsid w:val="00F07D6C"/>
    <w:rsid w:val="00F10165"/>
    <w:rsid w:val="00F10259"/>
    <w:rsid w:val="00F10633"/>
    <w:rsid w:val="00F10DA0"/>
    <w:rsid w:val="00F111F9"/>
    <w:rsid w:val="00F1188E"/>
    <w:rsid w:val="00F12384"/>
    <w:rsid w:val="00F1387D"/>
    <w:rsid w:val="00F13902"/>
    <w:rsid w:val="00F14156"/>
    <w:rsid w:val="00F149DA"/>
    <w:rsid w:val="00F14A80"/>
    <w:rsid w:val="00F15CBA"/>
    <w:rsid w:val="00F1636B"/>
    <w:rsid w:val="00F16D05"/>
    <w:rsid w:val="00F16D2F"/>
    <w:rsid w:val="00F1743C"/>
    <w:rsid w:val="00F20B03"/>
    <w:rsid w:val="00F211AD"/>
    <w:rsid w:val="00F2133C"/>
    <w:rsid w:val="00F217AB"/>
    <w:rsid w:val="00F21D0B"/>
    <w:rsid w:val="00F220F6"/>
    <w:rsid w:val="00F2282D"/>
    <w:rsid w:val="00F22C4C"/>
    <w:rsid w:val="00F232DD"/>
    <w:rsid w:val="00F234F2"/>
    <w:rsid w:val="00F2391A"/>
    <w:rsid w:val="00F23A58"/>
    <w:rsid w:val="00F23B8A"/>
    <w:rsid w:val="00F240A3"/>
    <w:rsid w:val="00F240B4"/>
    <w:rsid w:val="00F2448C"/>
    <w:rsid w:val="00F25E62"/>
    <w:rsid w:val="00F26EF2"/>
    <w:rsid w:val="00F27413"/>
    <w:rsid w:val="00F275E3"/>
    <w:rsid w:val="00F30617"/>
    <w:rsid w:val="00F312E9"/>
    <w:rsid w:val="00F314B0"/>
    <w:rsid w:val="00F31BA1"/>
    <w:rsid w:val="00F31CAD"/>
    <w:rsid w:val="00F333BD"/>
    <w:rsid w:val="00F338FB"/>
    <w:rsid w:val="00F34824"/>
    <w:rsid w:val="00F351C8"/>
    <w:rsid w:val="00F3581C"/>
    <w:rsid w:val="00F3602E"/>
    <w:rsid w:val="00F366BE"/>
    <w:rsid w:val="00F367B9"/>
    <w:rsid w:val="00F36D96"/>
    <w:rsid w:val="00F36E32"/>
    <w:rsid w:val="00F37170"/>
    <w:rsid w:val="00F3754F"/>
    <w:rsid w:val="00F402E4"/>
    <w:rsid w:val="00F406A7"/>
    <w:rsid w:val="00F407B2"/>
    <w:rsid w:val="00F40F2D"/>
    <w:rsid w:val="00F4107D"/>
    <w:rsid w:val="00F41577"/>
    <w:rsid w:val="00F4191F"/>
    <w:rsid w:val="00F42A0B"/>
    <w:rsid w:val="00F42BF0"/>
    <w:rsid w:val="00F43A4F"/>
    <w:rsid w:val="00F4414D"/>
    <w:rsid w:val="00F44265"/>
    <w:rsid w:val="00F44284"/>
    <w:rsid w:val="00F446AA"/>
    <w:rsid w:val="00F4493D"/>
    <w:rsid w:val="00F44CD2"/>
    <w:rsid w:val="00F456B8"/>
    <w:rsid w:val="00F46187"/>
    <w:rsid w:val="00F46E08"/>
    <w:rsid w:val="00F470A9"/>
    <w:rsid w:val="00F474FB"/>
    <w:rsid w:val="00F47791"/>
    <w:rsid w:val="00F478C1"/>
    <w:rsid w:val="00F51A83"/>
    <w:rsid w:val="00F51ADF"/>
    <w:rsid w:val="00F529AA"/>
    <w:rsid w:val="00F52B13"/>
    <w:rsid w:val="00F5354A"/>
    <w:rsid w:val="00F546AE"/>
    <w:rsid w:val="00F555BF"/>
    <w:rsid w:val="00F56894"/>
    <w:rsid w:val="00F56AE3"/>
    <w:rsid w:val="00F5753C"/>
    <w:rsid w:val="00F5798C"/>
    <w:rsid w:val="00F57FDD"/>
    <w:rsid w:val="00F60182"/>
    <w:rsid w:val="00F605B9"/>
    <w:rsid w:val="00F606CF"/>
    <w:rsid w:val="00F628F2"/>
    <w:rsid w:val="00F62EE4"/>
    <w:rsid w:val="00F6385C"/>
    <w:rsid w:val="00F64ACB"/>
    <w:rsid w:val="00F64C7D"/>
    <w:rsid w:val="00F65EA1"/>
    <w:rsid w:val="00F6617F"/>
    <w:rsid w:val="00F665D3"/>
    <w:rsid w:val="00F67736"/>
    <w:rsid w:val="00F700DC"/>
    <w:rsid w:val="00F701FF"/>
    <w:rsid w:val="00F70363"/>
    <w:rsid w:val="00F721EF"/>
    <w:rsid w:val="00F72E93"/>
    <w:rsid w:val="00F7341A"/>
    <w:rsid w:val="00F73475"/>
    <w:rsid w:val="00F735E8"/>
    <w:rsid w:val="00F73AD0"/>
    <w:rsid w:val="00F745E2"/>
    <w:rsid w:val="00F754DC"/>
    <w:rsid w:val="00F75B37"/>
    <w:rsid w:val="00F75EDD"/>
    <w:rsid w:val="00F76A46"/>
    <w:rsid w:val="00F76DBA"/>
    <w:rsid w:val="00F77135"/>
    <w:rsid w:val="00F8016D"/>
    <w:rsid w:val="00F8089E"/>
    <w:rsid w:val="00F80B00"/>
    <w:rsid w:val="00F813EC"/>
    <w:rsid w:val="00F81403"/>
    <w:rsid w:val="00F81BF8"/>
    <w:rsid w:val="00F81EFC"/>
    <w:rsid w:val="00F82437"/>
    <w:rsid w:val="00F82C33"/>
    <w:rsid w:val="00F83F13"/>
    <w:rsid w:val="00F84581"/>
    <w:rsid w:val="00F84C4A"/>
    <w:rsid w:val="00F84D9D"/>
    <w:rsid w:val="00F85463"/>
    <w:rsid w:val="00F856F4"/>
    <w:rsid w:val="00F858E4"/>
    <w:rsid w:val="00F85BC7"/>
    <w:rsid w:val="00F85E5D"/>
    <w:rsid w:val="00F85EB3"/>
    <w:rsid w:val="00F86001"/>
    <w:rsid w:val="00F8672B"/>
    <w:rsid w:val="00F87F9C"/>
    <w:rsid w:val="00F90493"/>
    <w:rsid w:val="00F90643"/>
    <w:rsid w:val="00F923CA"/>
    <w:rsid w:val="00F925AB"/>
    <w:rsid w:val="00F93CC6"/>
    <w:rsid w:val="00F93DED"/>
    <w:rsid w:val="00F93EFB"/>
    <w:rsid w:val="00F94273"/>
    <w:rsid w:val="00F9592A"/>
    <w:rsid w:val="00F961B3"/>
    <w:rsid w:val="00F96946"/>
    <w:rsid w:val="00F96DE9"/>
    <w:rsid w:val="00F972E7"/>
    <w:rsid w:val="00F973FF"/>
    <w:rsid w:val="00F979D5"/>
    <w:rsid w:val="00F97A25"/>
    <w:rsid w:val="00FA035F"/>
    <w:rsid w:val="00FA07A4"/>
    <w:rsid w:val="00FA0D61"/>
    <w:rsid w:val="00FA0ED5"/>
    <w:rsid w:val="00FA1227"/>
    <w:rsid w:val="00FA1854"/>
    <w:rsid w:val="00FA1A26"/>
    <w:rsid w:val="00FA1E41"/>
    <w:rsid w:val="00FA2624"/>
    <w:rsid w:val="00FA2B03"/>
    <w:rsid w:val="00FA2D15"/>
    <w:rsid w:val="00FA3C25"/>
    <w:rsid w:val="00FA4227"/>
    <w:rsid w:val="00FA4FD7"/>
    <w:rsid w:val="00FA5F70"/>
    <w:rsid w:val="00FA6126"/>
    <w:rsid w:val="00FA6388"/>
    <w:rsid w:val="00FA7064"/>
    <w:rsid w:val="00FB0327"/>
    <w:rsid w:val="00FB0F26"/>
    <w:rsid w:val="00FB1634"/>
    <w:rsid w:val="00FB1B4B"/>
    <w:rsid w:val="00FB1B4F"/>
    <w:rsid w:val="00FB26C3"/>
    <w:rsid w:val="00FB27A9"/>
    <w:rsid w:val="00FB3875"/>
    <w:rsid w:val="00FB38F3"/>
    <w:rsid w:val="00FB395C"/>
    <w:rsid w:val="00FB3AB7"/>
    <w:rsid w:val="00FB3BA8"/>
    <w:rsid w:val="00FB414C"/>
    <w:rsid w:val="00FB449A"/>
    <w:rsid w:val="00FB48FF"/>
    <w:rsid w:val="00FB49F7"/>
    <w:rsid w:val="00FB4C84"/>
    <w:rsid w:val="00FB57F8"/>
    <w:rsid w:val="00FB6809"/>
    <w:rsid w:val="00FB6B2C"/>
    <w:rsid w:val="00FB6C9C"/>
    <w:rsid w:val="00FB708E"/>
    <w:rsid w:val="00FB70A9"/>
    <w:rsid w:val="00FC057C"/>
    <w:rsid w:val="00FC05D1"/>
    <w:rsid w:val="00FC1073"/>
    <w:rsid w:val="00FC16E2"/>
    <w:rsid w:val="00FC1753"/>
    <w:rsid w:val="00FC2136"/>
    <w:rsid w:val="00FC3477"/>
    <w:rsid w:val="00FC59AE"/>
    <w:rsid w:val="00FC630D"/>
    <w:rsid w:val="00FC6A7D"/>
    <w:rsid w:val="00FC6C70"/>
    <w:rsid w:val="00FC7146"/>
    <w:rsid w:val="00FD0494"/>
    <w:rsid w:val="00FD1A5B"/>
    <w:rsid w:val="00FD1B3C"/>
    <w:rsid w:val="00FD1F96"/>
    <w:rsid w:val="00FD4B59"/>
    <w:rsid w:val="00FD4B9D"/>
    <w:rsid w:val="00FD50CF"/>
    <w:rsid w:val="00FD55E8"/>
    <w:rsid w:val="00FD5E51"/>
    <w:rsid w:val="00FD6B50"/>
    <w:rsid w:val="00FD753A"/>
    <w:rsid w:val="00FD7991"/>
    <w:rsid w:val="00FE012E"/>
    <w:rsid w:val="00FE0FB0"/>
    <w:rsid w:val="00FE1E12"/>
    <w:rsid w:val="00FE2895"/>
    <w:rsid w:val="00FE2D5B"/>
    <w:rsid w:val="00FE34B1"/>
    <w:rsid w:val="00FE3649"/>
    <w:rsid w:val="00FE3663"/>
    <w:rsid w:val="00FE36E6"/>
    <w:rsid w:val="00FE37F4"/>
    <w:rsid w:val="00FE3B90"/>
    <w:rsid w:val="00FE4F80"/>
    <w:rsid w:val="00FE5B02"/>
    <w:rsid w:val="00FE6397"/>
    <w:rsid w:val="00FE71FE"/>
    <w:rsid w:val="00FF00B2"/>
    <w:rsid w:val="00FF0CC0"/>
    <w:rsid w:val="00FF0F31"/>
    <w:rsid w:val="00FF14C9"/>
    <w:rsid w:val="00FF2317"/>
    <w:rsid w:val="00FF25D1"/>
    <w:rsid w:val="00FF296D"/>
    <w:rsid w:val="00FF2EB0"/>
    <w:rsid w:val="00FF306C"/>
    <w:rsid w:val="00FF3360"/>
    <w:rsid w:val="00FF39C5"/>
    <w:rsid w:val="00FF4C2E"/>
    <w:rsid w:val="00FF56A1"/>
    <w:rsid w:val="00FF584D"/>
    <w:rsid w:val="00FF5AC0"/>
    <w:rsid w:val="00FF5CE1"/>
    <w:rsid w:val="00FF667D"/>
    <w:rsid w:val="00FF6836"/>
    <w:rsid w:val="00FF756F"/>
    <w:rsid w:val="0113028D"/>
    <w:rsid w:val="018E23A0"/>
    <w:rsid w:val="01EF6B26"/>
    <w:rsid w:val="01F64349"/>
    <w:rsid w:val="021A5424"/>
    <w:rsid w:val="0253243B"/>
    <w:rsid w:val="0254590A"/>
    <w:rsid w:val="02601BA8"/>
    <w:rsid w:val="02990FFA"/>
    <w:rsid w:val="032827FB"/>
    <w:rsid w:val="043E352E"/>
    <w:rsid w:val="04475F2C"/>
    <w:rsid w:val="0570410D"/>
    <w:rsid w:val="05881BB7"/>
    <w:rsid w:val="05A777D7"/>
    <w:rsid w:val="05D26646"/>
    <w:rsid w:val="05D33AE0"/>
    <w:rsid w:val="067D3CB3"/>
    <w:rsid w:val="071D2499"/>
    <w:rsid w:val="07DA0B97"/>
    <w:rsid w:val="08421720"/>
    <w:rsid w:val="087951E7"/>
    <w:rsid w:val="08E52B75"/>
    <w:rsid w:val="08E62CC2"/>
    <w:rsid w:val="08F70CFE"/>
    <w:rsid w:val="09BA1C99"/>
    <w:rsid w:val="09CE4BE6"/>
    <w:rsid w:val="0A48555F"/>
    <w:rsid w:val="0B63617B"/>
    <w:rsid w:val="0B655D39"/>
    <w:rsid w:val="0C531B71"/>
    <w:rsid w:val="0D074B73"/>
    <w:rsid w:val="0D096433"/>
    <w:rsid w:val="0E1C1BF4"/>
    <w:rsid w:val="0E5D1BB7"/>
    <w:rsid w:val="0EC302D6"/>
    <w:rsid w:val="0F642C2D"/>
    <w:rsid w:val="1032183C"/>
    <w:rsid w:val="10CE273B"/>
    <w:rsid w:val="11407B28"/>
    <w:rsid w:val="11925C61"/>
    <w:rsid w:val="13146BBC"/>
    <w:rsid w:val="133B13F7"/>
    <w:rsid w:val="137B1264"/>
    <w:rsid w:val="13A47B6A"/>
    <w:rsid w:val="13EC3503"/>
    <w:rsid w:val="14440ED5"/>
    <w:rsid w:val="156E7198"/>
    <w:rsid w:val="16195EDC"/>
    <w:rsid w:val="16330BF8"/>
    <w:rsid w:val="173123A9"/>
    <w:rsid w:val="1737025E"/>
    <w:rsid w:val="17945E7C"/>
    <w:rsid w:val="17E93220"/>
    <w:rsid w:val="18124BD4"/>
    <w:rsid w:val="1A1311B5"/>
    <w:rsid w:val="1A651D73"/>
    <w:rsid w:val="1AC15DC0"/>
    <w:rsid w:val="1BD1073B"/>
    <w:rsid w:val="1CD777AF"/>
    <w:rsid w:val="1D731254"/>
    <w:rsid w:val="1DA47DBF"/>
    <w:rsid w:val="1E336059"/>
    <w:rsid w:val="1F4479BF"/>
    <w:rsid w:val="20EE1DD8"/>
    <w:rsid w:val="212C4F33"/>
    <w:rsid w:val="2159291E"/>
    <w:rsid w:val="22476B17"/>
    <w:rsid w:val="227101F3"/>
    <w:rsid w:val="22912054"/>
    <w:rsid w:val="22C63959"/>
    <w:rsid w:val="23C5718B"/>
    <w:rsid w:val="240C1AF2"/>
    <w:rsid w:val="24E4397B"/>
    <w:rsid w:val="262215B9"/>
    <w:rsid w:val="26C74ED9"/>
    <w:rsid w:val="273A5A53"/>
    <w:rsid w:val="27C4424C"/>
    <w:rsid w:val="27D75520"/>
    <w:rsid w:val="2842254A"/>
    <w:rsid w:val="285C0CD3"/>
    <w:rsid w:val="28FA1BD4"/>
    <w:rsid w:val="295D5690"/>
    <w:rsid w:val="29983DA3"/>
    <w:rsid w:val="2A7673EB"/>
    <w:rsid w:val="2C2B4945"/>
    <w:rsid w:val="2C622D9E"/>
    <w:rsid w:val="2DCF6652"/>
    <w:rsid w:val="2E6745F1"/>
    <w:rsid w:val="2E6E445F"/>
    <w:rsid w:val="2EAC5956"/>
    <w:rsid w:val="2F22130C"/>
    <w:rsid w:val="2F4247A4"/>
    <w:rsid w:val="2F6E2B18"/>
    <w:rsid w:val="2F952872"/>
    <w:rsid w:val="30C113DC"/>
    <w:rsid w:val="30E17C64"/>
    <w:rsid w:val="3142719D"/>
    <w:rsid w:val="314A0910"/>
    <w:rsid w:val="316840C0"/>
    <w:rsid w:val="31CA29AE"/>
    <w:rsid w:val="31EF5CFA"/>
    <w:rsid w:val="3265089C"/>
    <w:rsid w:val="33243BC9"/>
    <w:rsid w:val="3372119C"/>
    <w:rsid w:val="340F7334"/>
    <w:rsid w:val="34663FC9"/>
    <w:rsid w:val="34676854"/>
    <w:rsid w:val="346E1E2A"/>
    <w:rsid w:val="35307EC2"/>
    <w:rsid w:val="35486FAF"/>
    <w:rsid w:val="35DC7593"/>
    <w:rsid w:val="35F6267B"/>
    <w:rsid w:val="3602095B"/>
    <w:rsid w:val="36B7530E"/>
    <w:rsid w:val="36DF4CB1"/>
    <w:rsid w:val="372C1EBD"/>
    <w:rsid w:val="38165AFA"/>
    <w:rsid w:val="39375DD0"/>
    <w:rsid w:val="39A96441"/>
    <w:rsid w:val="39B963C8"/>
    <w:rsid w:val="3A1110AF"/>
    <w:rsid w:val="3A600BBF"/>
    <w:rsid w:val="3C45040B"/>
    <w:rsid w:val="3D60310F"/>
    <w:rsid w:val="3ED81E0E"/>
    <w:rsid w:val="3F1F6F13"/>
    <w:rsid w:val="3F836876"/>
    <w:rsid w:val="3FBD6D76"/>
    <w:rsid w:val="40796700"/>
    <w:rsid w:val="40821885"/>
    <w:rsid w:val="40CC5FC4"/>
    <w:rsid w:val="41656282"/>
    <w:rsid w:val="417343D7"/>
    <w:rsid w:val="43696529"/>
    <w:rsid w:val="43C2735A"/>
    <w:rsid w:val="4420714B"/>
    <w:rsid w:val="447559E4"/>
    <w:rsid w:val="44AC7E84"/>
    <w:rsid w:val="44D20080"/>
    <w:rsid w:val="45092E6C"/>
    <w:rsid w:val="45153E5D"/>
    <w:rsid w:val="45C74A8E"/>
    <w:rsid w:val="45D90FD1"/>
    <w:rsid w:val="47BB4A76"/>
    <w:rsid w:val="47F626F9"/>
    <w:rsid w:val="486778E7"/>
    <w:rsid w:val="49620B62"/>
    <w:rsid w:val="4A6B1A23"/>
    <w:rsid w:val="4AB3567D"/>
    <w:rsid w:val="4F3E4ABD"/>
    <w:rsid w:val="4FA165F8"/>
    <w:rsid w:val="5042243C"/>
    <w:rsid w:val="50B632CD"/>
    <w:rsid w:val="50F70145"/>
    <w:rsid w:val="518A6410"/>
    <w:rsid w:val="519806A7"/>
    <w:rsid w:val="53B0040F"/>
    <w:rsid w:val="54B73B2F"/>
    <w:rsid w:val="55392637"/>
    <w:rsid w:val="556F36A3"/>
    <w:rsid w:val="57243044"/>
    <w:rsid w:val="57356F00"/>
    <w:rsid w:val="5860473A"/>
    <w:rsid w:val="5881121D"/>
    <w:rsid w:val="58F84F10"/>
    <w:rsid w:val="59666AF8"/>
    <w:rsid w:val="59FF6CD1"/>
    <w:rsid w:val="5A310AA4"/>
    <w:rsid w:val="5AE41231"/>
    <w:rsid w:val="5B77031F"/>
    <w:rsid w:val="5C1470C1"/>
    <w:rsid w:val="5D1E71F6"/>
    <w:rsid w:val="5E78183E"/>
    <w:rsid w:val="5F125D38"/>
    <w:rsid w:val="5FC02EC1"/>
    <w:rsid w:val="5FEB05E9"/>
    <w:rsid w:val="600806B8"/>
    <w:rsid w:val="60313145"/>
    <w:rsid w:val="60BA0AF4"/>
    <w:rsid w:val="614B1F2C"/>
    <w:rsid w:val="61BF28BA"/>
    <w:rsid w:val="62094D93"/>
    <w:rsid w:val="62C7543A"/>
    <w:rsid w:val="6307095D"/>
    <w:rsid w:val="63521F71"/>
    <w:rsid w:val="63A41315"/>
    <w:rsid w:val="64352DA0"/>
    <w:rsid w:val="644F5D81"/>
    <w:rsid w:val="656368BF"/>
    <w:rsid w:val="65925D70"/>
    <w:rsid w:val="65C24AE4"/>
    <w:rsid w:val="671466E5"/>
    <w:rsid w:val="676E1593"/>
    <w:rsid w:val="688C47BE"/>
    <w:rsid w:val="69BB22EE"/>
    <w:rsid w:val="6B5A0477"/>
    <w:rsid w:val="6B6E7328"/>
    <w:rsid w:val="6BA97BD7"/>
    <w:rsid w:val="6BFF6920"/>
    <w:rsid w:val="6C1548D1"/>
    <w:rsid w:val="6C3D0165"/>
    <w:rsid w:val="6DFE093A"/>
    <w:rsid w:val="6E832009"/>
    <w:rsid w:val="6F074DFA"/>
    <w:rsid w:val="6F117D8A"/>
    <w:rsid w:val="6F1C410C"/>
    <w:rsid w:val="6F7B7059"/>
    <w:rsid w:val="706210BF"/>
    <w:rsid w:val="722F744C"/>
    <w:rsid w:val="724F106E"/>
    <w:rsid w:val="72D35C25"/>
    <w:rsid w:val="739E4642"/>
    <w:rsid w:val="73E861D9"/>
    <w:rsid w:val="74D4493F"/>
    <w:rsid w:val="74F020BD"/>
    <w:rsid w:val="75A27B5A"/>
    <w:rsid w:val="76C20486"/>
    <w:rsid w:val="78135FBD"/>
    <w:rsid w:val="7844597A"/>
    <w:rsid w:val="79B6015E"/>
    <w:rsid w:val="7A4E6A16"/>
    <w:rsid w:val="7A9738A2"/>
    <w:rsid w:val="7AF50C9A"/>
    <w:rsid w:val="7BA22940"/>
    <w:rsid w:val="7DC06D26"/>
    <w:rsid w:val="7DF11F8B"/>
    <w:rsid w:val="7DF65837"/>
    <w:rsid w:val="7E42255F"/>
    <w:rsid w:val="7E8C3962"/>
    <w:rsid w:val="7F3D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FE56B49"/>
  <w15:docId w15:val="{14349E15-5515-D844-A834-29899644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Pr>
      <w:rFonts w:ascii="Arial" w:eastAsia="PMingLiU" w:hAnsi="Arial"/>
      <w:sz w:val="19"/>
      <w:lang w:eastAsia="en-US"/>
    </w:rPr>
  </w:style>
  <w:style w:type="paragraph" w:styleId="1">
    <w:name w:val="heading 1"/>
    <w:basedOn w:val="a0"/>
    <w:next w:val="a0"/>
    <w:qFormat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2">
    <w:name w:val="heading 2"/>
    <w:basedOn w:val="a0"/>
    <w:next w:val="a0"/>
    <w:link w:val="20"/>
    <w:qFormat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3">
    <w:name w:val="heading 3"/>
    <w:basedOn w:val="a0"/>
    <w:next w:val="a0"/>
    <w:link w:val="30"/>
    <w:qFormat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paragraph" w:styleId="4">
    <w:name w:val="heading 4"/>
    <w:basedOn w:val="a0"/>
    <w:next w:val="a0"/>
    <w:link w:val="40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bCs/>
      <w:sz w:val="22"/>
      <w:lang w:val="en-GB" w:eastAsia="zh-TW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b/>
      <w:bCs/>
      <w:sz w:val="28"/>
      <w:lang w:eastAsia="zh-TW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lang w:val="en-GB" w:eastAsia="zh-TW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i/>
      <w:iCs/>
      <w:sz w:val="16"/>
      <w:lang w:val="en-GB" w:eastAsia="zh-TW"/>
    </w:rPr>
  </w:style>
  <w:style w:type="paragraph" w:styleId="9">
    <w:name w:val="heading 9"/>
    <w:basedOn w:val="a0"/>
    <w:next w:val="a0"/>
    <w:link w:val="90"/>
    <w:qFormat/>
    <w:p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qFormat/>
    <w:pPr>
      <w:ind w:left="1140"/>
    </w:pPr>
    <w:rPr>
      <w:rFonts w:ascii="Times New Roman" w:hAnsi="Times New Roman"/>
      <w:sz w:val="18"/>
      <w:szCs w:val="18"/>
    </w:rPr>
  </w:style>
  <w:style w:type="paragraph" w:styleId="a">
    <w:name w:val="List Bullet"/>
    <w:basedOn w:val="a0"/>
    <w:qFormat/>
    <w:pPr>
      <w:numPr>
        <w:numId w:val="1"/>
      </w:numPr>
      <w:tabs>
        <w:tab w:val="clear" w:pos="360"/>
        <w:tab w:val="left" w:pos="720"/>
      </w:tabs>
      <w:ind w:left="720"/>
    </w:pPr>
    <w:rPr>
      <w:sz w:val="20"/>
      <w:lang w:val="en-GB" w:eastAsia="zh-TW"/>
    </w:rPr>
  </w:style>
  <w:style w:type="paragraph" w:styleId="a4">
    <w:name w:val="Document Map"/>
    <w:basedOn w:val="a0"/>
    <w:link w:val="a5"/>
    <w:qFormat/>
    <w:rPr>
      <w:rFonts w:ascii="宋体" w:eastAsia="宋体"/>
      <w:sz w:val="18"/>
      <w:szCs w:val="18"/>
    </w:rPr>
  </w:style>
  <w:style w:type="paragraph" w:styleId="a6">
    <w:name w:val="annotation text"/>
    <w:basedOn w:val="a0"/>
    <w:link w:val="a7"/>
    <w:qFormat/>
  </w:style>
  <w:style w:type="paragraph" w:styleId="a8">
    <w:name w:val="Body Text Indent"/>
    <w:basedOn w:val="a0"/>
    <w:qFormat/>
    <w:pPr>
      <w:ind w:left="1440"/>
    </w:pPr>
    <w:rPr>
      <w:lang w:val="en-GB" w:eastAsia="zh-TW"/>
    </w:rPr>
  </w:style>
  <w:style w:type="paragraph" w:styleId="TOC5">
    <w:name w:val="toc 5"/>
    <w:basedOn w:val="a0"/>
    <w:next w:val="a0"/>
    <w:uiPriority w:val="39"/>
    <w:qFormat/>
    <w:pPr>
      <w:ind w:left="760"/>
    </w:pPr>
    <w:rPr>
      <w:rFonts w:ascii="Times New Roman" w:hAnsi="Times New Roman"/>
      <w:sz w:val="18"/>
      <w:szCs w:val="18"/>
    </w:rPr>
  </w:style>
  <w:style w:type="paragraph" w:styleId="TOC3">
    <w:name w:val="toc 3"/>
    <w:basedOn w:val="a0"/>
    <w:next w:val="a0"/>
    <w:uiPriority w:val="39"/>
    <w:qFormat/>
    <w:pPr>
      <w:ind w:left="380"/>
    </w:pPr>
    <w:rPr>
      <w:rFonts w:ascii="Times New Roman" w:hAnsi="Times New Roman"/>
      <w:i/>
      <w:iCs/>
      <w:sz w:val="20"/>
    </w:rPr>
  </w:style>
  <w:style w:type="paragraph" w:styleId="a9">
    <w:name w:val="Plain Text"/>
    <w:basedOn w:val="a0"/>
    <w:qFormat/>
    <w:rPr>
      <w:rFonts w:ascii="Courier New" w:hAnsi="Courier New" w:cs="Courier New"/>
      <w:sz w:val="20"/>
      <w:lang w:eastAsia="zh-TW"/>
    </w:rPr>
  </w:style>
  <w:style w:type="paragraph" w:styleId="TOC8">
    <w:name w:val="toc 8"/>
    <w:basedOn w:val="a0"/>
    <w:next w:val="a0"/>
    <w:uiPriority w:val="39"/>
    <w:qFormat/>
    <w:pPr>
      <w:ind w:left="1330"/>
    </w:pPr>
    <w:rPr>
      <w:rFonts w:ascii="Times New Roman" w:hAnsi="Times New Roman"/>
      <w:sz w:val="18"/>
      <w:szCs w:val="18"/>
    </w:rPr>
  </w:style>
  <w:style w:type="paragraph" w:styleId="aa">
    <w:name w:val="Balloon Text"/>
    <w:basedOn w:val="a0"/>
    <w:semiHidden/>
    <w:qFormat/>
    <w:rPr>
      <w:rFonts w:ascii="Tahoma" w:hAnsi="Tahoma" w:cs="Tahoma"/>
      <w:sz w:val="16"/>
      <w:szCs w:val="16"/>
    </w:rPr>
  </w:style>
  <w:style w:type="paragraph" w:styleId="ab">
    <w:name w:val="footer"/>
    <w:basedOn w:val="a0"/>
    <w:link w:val="ac"/>
    <w:uiPriority w:val="99"/>
    <w:qFormat/>
    <w:pPr>
      <w:tabs>
        <w:tab w:val="center" w:pos="4320"/>
        <w:tab w:val="right" w:pos="8640"/>
      </w:tabs>
    </w:pPr>
  </w:style>
  <w:style w:type="paragraph" w:styleId="ad">
    <w:name w:val="header"/>
    <w:basedOn w:val="a0"/>
    <w:qFormat/>
    <w:pPr>
      <w:tabs>
        <w:tab w:val="center" w:pos="4320"/>
        <w:tab w:val="right" w:pos="8640"/>
      </w:tabs>
    </w:pPr>
  </w:style>
  <w:style w:type="paragraph" w:styleId="TOC1">
    <w:name w:val="toc 1"/>
    <w:basedOn w:val="a0"/>
    <w:next w:val="a0"/>
    <w:uiPriority w:val="39"/>
    <w:qFormat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TOC4">
    <w:name w:val="toc 4"/>
    <w:basedOn w:val="a0"/>
    <w:next w:val="a0"/>
    <w:uiPriority w:val="39"/>
    <w:qFormat/>
    <w:pPr>
      <w:ind w:left="570"/>
    </w:pPr>
    <w:rPr>
      <w:rFonts w:ascii="Times New Roman" w:hAnsi="Times New Roman"/>
      <w:sz w:val="18"/>
      <w:szCs w:val="18"/>
    </w:rPr>
  </w:style>
  <w:style w:type="paragraph" w:styleId="TOC6">
    <w:name w:val="toc 6"/>
    <w:basedOn w:val="a0"/>
    <w:next w:val="a0"/>
    <w:uiPriority w:val="39"/>
    <w:qFormat/>
    <w:pPr>
      <w:ind w:left="950"/>
    </w:pPr>
    <w:rPr>
      <w:rFonts w:ascii="Times New Roman" w:hAnsi="Times New Roman"/>
      <w:sz w:val="18"/>
      <w:szCs w:val="18"/>
    </w:rPr>
  </w:style>
  <w:style w:type="paragraph" w:styleId="31">
    <w:name w:val="Body Text Indent 3"/>
    <w:basedOn w:val="a0"/>
    <w:qFormat/>
    <w:pPr>
      <w:spacing w:after="120"/>
      <w:ind w:left="1440"/>
      <w:jc w:val="both"/>
    </w:pPr>
    <w:rPr>
      <w:rFonts w:ascii="Book Antiqua" w:eastAsia="Times New Roman" w:hAnsi="Book Antiqua"/>
      <w:sz w:val="20"/>
      <w:lang w:eastAsia="zh-TW"/>
    </w:rPr>
  </w:style>
  <w:style w:type="paragraph" w:styleId="TOC2">
    <w:name w:val="toc 2"/>
    <w:basedOn w:val="a0"/>
    <w:next w:val="a0"/>
    <w:uiPriority w:val="39"/>
    <w:qFormat/>
    <w:pPr>
      <w:ind w:left="190"/>
    </w:pPr>
    <w:rPr>
      <w:rFonts w:ascii="Times New Roman" w:hAnsi="Times New Roman"/>
      <w:smallCaps/>
      <w:sz w:val="20"/>
    </w:rPr>
  </w:style>
  <w:style w:type="paragraph" w:styleId="TOC9">
    <w:name w:val="toc 9"/>
    <w:basedOn w:val="a0"/>
    <w:next w:val="a0"/>
    <w:uiPriority w:val="39"/>
    <w:qFormat/>
    <w:pPr>
      <w:ind w:left="1520"/>
    </w:pPr>
    <w:rPr>
      <w:rFonts w:ascii="Times New Roman" w:hAnsi="Times New Roman"/>
      <w:sz w:val="18"/>
      <w:szCs w:val="18"/>
    </w:rPr>
  </w:style>
  <w:style w:type="paragraph" w:styleId="HTML">
    <w:name w:val="HTML Preformatted"/>
    <w:basedOn w:val="a0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/>
      <w:sz w:val="24"/>
      <w:szCs w:val="24"/>
    </w:rPr>
  </w:style>
  <w:style w:type="paragraph" w:styleId="ae">
    <w:name w:val="Normal (Web)"/>
    <w:basedOn w:val="a0"/>
    <w:uiPriority w:val="99"/>
    <w:semiHidden/>
    <w:unhideWhenUsed/>
    <w:qFormat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paragraph" w:styleId="af">
    <w:name w:val="Title"/>
    <w:basedOn w:val="a0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af0">
    <w:name w:val="annotation subject"/>
    <w:basedOn w:val="a6"/>
    <w:next w:val="a6"/>
    <w:link w:val="af1"/>
    <w:qFormat/>
    <w:rPr>
      <w:b/>
      <w:bCs/>
    </w:rPr>
  </w:style>
  <w:style w:type="table" w:styleId="af2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age number"/>
    <w:basedOn w:val="a1"/>
    <w:qFormat/>
  </w:style>
  <w:style w:type="character" w:styleId="af4">
    <w:name w:val="FollowedHyperlink"/>
    <w:qFormat/>
    <w:rPr>
      <w:color w:val="800080"/>
      <w:u w:val="single"/>
    </w:rPr>
  </w:style>
  <w:style w:type="character" w:styleId="af5">
    <w:name w:val="Hyperlink"/>
    <w:uiPriority w:val="99"/>
    <w:qFormat/>
    <w:rPr>
      <w:color w:val="0000FF"/>
      <w:u w:val="single"/>
    </w:rPr>
  </w:style>
  <w:style w:type="character" w:styleId="af6">
    <w:name w:val="annotation reference"/>
    <w:qFormat/>
    <w:rPr>
      <w:sz w:val="21"/>
      <w:szCs w:val="21"/>
    </w:rPr>
  </w:style>
  <w:style w:type="paragraph" w:customStyle="1" w:styleId="FieldText">
    <w:name w:val="Field Text"/>
    <w:basedOn w:val="a0"/>
    <w:qFormat/>
    <w:pPr>
      <w:spacing w:before="60" w:after="60"/>
    </w:pPr>
  </w:style>
  <w:style w:type="paragraph" w:customStyle="1" w:styleId="1stLine">
    <w:name w:val="1st Line"/>
    <w:basedOn w:val="FieldLabel"/>
    <w:qFormat/>
    <w:pPr>
      <w:spacing w:before="240"/>
    </w:pPr>
  </w:style>
  <w:style w:type="paragraph" w:customStyle="1" w:styleId="FieldLabel">
    <w:name w:val="Field Label"/>
    <w:basedOn w:val="a0"/>
    <w:qFormat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qFormat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a0"/>
    <w:qFormat/>
    <w:pPr>
      <w:numPr>
        <w:numId w:val="2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qFormat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qFormat/>
    <w:rPr>
      <w:rFonts w:ascii="Tahoma" w:hAnsi="Tahoma"/>
      <w:sz w:val="18"/>
      <w:szCs w:val="22"/>
      <w:lang w:val="en-US" w:eastAsia="en-US" w:bidi="ar-SA"/>
    </w:rPr>
  </w:style>
  <w:style w:type="paragraph" w:customStyle="1" w:styleId="TableSmHeading">
    <w:name w:val="Table_Sm_Heading"/>
    <w:basedOn w:val="a0"/>
    <w:qFormat/>
    <w:pPr>
      <w:keepNext/>
      <w:keepLines/>
      <w:spacing w:before="60" w:after="40"/>
    </w:pPr>
    <w:rPr>
      <w:b/>
      <w:sz w:val="16"/>
      <w:lang w:val="en-GB" w:eastAsia="zh-TW"/>
    </w:rPr>
  </w:style>
  <w:style w:type="paragraph" w:customStyle="1" w:styleId="HPTableTitle">
    <w:name w:val="HP_Table_Title"/>
    <w:basedOn w:val="a0"/>
    <w:next w:val="a0"/>
    <w:qFormat/>
    <w:pPr>
      <w:keepNext/>
      <w:keepLines/>
      <w:spacing w:before="240" w:after="60"/>
    </w:pPr>
    <w:rPr>
      <w:b/>
      <w:sz w:val="18"/>
      <w:lang w:val="en-GB" w:eastAsia="zh-TW"/>
    </w:rPr>
  </w:style>
  <w:style w:type="paragraph" w:customStyle="1" w:styleId="TableMedium">
    <w:name w:val="Table_Medium"/>
    <w:basedOn w:val="a0"/>
    <w:qFormat/>
    <w:pPr>
      <w:spacing w:before="40" w:after="40"/>
    </w:pPr>
    <w:rPr>
      <w:sz w:val="18"/>
      <w:lang w:val="en-GB" w:eastAsia="zh-TW"/>
    </w:rPr>
  </w:style>
  <w:style w:type="character" w:customStyle="1" w:styleId="CharacterUserEntry">
    <w:name w:val="Character UserEntry"/>
    <w:qFormat/>
    <w:rPr>
      <w:color w:val="FF0000"/>
    </w:rPr>
  </w:style>
  <w:style w:type="paragraph" w:customStyle="1" w:styleId="TableSmHeadingRight">
    <w:name w:val="Table_Sm_Heading_Right"/>
    <w:basedOn w:val="TableSmHeading"/>
    <w:qFormat/>
    <w:pPr>
      <w:jc w:val="right"/>
    </w:pPr>
  </w:style>
  <w:style w:type="paragraph" w:customStyle="1" w:styleId="Bulletwithtext2">
    <w:name w:val="Bullet with text 2"/>
    <w:basedOn w:val="a0"/>
    <w:qFormat/>
    <w:pPr>
      <w:numPr>
        <w:numId w:val="3"/>
      </w:numPr>
    </w:pPr>
    <w:rPr>
      <w:sz w:val="20"/>
      <w:lang w:val="en-GB" w:eastAsia="zh-TW"/>
    </w:rPr>
  </w:style>
  <w:style w:type="paragraph" w:customStyle="1" w:styleId="Numberedlist21">
    <w:name w:val="Numbered list 2.1"/>
    <w:basedOn w:val="1"/>
    <w:next w:val="a0"/>
    <w:qFormat/>
    <w:pPr>
      <w:tabs>
        <w:tab w:val="left" w:pos="720"/>
      </w:tabs>
      <w:ind w:left="720" w:hanging="720"/>
    </w:pPr>
    <w:rPr>
      <w:rFonts w:ascii="Arial" w:hAnsi="Arial" w:cs="Times New Roman"/>
      <w:bCs w:val="0"/>
      <w:smallCaps w:val="0"/>
      <w:kern w:val="28"/>
      <w:sz w:val="28"/>
      <w:szCs w:val="20"/>
      <w:lang w:val="en-GB" w:eastAsia="zh-TW"/>
    </w:rPr>
  </w:style>
  <w:style w:type="paragraph" w:customStyle="1" w:styleId="Numberedlist22">
    <w:name w:val="Numbered list 2.2"/>
    <w:basedOn w:val="2"/>
    <w:next w:val="a0"/>
    <w:qFormat/>
    <w:pPr>
      <w:tabs>
        <w:tab w:val="left" w:pos="720"/>
      </w:tabs>
      <w:spacing w:before="240"/>
      <w:ind w:left="1080" w:hanging="720"/>
    </w:pPr>
    <w:rPr>
      <w:rFonts w:ascii="Arial" w:hAnsi="Arial" w:cs="Times New Roman"/>
      <w:bCs w:val="0"/>
      <w:iCs w:val="0"/>
      <w:smallCaps w:val="0"/>
      <w:szCs w:val="20"/>
      <w:lang w:val="en-GB" w:eastAsia="zh-TW"/>
    </w:rPr>
  </w:style>
  <w:style w:type="paragraph" w:customStyle="1" w:styleId="Numberedlist31">
    <w:name w:val="Numbered list 3.1"/>
    <w:basedOn w:val="1"/>
    <w:next w:val="a0"/>
    <w:qFormat/>
    <w:pPr>
      <w:numPr>
        <w:numId w:val="4"/>
      </w:numPr>
    </w:pPr>
    <w:rPr>
      <w:rFonts w:ascii="Arial" w:hAnsi="Arial" w:cs="Times New Roman"/>
      <w:bCs w:val="0"/>
      <w:smallCaps w:val="0"/>
      <w:kern w:val="28"/>
      <w:sz w:val="28"/>
      <w:szCs w:val="20"/>
      <w:lang w:val="en-GB" w:eastAsia="zh-TW"/>
    </w:rPr>
  </w:style>
  <w:style w:type="paragraph" w:customStyle="1" w:styleId="Numberedlist32">
    <w:name w:val="Numbered list 3.2"/>
    <w:basedOn w:val="2"/>
    <w:next w:val="a0"/>
    <w:qFormat/>
    <w:pPr>
      <w:numPr>
        <w:ilvl w:val="1"/>
        <w:numId w:val="4"/>
      </w:numPr>
      <w:spacing w:before="240"/>
    </w:pPr>
    <w:rPr>
      <w:rFonts w:ascii="Arial" w:hAnsi="Arial" w:cs="Times New Roman"/>
      <w:bCs w:val="0"/>
      <w:iCs w:val="0"/>
      <w:smallCaps w:val="0"/>
      <w:szCs w:val="20"/>
      <w:lang w:val="en-GB" w:eastAsia="zh-TW"/>
    </w:rPr>
  </w:style>
  <w:style w:type="paragraph" w:customStyle="1" w:styleId="Numberedlist33">
    <w:name w:val="Numbered list 3.3"/>
    <w:basedOn w:val="3"/>
    <w:next w:val="a0"/>
    <w:qFormat/>
    <w:pPr>
      <w:numPr>
        <w:ilvl w:val="2"/>
        <w:numId w:val="4"/>
      </w:numPr>
      <w:spacing w:before="240"/>
    </w:pPr>
    <w:rPr>
      <w:rFonts w:ascii="Arial" w:hAnsi="Arial" w:cs="Times New Roman"/>
      <w:bCs w:val="0"/>
      <w:sz w:val="22"/>
      <w:szCs w:val="20"/>
      <w:lang w:val="en-GB" w:eastAsia="zh-TW"/>
    </w:rPr>
  </w:style>
  <w:style w:type="paragraph" w:customStyle="1" w:styleId="Numberedlist23">
    <w:name w:val="Numbered list 2.3"/>
    <w:basedOn w:val="3"/>
    <w:next w:val="a0"/>
    <w:qFormat/>
    <w:pPr>
      <w:tabs>
        <w:tab w:val="left" w:pos="1080"/>
        <w:tab w:val="left" w:pos="1440"/>
        <w:tab w:val="left" w:pos="1800"/>
      </w:tabs>
      <w:spacing w:before="240"/>
      <w:ind w:left="1800" w:hanging="1080"/>
    </w:pPr>
    <w:rPr>
      <w:rFonts w:ascii="Arial" w:eastAsia="Times New Roman" w:hAnsi="Arial" w:cs="Times New Roman"/>
      <w:bCs w:val="0"/>
      <w:sz w:val="22"/>
      <w:szCs w:val="20"/>
      <w:lang w:val="en-GB" w:eastAsia="zh-TW"/>
    </w:rPr>
  </w:style>
  <w:style w:type="paragraph" w:customStyle="1" w:styleId="Numberedlist24">
    <w:name w:val="Numbered list 2.4"/>
    <w:basedOn w:val="4"/>
    <w:next w:val="a0"/>
    <w:qFormat/>
    <w:pPr>
      <w:tabs>
        <w:tab w:val="left" w:pos="1080"/>
        <w:tab w:val="left" w:pos="1440"/>
        <w:tab w:val="left" w:pos="1800"/>
        <w:tab w:val="left" w:pos="2520"/>
      </w:tabs>
      <w:ind w:left="1080" w:hanging="1080"/>
    </w:pPr>
    <w:rPr>
      <w:rFonts w:ascii="Arial" w:eastAsia="Times New Roman" w:hAnsi="Arial"/>
      <w:bCs w:val="0"/>
      <w:sz w:val="20"/>
      <w:szCs w:val="20"/>
      <w:lang w:val="en-GB" w:eastAsia="zh-TW"/>
    </w:rPr>
  </w:style>
  <w:style w:type="paragraph" w:customStyle="1" w:styleId="TableText">
    <w:name w:val="Table Text"/>
    <w:qFormat/>
    <w:rPr>
      <w:rFonts w:eastAsia="PMingLiU"/>
      <w:color w:val="000000"/>
      <w:sz w:val="24"/>
      <w:lang w:eastAsia="zh-TW"/>
    </w:rPr>
  </w:style>
  <w:style w:type="paragraph" w:customStyle="1" w:styleId="TableHeader">
    <w:name w:val="Table Header"/>
    <w:basedOn w:val="a0"/>
    <w:qFormat/>
    <w:pPr>
      <w:spacing w:before="60"/>
      <w:jc w:val="center"/>
    </w:pPr>
    <w:rPr>
      <w:rFonts w:ascii="Arial Black" w:hAnsi="Arial Black"/>
      <w:spacing w:val="-5"/>
      <w:sz w:val="16"/>
      <w:lang w:eastAsia="zh-TW"/>
    </w:rPr>
  </w:style>
  <w:style w:type="paragraph" w:customStyle="1" w:styleId="BodyText21">
    <w:name w:val="Body Text 21"/>
    <w:basedOn w:val="a0"/>
    <w:qFormat/>
    <w:pPr>
      <w:ind w:left="2160"/>
    </w:pPr>
    <w:rPr>
      <w:rFonts w:ascii="Times New Roman" w:hAnsi="Times New Roman"/>
      <w:sz w:val="20"/>
    </w:rPr>
  </w:style>
  <w:style w:type="paragraph" w:customStyle="1" w:styleId="Bulletwithtext1">
    <w:name w:val="Bullet with text 1"/>
    <w:basedOn w:val="a0"/>
    <w:qFormat/>
    <w:pPr>
      <w:numPr>
        <w:numId w:val="5"/>
      </w:numPr>
    </w:pPr>
    <w:rPr>
      <w:rFonts w:ascii="Times New Roman" w:hAnsi="Times New Roman"/>
      <w:sz w:val="24"/>
      <w:szCs w:val="24"/>
      <w:lang w:eastAsia="zh-TW"/>
    </w:rPr>
  </w:style>
  <w:style w:type="paragraph" w:customStyle="1" w:styleId="font5">
    <w:name w:val="font5"/>
    <w:basedOn w:val="a0"/>
    <w:qFormat/>
    <w:pPr>
      <w:spacing w:before="100" w:beforeAutospacing="1" w:after="100" w:afterAutospacing="1"/>
    </w:pPr>
    <w:rPr>
      <w:rFonts w:ascii="PMingLiU" w:hAnsi="PMingLiU" w:cs="Arial Unicode MS" w:hint="eastAsia"/>
      <w:sz w:val="18"/>
      <w:szCs w:val="18"/>
    </w:rPr>
  </w:style>
  <w:style w:type="paragraph" w:customStyle="1" w:styleId="xl24">
    <w:name w:val="xl24"/>
    <w:basedOn w:val="a0"/>
    <w:qFormat/>
    <w:pP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Table">
    <w:name w:val="Table"/>
    <w:basedOn w:val="a0"/>
    <w:qFormat/>
    <w:pPr>
      <w:spacing w:before="40" w:after="40"/>
    </w:pPr>
    <w:rPr>
      <w:rFonts w:ascii="Times New Roman" w:hAnsi="Times New Roman"/>
      <w:sz w:val="24"/>
      <w:szCs w:val="24"/>
      <w:lang w:eastAsia="zh-TW"/>
    </w:rPr>
  </w:style>
  <w:style w:type="paragraph" w:customStyle="1" w:styleId="TitleCenter">
    <w:name w:val="Title_Center"/>
    <w:basedOn w:val="af"/>
    <w:qFormat/>
    <w:pPr>
      <w:keepNext/>
      <w:outlineLvl w:val="9"/>
    </w:pPr>
    <w:rPr>
      <w:rFonts w:ascii="Times New Roman" w:hAnsi="Times New Roman" w:cs="Times New Roman"/>
      <w:bCs w:val="0"/>
      <w:sz w:val="24"/>
      <w:szCs w:val="24"/>
      <w:lang w:eastAsia="zh-TW"/>
    </w:rPr>
  </w:style>
  <w:style w:type="paragraph" w:customStyle="1" w:styleId="NormalJustified">
    <w:name w:val="Normal + Justified"/>
    <w:basedOn w:val="a0"/>
    <w:qFormat/>
    <w:rPr>
      <w:rFonts w:ascii="Times New Roman" w:eastAsia="Times New Roman" w:hAnsi="Times New Roman"/>
      <w:sz w:val="22"/>
      <w:szCs w:val="22"/>
      <w:lang w:val="en-GB"/>
    </w:rPr>
  </w:style>
  <w:style w:type="paragraph" w:customStyle="1" w:styleId="04-Heading4Alt4">
    <w:name w:val="04-Heading4 (Alt+4)"/>
    <w:basedOn w:val="a0"/>
    <w:next w:val="a0"/>
    <w:qFormat/>
    <w:pPr>
      <w:keepNext/>
      <w:keepLines/>
      <w:spacing w:before="100" w:after="80"/>
      <w:ind w:left="1423"/>
      <w:outlineLvl w:val="3"/>
    </w:pPr>
    <w:rPr>
      <w:rFonts w:ascii="Arial Bold" w:hAnsi="Arial Bold"/>
      <w:b/>
      <w:sz w:val="22"/>
      <w:lang w:val="en-GB"/>
    </w:rPr>
  </w:style>
  <w:style w:type="character" w:customStyle="1" w:styleId="40">
    <w:name w:val="标题 4 字符"/>
    <w:link w:val="4"/>
    <w:qFormat/>
    <w:rPr>
      <w:b/>
      <w:bCs/>
      <w:sz w:val="28"/>
      <w:szCs w:val="28"/>
      <w:lang w:eastAsia="en-US"/>
    </w:rPr>
  </w:style>
  <w:style w:type="character" w:customStyle="1" w:styleId="m1">
    <w:name w:val="m1"/>
    <w:qFormat/>
    <w:rPr>
      <w:color w:val="0000FF"/>
    </w:rPr>
  </w:style>
  <w:style w:type="character" w:customStyle="1" w:styleId="t1">
    <w:name w:val="t1"/>
    <w:basedOn w:val="a1"/>
    <w:qFormat/>
  </w:style>
  <w:style w:type="character" w:customStyle="1" w:styleId="ci1">
    <w:name w:val="ci1"/>
    <w:qFormat/>
    <w:rPr>
      <w:rFonts w:ascii="Courier" w:hAnsi="Courier" w:hint="default"/>
      <w:color w:val="008000"/>
      <w:sz w:val="24"/>
      <w:szCs w:val="24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tx1">
    <w:name w:val="tx1"/>
    <w:qFormat/>
    <w:rPr>
      <w:b/>
      <w:bCs/>
    </w:rPr>
  </w:style>
  <w:style w:type="character" w:customStyle="1" w:styleId="t2">
    <w:name w:val="t2"/>
    <w:basedOn w:val="a1"/>
    <w:qFormat/>
  </w:style>
  <w:style w:type="paragraph" w:customStyle="1" w:styleId="10">
    <w:name w:val="列出段落1"/>
    <w:basedOn w:val="a0"/>
    <w:uiPriority w:val="34"/>
    <w:qFormat/>
    <w:pPr>
      <w:ind w:left="720"/>
      <w:contextualSpacing/>
    </w:pPr>
  </w:style>
  <w:style w:type="character" w:customStyle="1" w:styleId="HTML0">
    <w:name w:val="HTML 预设格式 字符"/>
    <w:link w:val="HTML"/>
    <w:uiPriority w:val="99"/>
    <w:qFormat/>
    <w:rPr>
      <w:rFonts w:ascii="MingLiU" w:eastAsia="MingLiU" w:hAnsi="MingLiU" w:cs="MingLiU"/>
      <w:sz w:val="24"/>
      <w:szCs w:val="24"/>
    </w:rPr>
  </w:style>
  <w:style w:type="character" w:customStyle="1" w:styleId="a5">
    <w:name w:val="文档结构图 字符"/>
    <w:link w:val="a4"/>
    <w:qFormat/>
    <w:rPr>
      <w:rFonts w:ascii="宋体" w:eastAsia="宋体" w:hAnsi="Arial"/>
      <w:sz w:val="18"/>
      <w:szCs w:val="18"/>
      <w:lang w:eastAsia="en-US"/>
    </w:rPr>
  </w:style>
  <w:style w:type="character" w:customStyle="1" w:styleId="a7">
    <w:name w:val="批注文字 字符"/>
    <w:link w:val="a6"/>
    <w:qFormat/>
    <w:rPr>
      <w:rFonts w:ascii="Arial" w:hAnsi="Arial"/>
      <w:sz w:val="19"/>
      <w:lang w:eastAsia="en-US"/>
    </w:rPr>
  </w:style>
  <w:style w:type="character" w:customStyle="1" w:styleId="af1">
    <w:name w:val="批注主题 字符"/>
    <w:link w:val="af0"/>
    <w:qFormat/>
    <w:rPr>
      <w:rFonts w:ascii="Arial" w:hAnsi="Arial"/>
      <w:b/>
      <w:bCs/>
      <w:sz w:val="19"/>
      <w:lang w:eastAsia="en-US"/>
    </w:rPr>
  </w:style>
  <w:style w:type="character" w:customStyle="1" w:styleId="ac">
    <w:name w:val="页脚 字符"/>
    <w:link w:val="ab"/>
    <w:uiPriority w:val="99"/>
    <w:qFormat/>
    <w:locked/>
    <w:rPr>
      <w:rFonts w:ascii="Arial" w:eastAsia="PMingLiU" w:hAnsi="Arial"/>
      <w:sz w:val="19"/>
      <w:lang w:val="en-US" w:eastAsia="en-US" w:bidi="ar-SA"/>
    </w:rPr>
  </w:style>
  <w:style w:type="paragraph" w:customStyle="1" w:styleId="FooterSmall">
    <w:name w:val="Footer Small"/>
    <w:basedOn w:val="ab"/>
    <w:qFormat/>
    <w:pPr>
      <w:tabs>
        <w:tab w:val="clear" w:pos="4320"/>
        <w:tab w:val="clear" w:pos="8640"/>
      </w:tabs>
      <w:spacing w:line="276" w:lineRule="auto"/>
    </w:pPr>
    <w:rPr>
      <w:rFonts w:ascii="Calibri" w:eastAsia="MS Mincho" w:hAnsi="Calibri" w:cs="Calibri"/>
      <w:sz w:val="12"/>
      <w:szCs w:val="12"/>
      <w:lang w:val="en-AU" w:eastAsia="ja-JP"/>
    </w:rPr>
  </w:style>
  <w:style w:type="paragraph" w:customStyle="1" w:styleId="CoverTitle">
    <w:name w:val="Cover Title"/>
    <w:basedOn w:val="a0"/>
    <w:next w:val="CoverSubject"/>
    <w:qFormat/>
    <w:pPr>
      <w:spacing w:before="3720" w:after="60" w:line="264" w:lineRule="auto"/>
      <w:ind w:left="1418" w:right="-567"/>
      <w:jc w:val="right"/>
    </w:pPr>
    <w:rPr>
      <w:rFonts w:ascii="Calibri" w:eastAsia="MS Mincho" w:hAnsi="Calibri"/>
      <w:b/>
      <w:sz w:val="44"/>
      <w:szCs w:val="22"/>
      <w:lang w:val="en-AU" w:eastAsia="ja-JP"/>
    </w:rPr>
  </w:style>
  <w:style w:type="paragraph" w:customStyle="1" w:styleId="CoverSubject">
    <w:name w:val="Cover Subject"/>
    <w:basedOn w:val="a0"/>
    <w:qFormat/>
    <w:pPr>
      <w:spacing w:after="200" w:line="276" w:lineRule="auto"/>
      <w:ind w:left="1701" w:right="-567"/>
      <w:jc w:val="right"/>
    </w:pPr>
    <w:rPr>
      <w:rFonts w:ascii="Calibri" w:eastAsia="MS Mincho" w:hAnsi="Calibri"/>
      <w:sz w:val="36"/>
      <w:szCs w:val="22"/>
      <w:lang w:val="en-AU" w:eastAsia="ja-JP"/>
    </w:rPr>
  </w:style>
  <w:style w:type="paragraph" w:customStyle="1" w:styleId="CoverBlockHeading1">
    <w:name w:val="Cover Block Heading 1"/>
    <w:basedOn w:val="a0"/>
    <w:next w:val="CoverBlockTextBold"/>
    <w:qFormat/>
    <w:pPr>
      <w:spacing w:before="1320" w:after="40" w:line="276" w:lineRule="auto"/>
      <w:ind w:right="-567"/>
      <w:jc w:val="right"/>
    </w:pPr>
    <w:rPr>
      <w:rFonts w:ascii="Calibri" w:eastAsia="MS Mincho" w:hAnsi="Calibri"/>
      <w:i/>
      <w:sz w:val="22"/>
      <w:szCs w:val="22"/>
      <w:lang w:val="en-AU" w:eastAsia="ja-JP"/>
    </w:rPr>
  </w:style>
  <w:style w:type="paragraph" w:customStyle="1" w:styleId="CoverBlockTextBold">
    <w:name w:val="Cover Block Text Bold"/>
    <w:basedOn w:val="CoverBlockText"/>
    <w:qFormat/>
    <w:rPr>
      <w:b/>
    </w:rPr>
  </w:style>
  <w:style w:type="paragraph" w:customStyle="1" w:styleId="CoverBlockText">
    <w:name w:val="Cover Block Text"/>
    <w:basedOn w:val="a0"/>
    <w:qFormat/>
    <w:pPr>
      <w:spacing w:after="40" w:line="276" w:lineRule="auto"/>
      <w:ind w:right="-567"/>
      <w:jc w:val="right"/>
    </w:pPr>
    <w:rPr>
      <w:rFonts w:ascii="Calibri" w:eastAsia="MS Mincho" w:hAnsi="Calibri"/>
      <w:bCs/>
      <w:sz w:val="22"/>
      <w:szCs w:val="22"/>
      <w:lang w:val="en-AU" w:eastAsia="ja-JP"/>
    </w:rPr>
  </w:style>
  <w:style w:type="paragraph" w:customStyle="1" w:styleId="CoverBlockHeading2">
    <w:name w:val="Cover Block Heading 2"/>
    <w:basedOn w:val="a0"/>
    <w:next w:val="CoverBlockTextBold"/>
    <w:qFormat/>
    <w:pPr>
      <w:spacing w:before="720" w:after="200" w:line="276" w:lineRule="auto"/>
      <w:ind w:left="-567" w:right="-567"/>
      <w:jc w:val="right"/>
    </w:pPr>
    <w:rPr>
      <w:rFonts w:ascii="Calibri" w:eastAsia="MS Mincho" w:hAnsi="Calibri"/>
      <w:i/>
      <w:iCs/>
      <w:sz w:val="22"/>
      <w:szCs w:val="22"/>
      <w:lang w:val="en-AU" w:eastAsia="ja-JP"/>
    </w:rPr>
  </w:style>
  <w:style w:type="paragraph" w:customStyle="1" w:styleId="FooterPageNumber">
    <w:name w:val="Footer Page Number"/>
    <w:basedOn w:val="ab"/>
    <w:qFormat/>
    <w:pPr>
      <w:pBdr>
        <w:top w:val="single" w:sz="4" w:space="1" w:color="auto"/>
      </w:pBdr>
      <w:tabs>
        <w:tab w:val="clear" w:pos="4320"/>
        <w:tab w:val="clear" w:pos="8640"/>
      </w:tabs>
      <w:spacing w:line="276" w:lineRule="auto"/>
      <w:ind w:left="-227"/>
      <w:jc w:val="right"/>
    </w:pPr>
    <w:rPr>
      <w:rFonts w:ascii="Calibri" w:eastAsia="MS Mincho" w:hAnsi="Calibri" w:cs="Calibri"/>
      <w:sz w:val="16"/>
      <w:szCs w:val="16"/>
      <w:lang w:val="en-AU" w:eastAsia="ja-JP"/>
    </w:rPr>
  </w:style>
  <w:style w:type="paragraph" w:customStyle="1" w:styleId="CoverHeading2">
    <w:name w:val="Cover Heading 2"/>
    <w:basedOn w:val="a0"/>
    <w:qFormat/>
    <w:pPr>
      <w:spacing w:before="360" w:after="120" w:line="276" w:lineRule="auto"/>
      <w:ind w:left="-357"/>
    </w:pPr>
    <w:rPr>
      <w:rFonts w:ascii="Calibri" w:eastAsia="MS Mincho" w:hAnsi="Calibri" w:cs="Calibri"/>
      <w:b/>
      <w:bCs/>
      <w:color w:val="4F81BD"/>
      <w:sz w:val="28"/>
      <w:szCs w:val="28"/>
      <w:lang w:val="en-AU" w:eastAsia="ja-JP"/>
    </w:rPr>
  </w:style>
  <w:style w:type="paragraph" w:customStyle="1" w:styleId="CoverHeading1">
    <w:name w:val="Cover Heading 1"/>
    <w:basedOn w:val="a0"/>
    <w:next w:val="a0"/>
    <w:qFormat/>
    <w:pPr>
      <w:spacing w:after="120" w:line="276" w:lineRule="auto"/>
      <w:ind w:left="-357"/>
    </w:pPr>
    <w:rPr>
      <w:rFonts w:ascii="Calibri" w:eastAsia="MS Mincho" w:hAnsi="Calibri" w:cs="Calibri"/>
      <w:b/>
      <w:bCs/>
      <w:color w:val="4F81BD"/>
      <w:sz w:val="32"/>
      <w:szCs w:val="32"/>
      <w:lang w:val="en-AU" w:eastAsia="ja-JP"/>
    </w:rPr>
  </w:style>
  <w:style w:type="paragraph" w:customStyle="1" w:styleId="HeaderUnderline">
    <w:name w:val="Header Underline"/>
    <w:basedOn w:val="ad"/>
    <w:qFormat/>
    <w:pPr>
      <w:pBdr>
        <w:bottom w:val="single" w:sz="4" w:space="1" w:color="auto"/>
      </w:pBdr>
      <w:tabs>
        <w:tab w:val="clear" w:pos="4320"/>
        <w:tab w:val="clear" w:pos="8640"/>
      </w:tabs>
      <w:spacing w:line="276" w:lineRule="auto"/>
      <w:jc w:val="right"/>
    </w:pPr>
    <w:rPr>
      <w:rFonts w:ascii="Calibri" w:eastAsia="MS Mincho" w:hAnsi="Calibri" w:cs="Calibri"/>
      <w:sz w:val="16"/>
      <w:szCs w:val="16"/>
      <w:lang w:val="en-AU" w:eastAsia="ja-JP"/>
    </w:rPr>
  </w:style>
  <w:style w:type="paragraph" w:customStyle="1" w:styleId="-11">
    <w:name w:val="彩色列表 - 强调文字颜色 11"/>
    <w:basedOn w:val="a0"/>
    <w:uiPriority w:val="34"/>
    <w:qFormat/>
    <w:pPr>
      <w:ind w:left="720"/>
      <w:contextualSpacing/>
    </w:pPr>
  </w:style>
  <w:style w:type="character" w:customStyle="1" w:styleId="90">
    <w:name w:val="标题 9 字符"/>
    <w:link w:val="9"/>
    <w:semiHidden/>
    <w:qFormat/>
    <w:rPr>
      <w:rFonts w:ascii="Calibri" w:eastAsia="MS Gothic" w:hAnsi="Calibri" w:cs="Times New Roman"/>
      <w:sz w:val="22"/>
      <w:szCs w:val="22"/>
    </w:rPr>
  </w:style>
  <w:style w:type="paragraph" w:customStyle="1" w:styleId="21">
    <w:name w:val="列出段落2"/>
    <w:basedOn w:val="a0"/>
    <w:uiPriority w:val="34"/>
    <w:qFormat/>
    <w:pPr>
      <w:ind w:left="720"/>
      <w:contextualSpacing/>
    </w:pPr>
  </w:style>
  <w:style w:type="character" w:customStyle="1" w:styleId="shorttext">
    <w:name w:val="short_text"/>
    <w:qFormat/>
  </w:style>
  <w:style w:type="paragraph" w:customStyle="1" w:styleId="32">
    <w:name w:val="列出段落3"/>
    <w:basedOn w:val="a0"/>
    <w:uiPriority w:val="34"/>
    <w:qFormat/>
    <w:pPr>
      <w:ind w:left="720"/>
      <w:contextualSpacing/>
    </w:pPr>
  </w:style>
  <w:style w:type="paragraph" w:customStyle="1" w:styleId="af7">
    <w:name w:val="代码"/>
    <w:uiPriority w:val="99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line="300" w:lineRule="auto"/>
      <w:ind w:leftChars="200" w:left="420" w:firstLineChars="150" w:firstLine="315"/>
    </w:pPr>
    <w:rPr>
      <w:rFonts w:ascii="宋体" w:eastAsiaTheme="minorEastAsia" w:hAnsi="宋体" w:cs="Arial"/>
      <w:kern w:val="2"/>
      <w:sz w:val="21"/>
      <w:szCs w:val="21"/>
    </w:rPr>
  </w:style>
  <w:style w:type="paragraph" w:customStyle="1" w:styleId="ColorfulList-Accent11">
    <w:name w:val="Colorful List - Accent 11"/>
    <w:basedOn w:val="a0"/>
    <w:uiPriority w:val="34"/>
    <w:qFormat/>
    <w:pPr>
      <w:ind w:left="720"/>
      <w:contextualSpacing/>
    </w:pPr>
    <w:rPr>
      <w:rFonts w:eastAsia="宋体"/>
    </w:rPr>
  </w:style>
  <w:style w:type="character" w:customStyle="1" w:styleId="string">
    <w:name w:val="string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200" w:line="276" w:lineRule="auto"/>
    </w:pPr>
    <w:rPr>
      <w:rFonts w:eastAsiaTheme="minorEastAsia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1"/>
    <w:qFormat/>
  </w:style>
  <w:style w:type="paragraph" w:styleId="af8">
    <w:name w:val="List Paragraph"/>
    <w:basedOn w:val="a0"/>
    <w:uiPriority w:val="34"/>
    <w:qFormat/>
    <w:pPr>
      <w:ind w:left="720"/>
      <w:contextualSpacing/>
    </w:pPr>
  </w:style>
  <w:style w:type="character" w:customStyle="1" w:styleId="30">
    <w:name w:val="标题 3 字符"/>
    <w:basedOn w:val="a1"/>
    <w:link w:val="3"/>
    <w:qFormat/>
    <w:rPr>
      <w:rFonts w:ascii="Tahoma" w:eastAsia="PMingLiU" w:hAnsi="Tahoma" w:cs="Arial"/>
      <w:b/>
      <w:bCs/>
      <w:sz w:val="19"/>
      <w:szCs w:val="26"/>
      <w:lang w:eastAsia="en-US"/>
    </w:rPr>
  </w:style>
  <w:style w:type="paragraph" w:customStyle="1" w:styleId="100">
    <w:name w:val="正文 + 10 磅"/>
    <w:basedOn w:val="a0"/>
    <w:qFormat/>
    <w:pPr>
      <w:widowControl w:val="0"/>
      <w:jc w:val="both"/>
    </w:pPr>
    <w:rPr>
      <w:rFonts w:ascii="Times New Roman" w:eastAsia="宋体" w:hAnsi="Times New Roman"/>
      <w:kern w:val="2"/>
      <w:sz w:val="20"/>
      <w:lang w:eastAsia="zh-CN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space">
    <w:name w:val="space"/>
    <w:basedOn w:val="a1"/>
    <w:qFormat/>
  </w:style>
  <w:style w:type="character" w:customStyle="1" w:styleId="22">
    <w:name w:val="未处理的提及2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0">
    <w:name w:val="标题 2 字符"/>
    <w:link w:val="2"/>
    <w:qFormat/>
    <w:rPr>
      <w:rFonts w:ascii="Tahoma" w:eastAsia="PMingLiU" w:hAnsi="Tahoma" w:cs="Arial"/>
      <w:b/>
      <w:bCs/>
      <w:iCs/>
      <w:smallCaps/>
      <w:sz w:val="24"/>
      <w:szCs w:val="28"/>
      <w:lang w:eastAsia="en-US"/>
    </w:rPr>
  </w:style>
  <w:style w:type="character" w:customStyle="1" w:styleId="hps">
    <w:name w:val="hps"/>
    <w:qFormat/>
  </w:style>
  <w:style w:type="character" w:customStyle="1" w:styleId="prop">
    <w:name w:val="prop"/>
    <w:qFormat/>
  </w:style>
  <w:style w:type="character" w:customStyle="1" w:styleId="q">
    <w:name w:val="q"/>
    <w:qFormat/>
  </w:style>
  <w:style w:type="character" w:customStyle="1" w:styleId="num">
    <w:name w:val="num"/>
    <w:qFormat/>
  </w:style>
  <w:style w:type="character" w:customStyle="1" w:styleId="bool">
    <w:name w:val="bool"/>
    <w:qFormat/>
  </w:style>
  <w:style w:type="paragraph" w:customStyle="1" w:styleId="af9">
    <w:name w:val="表单内容"/>
    <w:basedOn w:val="a0"/>
    <w:link w:val="Char"/>
    <w:qFormat/>
    <w:pPr>
      <w:widowControl w:val="0"/>
      <w:spacing w:beforeLines="50" w:afterLines="50"/>
      <w:ind w:firstLineChars="9" w:firstLine="18"/>
    </w:pPr>
    <w:rPr>
      <w:rFonts w:eastAsia="宋体"/>
      <w:snapToGrid w:val="0"/>
      <w:sz w:val="20"/>
      <w:lang w:eastAsia="zh-CN"/>
    </w:rPr>
  </w:style>
  <w:style w:type="character" w:customStyle="1" w:styleId="Char">
    <w:name w:val="表单内容 Char"/>
    <w:link w:val="af9"/>
    <w:qFormat/>
    <w:rPr>
      <w:rFonts w:ascii="Arial" w:eastAsia="宋体" w:hAnsi="Arial"/>
      <w:snapToGrid w:val="0"/>
      <w:lang w:eastAsia="zh-CN"/>
    </w:rPr>
  </w:style>
  <w:style w:type="paragraph" w:customStyle="1" w:styleId="12">
    <w:name w:val="修订1"/>
    <w:hidden/>
    <w:uiPriority w:val="99"/>
    <w:semiHidden/>
    <w:qFormat/>
    <w:rPr>
      <w:rFonts w:ascii="Arial" w:hAnsi="Arial"/>
      <w:sz w:val="19"/>
      <w:lang w:eastAsia="en-US"/>
    </w:rPr>
  </w:style>
  <w:style w:type="character" w:customStyle="1" w:styleId="font31">
    <w:name w:val="font31"/>
    <w:basedOn w:val="a1"/>
    <w:rPr>
      <w:rFonts w:ascii="楷体" w:eastAsia="楷体" w:hAnsi="楷体" w:cs="楷体" w:hint="eastAsia"/>
      <w:b/>
      <w:i/>
      <w:color w:val="000000"/>
      <w:sz w:val="22"/>
      <w:szCs w:val="22"/>
      <w:u w:val="none"/>
    </w:rPr>
  </w:style>
  <w:style w:type="character" w:customStyle="1" w:styleId="font61">
    <w:name w:val="font61"/>
    <w:basedOn w:val="a1"/>
    <w:rPr>
      <w:rFonts w:ascii="楷体" w:eastAsia="楷体" w:hAnsi="楷体" w:cs="楷体" w:hint="eastAsia"/>
      <w:b/>
      <w:i/>
      <w:color w:val="000000"/>
      <w:sz w:val="20"/>
      <w:szCs w:val="20"/>
      <w:u w:val="none"/>
    </w:rPr>
  </w:style>
  <w:style w:type="character" w:customStyle="1" w:styleId="font71">
    <w:name w:val="font71"/>
    <w:basedOn w:val="a1"/>
    <w:rPr>
      <w:rFonts w:ascii="楷体" w:eastAsia="楷体" w:hAnsi="楷体" w:cs="楷体" w:hint="eastAsia"/>
      <w:b/>
      <w:i/>
      <w:color w:val="FF0000"/>
      <w:sz w:val="20"/>
      <w:szCs w:val="20"/>
      <w:u w:val="none"/>
    </w:rPr>
  </w:style>
  <w:style w:type="character" w:customStyle="1" w:styleId="font21">
    <w:name w:val="font21"/>
    <w:basedOn w:val="a1"/>
    <w:rPr>
      <w:rFonts w:ascii="楷体" w:eastAsia="楷体" w:hAnsi="楷体" w:cs="楷体" w:hint="eastAsia"/>
      <w:b/>
      <w:i/>
      <w:color w:val="000000"/>
      <w:sz w:val="20"/>
      <w:szCs w:val="20"/>
      <w:u w:val="none"/>
    </w:rPr>
  </w:style>
  <w:style w:type="character" w:customStyle="1" w:styleId="font101">
    <w:name w:val="font101"/>
    <w:basedOn w:val="a1"/>
    <w:rPr>
      <w:rFonts w:ascii="楷体" w:eastAsia="楷体" w:hAnsi="楷体" w:cs="楷体" w:hint="eastAsia"/>
      <w:b/>
      <w:i/>
      <w:color w:val="FF0000"/>
      <w:sz w:val="22"/>
      <w:szCs w:val="22"/>
      <w:u w:val="none"/>
    </w:rPr>
  </w:style>
  <w:style w:type="character" w:customStyle="1" w:styleId="font111">
    <w:name w:val="font111"/>
    <w:basedOn w:val="a1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122">
    <w:name w:val="font122"/>
    <w:basedOn w:val="a1"/>
    <w:rPr>
      <w:rFonts w:ascii="楷体" w:eastAsia="楷体" w:hAnsi="楷体" w:cs="楷体" w:hint="eastAsia"/>
      <w:color w:val="000000"/>
      <w:sz w:val="20"/>
      <w:szCs w:val="20"/>
      <w:u w:val="none"/>
    </w:rPr>
  </w:style>
  <w:style w:type="character" w:customStyle="1" w:styleId="font12">
    <w:name w:val="font12"/>
    <w:basedOn w:val="a1"/>
    <w:rPr>
      <w:rFonts w:ascii="楷体" w:eastAsia="楷体" w:hAnsi="楷体" w:cs="楷体" w:hint="eastAsia"/>
      <w:b/>
      <w:color w:val="000000"/>
      <w:sz w:val="20"/>
      <w:szCs w:val="20"/>
      <w:u w:val="none"/>
    </w:rPr>
  </w:style>
  <w:style w:type="character" w:customStyle="1" w:styleId="font91">
    <w:name w:val="font91"/>
    <w:basedOn w:val="a1"/>
    <w:rPr>
      <w:rFonts w:ascii="楷体" w:eastAsia="楷体" w:hAnsi="楷体" w:cs="楷体" w:hint="eastAsia"/>
      <w:color w:val="FF0000"/>
      <w:sz w:val="22"/>
      <w:szCs w:val="22"/>
      <w:u w:val="none"/>
    </w:rPr>
  </w:style>
  <w:style w:type="character" w:customStyle="1" w:styleId="font51">
    <w:name w:val="font51"/>
    <w:basedOn w:val="a1"/>
    <w:rPr>
      <w:rFonts w:ascii="楷体" w:eastAsia="楷体" w:hAnsi="楷体" w:cs="楷体" w:hint="eastAsia"/>
      <w:b/>
      <w:color w:val="FF0000"/>
      <w:sz w:val="22"/>
      <w:szCs w:val="22"/>
      <w:u w:val="none"/>
    </w:rPr>
  </w:style>
  <w:style w:type="character" w:customStyle="1" w:styleId="font81">
    <w:name w:val="font81"/>
    <w:basedOn w:val="a1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font112">
    <w:name w:val="font112"/>
    <w:basedOn w:val="a1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121">
    <w:name w:val="font121"/>
    <w:basedOn w:val="a1"/>
    <w:rPr>
      <w:rFonts w:ascii="楷体" w:eastAsia="楷体" w:hAnsi="楷体" w:cs="楷体" w:hint="eastAsia"/>
      <w:color w:val="000000"/>
      <w:sz w:val="20"/>
      <w:szCs w:val="20"/>
      <w:u w:val="none"/>
    </w:rPr>
  </w:style>
  <w:style w:type="character" w:customStyle="1" w:styleId="font11">
    <w:name w:val="font11"/>
    <w:basedOn w:val="a1"/>
    <w:rPr>
      <w:rFonts w:ascii="楷体" w:eastAsia="楷体" w:hAnsi="楷体" w:cs="楷体" w:hint="eastAsia"/>
      <w:b/>
      <w:color w:val="000000"/>
      <w:sz w:val="20"/>
      <w:szCs w:val="20"/>
      <w:u w:val="none"/>
    </w:rPr>
  </w:style>
  <w:style w:type="character" w:customStyle="1" w:styleId="font41">
    <w:name w:val="font41"/>
    <w:basedOn w:val="a1"/>
    <w:rPr>
      <w:rFonts w:ascii="楷体" w:eastAsia="楷体" w:hAnsi="楷体" w:cs="楷体" w:hint="eastAsia"/>
      <w:b/>
      <w:i/>
      <w:color w:val="000000"/>
      <w:sz w:val="22"/>
      <w:szCs w:val="22"/>
      <w:u w:val="none"/>
    </w:rPr>
  </w:style>
  <w:style w:type="character" w:customStyle="1" w:styleId="font01">
    <w:name w:val="font01"/>
    <w:basedOn w:val="a1"/>
    <w:rPr>
      <w:rFonts w:ascii="微软雅黑" w:eastAsia="微软雅黑" w:hAnsi="微软雅黑" w:cs="微软雅黑" w:hint="eastAsia"/>
      <w:i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~1\WILSON~1.LO\LOCALS~1\Temp\TCD37.tmp\Informal%20Meeting%20Agenda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2B819D-FAF4-C248-90DA-924ECDF39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C:\DOCUME~1\WILSON~1.LO\LOCALS~1\Temp\TCD37.tmp\Informal Meeting Agenda.dot</Template>
  <TotalTime>168</TotalTime>
  <Pages>9</Pages>
  <Words>1130</Words>
  <Characters>6442</Characters>
  <Application>Microsoft Office Word</Application>
  <DocSecurity>0</DocSecurity>
  <Lines>53</Lines>
  <Paragraphs>15</Paragraphs>
  <ScaleCrop>false</ScaleCrop>
  <Company>Microsoft</Company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Leung</dc:creator>
  <cp:lastModifiedBy>T107825</cp:lastModifiedBy>
  <cp:revision>1081</cp:revision>
  <cp:lastPrinted>2007-09-14T10:49:00Z</cp:lastPrinted>
  <dcterms:created xsi:type="dcterms:W3CDTF">2018-03-14T10:23:00Z</dcterms:created>
  <dcterms:modified xsi:type="dcterms:W3CDTF">2020-01-06T09:39:00Z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  <property fmtid="{D5CDD505-2E9C-101B-9397-08002B2CF9AE}" pid="3" name="TitusGUID">
    <vt:lpwstr>78c7fb2a-b153-4913-8cf2-f334488856ea</vt:lpwstr>
  </property>
  <property fmtid="{D5CDD505-2E9C-101B-9397-08002B2CF9AE}" pid="4" name="NokiaConfidentiality">
    <vt:lpwstr>Company Confidential</vt:lpwstr>
  </property>
  <property fmtid="{D5CDD505-2E9C-101B-9397-08002B2CF9AE}" pid="5" name="KSOProductBuildVer">
    <vt:lpwstr>2052-11.1.0.8976</vt:lpwstr>
  </property>
</Properties>
</file>